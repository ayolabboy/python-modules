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7A0508" w14:textId="77777777" w:rsidR="00921F15" w:rsidRPr="00905DCC" w:rsidRDefault="00921F15" w:rsidP="00921F15">
      <w:pPr>
        <w:rPr>
          <w:rFonts w:ascii="맑은 고딕" w:eastAsia="맑은 고딕" w:hAnsi="맑은 고딕" w:cs="Arial"/>
        </w:rPr>
      </w:pPr>
      <w:r>
        <w:rPr>
          <w:rFonts w:ascii="맑은 고딕" w:eastAsia="맑은 고딕" w:hAnsi="맑은 고딕" w:cs="Arial"/>
          <w:noProof/>
          <w:sz w:val="32"/>
          <w:szCs w:val="18"/>
        </w:rPr>
        <w:drawing>
          <wp:anchor distT="0" distB="0" distL="114300" distR="114300" simplePos="0" relativeHeight="251703296" behindDoc="0" locked="0" layoutInCell="1" allowOverlap="1" wp14:anchorId="3BCEBAD1" wp14:editId="04E1C9E8">
            <wp:simplePos x="0" y="0"/>
            <wp:positionH relativeFrom="margin">
              <wp:posOffset>-34290</wp:posOffset>
            </wp:positionH>
            <wp:positionV relativeFrom="paragraph">
              <wp:posOffset>-399463</wp:posOffset>
            </wp:positionV>
            <wp:extent cx="822960" cy="694680"/>
            <wp:effectExtent l="0" t="0" r="0" b="0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color2_RG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69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FE17E" w14:textId="77777777" w:rsidR="00921F15" w:rsidRPr="00905DCC" w:rsidRDefault="00921F15" w:rsidP="00921F15">
      <w:pPr>
        <w:rPr>
          <w:rFonts w:ascii="맑은 고딕" w:eastAsia="맑은 고딕" w:hAnsi="맑은 고딕" w:cs="Arial"/>
        </w:rPr>
      </w:pPr>
      <w:bookmarkStart w:id="0" w:name="_Hlk31383688"/>
      <w:bookmarkEnd w:id="0"/>
    </w:p>
    <w:p w14:paraId="0A1A7399" w14:textId="77777777" w:rsidR="00921F15" w:rsidRPr="00905DCC" w:rsidRDefault="00921F15" w:rsidP="00921F15">
      <w:pPr>
        <w:rPr>
          <w:rFonts w:ascii="맑은 고딕" w:eastAsia="맑은 고딕" w:hAnsi="맑은 고딕" w:cs="Arial"/>
        </w:rPr>
      </w:pPr>
    </w:p>
    <w:p w14:paraId="33D1595F" w14:textId="77777777" w:rsidR="00921F15" w:rsidRPr="00905DCC" w:rsidRDefault="00921F15" w:rsidP="00921F15">
      <w:pPr>
        <w:rPr>
          <w:rFonts w:ascii="맑은 고딕" w:eastAsia="맑은 고딕" w:hAnsi="맑은 고딕"/>
        </w:rPr>
      </w:pPr>
    </w:p>
    <w:p w14:paraId="015E7279" w14:textId="77777777" w:rsidR="00921F15" w:rsidRPr="00905DCC" w:rsidRDefault="00921F15" w:rsidP="00921F15">
      <w:pPr>
        <w:jc w:val="center"/>
        <w:rPr>
          <w:rFonts w:ascii="맑은 고딕" w:eastAsia="맑은 고딕" w:hAnsi="맑은 고딕" w:cs="Arial"/>
        </w:rPr>
      </w:pPr>
    </w:p>
    <w:p w14:paraId="1F5A4115" w14:textId="77777777" w:rsidR="00921F15" w:rsidRPr="00905DCC" w:rsidRDefault="00921F15" w:rsidP="00921F15">
      <w:pPr>
        <w:jc w:val="center"/>
        <w:rPr>
          <w:rFonts w:ascii="맑은 고딕" w:eastAsia="맑은 고딕" w:hAnsi="맑은 고딕" w:cs="Arial"/>
        </w:rPr>
      </w:pPr>
    </w:p>
    <w:p w14:paraId="647F9426" w14:textId="77777777" w:rsidR="00921F15" w:rsidRDefault="00921F15" w:rsidP="00921F15">
      <w:pPr>
        <w:jc w:val="center"/>
        <w:rPr>
          <w:rFonts w:ascii="맑은 고딕" w:eastAsia="맑은 고딕" w:hAnsi="맑은 고딕" w:cs="Arial"/>
        </w:rPr>
      </w:pPr>
      <w:r w:rsidRPr="00905DCC">
        <w:rPr>
          <w:rFonts w:ascii="맑은 고딕" w:eastAsia="맑은 고딕" w:hAnsi="맑은 고딕" w:cs="Arial"/>
          <w:noProof/>
        </w:rPr>
        <mc:AlternateContent>
          <mc:Choice Requires="wps">
            <w:drawing>
              <wp:inline distT="0" distB="0" distL="0" distR="0" wp14:anchorId="650B84EC" wp14:editId="05F7420E">
                <wp:extent cx="5502275" cy="1219200"/>
                <wp:effectExtent l="0" t="0" r="22225" b="19050"/>
                <wp:docPr id="4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2275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14753" w14:textId="77777777" w:rsidR="00CC1651" w:rsidRPr="00FA5383" w:rsidRDefault="00CC1651" w:rsidP="00921F15">
                            <w:pPr>
                              <w:pStyle w:val="-6"/>
                              <w:jc w:val="center"/>
                              <w:textAlignment w:val="center"/>
                              <w:rPr>
                                <w:rFonts w:ascii="맑은 고딕" w:eastAsia="맑은 고딕" w:hAnsi="맑은 고딕"/>
                                <w:kern w:val="0"/>
                                <w:sz w:val="44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kern w:val="0"/>
                                <w:sz w:val="44"/>
                              </w:rPr>
                              <w:t>Whole Thing Project</w:t>
                            </w:r>
                          </w:p>
                        </w:txbxContent>
                      </wps:txbx>
                      <wps:bodyPr rot="0" vert="horz" wrap="square" lIns="180000" tIns="0" rIns="180000" bIns="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50B84E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433.25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" strokeweight="1.5pt">
                <v:textbox inset="5mm,0,5mm,0">
                  <w:txbxContent>
                    <w:p w14:paraId="43E14753" w14:textId="77777777" w:rsidR="00CC1651" w:rsidRPr="00FA5383" w:rsidRDefault="00CC1651" w:rsidP="00921F15">
                      <w:pPr>
                        <w:pStyle w:val="-6"/>
                        <w:jc w:val="center"/>
                        <w:textAlignment w:val="center"/>
                        <w:rPr>
                          <w:rFonts w:ascii="맑은 고딕" w:eastAsia="맑은 고딕" w:hAnsi="맑은 고딕"/>
                          <w:kern w:val="0"/>
                          <w:sz w:val="44"/>
                        </w:rPr>
                      </w:pPr>
                      <w:r>
                        <w:rPr>
                          <w:rFonts w:ascii="맑은 고딕" w:eastAsia="맑은 고딕" w:hAnsi="맑은 고딕"/>
                          <w:kern w:val="0"/>
                          <w:sz w:val="44"/>
                        </w:rPr>
                        <w:t>Whole Thing Project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637320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3B44516A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46F43197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211F3EC8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46B838BA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246508A5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530969F2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2B32581C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456AF2ED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32F65640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2F579B29" w14:textId="77777777" w:rsidR="00921F15" w:rsidRDefault="00921F15" w:rsidP="00921F15">
      <w:pPr>
        <w:rPr>
          <w:rFonts w:ascii="맑은 고딕" w:eastAsia="맑은 고딕" w:hAnsi="맑은 고딕" w:cs="Arial"/>
        </w:rPr>
      </w:pPr>
    </w:p>
    <w:p w14:paraId="4EE8396D" w14:textId="77777777" w:rsidR="00921F15" w:rsidRPr="008C2AA3" w:rsidRDefault="00921F15" w:rsidP="00921F15">
      <w:pPr>
        <w:jc w:val="center"/>
        <w:rPr>
          <w:rFonts w:ascii="맑은 고딕" w:eastAsia="맑은 고딕" w:hAnsi="맑은 고딕" w:cs="Arial"/>
        </w:rPr>
      </w:pPr>
      <w:r w:rsidRPr="008C2AA3">
        <w:rPr>
          <w:rFonts w:ascii="맑은 고딕" w:eastAsia="맑은 고딕" w:hAnsi="맑은 고딕" w:cs="Arial"/>
          <w:noProof/>
        </w:rPr>
        <w:drawing>
          <wp:inline distT="0" distB="0" distL="0" distR="0" wp14:anchorId="79ADD146" wp14:editId="1C42617E">
            <wp:extent cx="3206968" cy="45974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485" cy="46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FA04" w14:textId="77777777" w:rsidR="00921F15" w:rsidRPr="00905DCC" w:rsidRDefault="00921F15" w:rsidP="00921F15">
      <w:pPr>
        <w:jc w:val="center"/>
        <w:rPr>
          <w:rFonts w:ascii="맑은 고딕" w:eastAsia="맑은 고딕" w:hAnsi="맑은 고딕" w:cs="Arial"/>
        </w:rPr>
      </w:pPr>
      <w:r w:rsidRPr="008C2AA3">
        <w:rPr>
          <w:rFonts w:ascii="맑은 고딕" w:eastAsia="맑은 고딕" w:hAnsi="맑은 고딕" w:cs="Arial"/>
          <w:noProof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39A2EA60" wp14:editId="3A064948">
                <wp:simplePos x="0" y="0"/>
                <wp:positionH relativeFrom="margin">
                  <wp:posOffset>-918154</wp:posOffset>
                </wp:positionH>
                <wp:positionV relativeFrom="margin">
                  <wp:posOffset>6759575</wp:posOffset>
                </wp:positionV>
                <wp:extent cx="7755255" cy="2907665"/>
                <wp:effectExtent l="0" t="0" r="0" b="0"/>
                <wp:wrapNone/>
                <wp:docPr id="25" name="그룹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45374AAA-14E4-9C49-8346-FE4E87FB50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5255" cy="2907665"/>
                          <a:chOff x="0" y="0"/>
                          <a:chExt cx="9144508" cy="3429000"/>
                        </a:xfrm>
                      </wpg:grpSpPr>
                      <pic:pic xmlns:pic="http://schemas.openxmlformats.org/drawingml/2006/picture">
                        <pic:nvPicPr>
                          <pic:cNvPr id="26" name="그림 29">
                            <a:extLst>
                              <a:ext uri="{FF2B5EF4-FFF2-40B4-BE49-F238E27FC236}">
                                <a16:creationId xmlns:a16="http://schemas.microsoft.com/office/drawing/2014/main" id="{28E96251-D667-7547-92FD-F921A5A876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그림 31">
                            <a:extLst>
                              <a:ext uri="{FF2B5EF4-FFF2-40B4-BE49-F238E27FC236}">
                                <a16:creationId xmlns:a16="http://schemas.microsoft.com/office/drawing/2014/main" id="{200A9E9E-62C2-7D46-B171-905056590A76}"/>
                              </a:ext>
                            </a:extLst>
                          </pic:cNvPr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alphaModFix amt="5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" y="0"/>
                            <a:ext cx="9144000" cy="342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35A91" id="그룹 28" o:spid="_x0000_s1026" style="position:absolute;left:0;text-align:left;margin-left:-72.3pt;margin-top:532.25pt;width:610.65pt;height:228.95pt;z-index:-251612160;mso-position-horizontal-relative:margin;mso-position-vertical-relative:margin;mso-width-relative:margin;mso-height-relative:margin" coordsize="91445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9" o:spid="_x0000_s1027" type="#_x0000_t75" style="position:absolute;width:91440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">
                  <v:imagedata r:id="rId13" o:title=""/>
                  <v:path arrowok="t"/>
                </v:shape>
                <v:shape id="그림 31" o:spid="_x0000_s1028" type="#_x0000_t75" style="position:absolute;left:5;width:91440;height:342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">
                  <v:imagedata r:id="rId14" o:title=""/>
                  <v:path arrowok="t"/>
                </v:shape>
                <w10:wrap anchorx="margin" anchory="margin"/>
              </v:group>
            </w:pict>
          </mc:Fallback>
        </mc:AlternateContent>
      </w:r>
      <w:r>
        <w:rPr>
          <w:rFonts w:ascii="맑은 고딕" w:eastAsia="맑은 고딕" w:hAnsi="맑은 고딕" w:cs="Arial"/>
          <w:noProof/>
          <w:sz w:val="32"/>
          <w:szCs w:val="18"/>
        </w:rPr>
        <w:t>JLK, Inc</w:t>
      </w:r>
      <w:r w:rsidRPr="00905DCC">
        <w:rPr>
          <w:rFonts w:ascii="맑은 고딕" w:eastAsia="맑은 고딕" w:hAnsi="맑은 고딕" w:cs="Arial"/>
        </w:rPr>
        <w:br w:type="page"/>
      </w:r>
    </w:p>
    <w:p w14:paraId="3A57491D" w14:textId="77777777" w:rsidR="00921F15" w:rsidRDefault="00921F15" w:rsidP="00921F15">
      <w:pPr>
        <w:jc w:val="center"/>
        <w:rPr>
          <w:rFonts w:ascii="맑은 고딕" w:eastAsia="맑은 고딕" w:hAnsi="맑은 고딕" w:cs="Arial"/>
          <w:b/>
          <w:bCs/>
          <w:noProof/>
          <w:sz w:val="24"/>
          <w:szCs w:val="24"/>
        </w:rPr>
      </w:pPr>
      <w:r>
        <w:rPr>
          <w:rFonts w:ascii="맑은 고딕" w:eastAsia="맑은 고딕" w:hAnsi="맑은 고딕" w:cs="Arial"/>
          <w:b/>
          <w:bCs/>
          <w:noProof/>
          <w:sz w:val="24"/>
          <w:szCs w:val="24"/>
        </w:rPr>
        <w:lastRenderedPageBreak/>
        <w:t>Outline</w:t>
      </w:r>
    </w:p>
    <w:sdt>
      <w:sdtPr>
        <w:rPr>
          <w:rFonts w:ascii="맑은 고딕" w:eastAsia="맑은 고딕" w:hAnsi="맑은 고딕"/>
          <w:b w:val="0"/>
          <w:bCs/>
          <w:sz w:val="24"/>
          <w:szCs w:val="24"/>
        </w:rPr>
        <w:id w:val="20339708"/>
        <w:docPartObj>
          <w:docPartGallery w:val="Table of Contents"/>
          <w:docPartUnique/>
        </w:docPartObj>
      </w:sdtPr>
      <w:sdtEndPr>
        <w:rPr>
          <w:bCs w:val="0"/>
          <w:sz w:val="18"/>
          <w:szCs w:val="20"/>
        </w:rPr>
      </w:sdtEndPr>
      <w:sdtContent>
        <w:p w14:paraId="53D4D08B" w14:textId="77777777" w:rsidR="00377A7D" w:rsidRDefault="00921F15">
          <w:pPr>
            <w:pStyle w:val="15"/>
            <w:rPr>
              <w:rFonts w:cstheme="minorBidi"/>
              <w:b w:val="0"/>
              <w:szCs w:val="22"/>
            </w:rPr>
          </w:pPr>
          <w:r w:rsidRPr="009D2915">
            <w:rPr>
              <w:rFonts w:ascii="맑은 고딕" w:eastAsia="맑은 고딕" w:hAnsi="맑은 고딕"/>
            </w:rPr>
            <w:fldChar w:fldCharType="begin"/>
          </w:r>
          <w:r w:rsidRPr="009D2915">
            <w:rPr>
              <w:rFonts w:ascii="맑은 고딕" w:eastAsia="맑은 고딕" w:hAnsi="맑은 고딕"/>
            </w:rPr>
            <w:instrText xml:space="preserve"> TOC \o "1-3" \h \z \u </w:instrText>
          </w:r>
          <w:r w:rsidRPr="009D2915">
            <w:rPr>
              <w:rFonts w:ascii="맑은 고딕" w:eastAsia="맑은 고딕" w:hAnsi="맑은 고딕"/>
            </w:rPr>
            <w:fldChar w:fldCharType="separate"/>
          </w:r>
          <w:hyperlink w:anchor="_Toc43567562" w:history="1">
            <w:r w:rsidR="00377A7D" w:rsidRPr="00692CA3">
              <w:rPr>
                <w:rStyle w:val="aa"/>
              </w:rPr>
              <w:t>1.</w:t>
            </w:r>
            <w:r w:rsidR="00377A7D">
              <w:rPr>
                <w:rFonts w:cstheme="minorBidi"/>
                <w:b w:val="0"/>
                <w:szCs w:val="22"/>
              </w:rPr>
              <w:tab/>
            </w:r>
            <w:r w:rsidR="00377A7D" w:rsidRPr="00692CA3">
              <w:rPr>
                <w:rStyle w:val="aa"/>
              </w:rPr>
              <w:t>통합환경</w:t>
            </w:r>
            <w:r w:rsidR="00377A7D" w:rsidRPr="00692CA3">
              <w:rPr>
                <w:rStyle w:val="aa"/>
              </w:rPr>
              <w:t xml:space="preserve"> </w:t>
            </w:r>
            <w:r w:rsidR="00377A7D" w:rsidRPr="00692CA3">
              <w:rPr>
                <w:rStyle w:val="aa"/>
              </w:rPr>
              <w:t>개발</w:t>
            </w:r>
            <w:r w:rsidR="00377A7D" w:rsidRPr="00692CA3">
              <w:rPr>
                <w:rStyle w:val="aa"/>
              </w:rPr>
              <w:t xml:space="preserve"> </w:t>
            </w:r>
            <w:r w:rsidR="00377A7D" w:rsidRPr="00692CA3">
              <w:rPr>
                <w:rStyle w:val="aa"/>
              </w:rPr>
              <w:t>및</w:t>
            </w:r>
            <w:r w:rsidR="00377A7D" w:rsidRPr="00692CA3">
              <w:rPr>
                <w:rStyle w:val="aa"/>
              </w:rPr>
              <w:t xml:space="preserve"> </w:t>
            </w:r>
            <w:r w:rsidR="00377A7D" w:rsidRPr="00692CA3">
              <w:rPr>
                <w:rStyle w:val="aa"/>
              </w:rPr>
              <w:t>계획</w:t>
            </w:r>
            <w:r w:rsidR="00377A7D">
              <w:rPr>
                <w:webHidden/>
              </w:rPr>
              <w:tab/>
            </w:r>
            <w:r w:rsidR="00377A7D">
              <w:rPr>
                <w:webHidden/>
              </w:rPr>
              <w:fldChar w:fldCharType="begin"/>
            </w:r>
            <w:r w:rsidR="00377A7D">
              <w:rPr>
                <w:webHidden/>
              </w:rPr>
              <w:instrText xml:space="preserve"> PAGEREF _Toc43567562 \h </w:instrText>
            </w:r>
            <w:r w:rsidR="00377A7D">
              <w:rPr>
                <w:webHidden/>
              </w:rPr>
            </w:r>
            <w:r w:rsidR="00377A7D">
              <w:rPr>
                <w:webHidden/>
              </w:rPr>
              <w:fldChar w:fldCharType="separate"/>
            </w:r>
            <w:r w:rsidR="00377A7D">
              <w:rPr>
                <w:webHidden/>
              </w:rPr>
              <w:t>3</w:t>
            </w:r>
            <w:r w:rsidR="00377A7D">
              <w:rPr>
                <w:webHidden/>
              </w:rPr>
              <w:fldChar w:fldCharType="end"/>
            </w:r>
          </w:hyperlink>
        </w:p>
        <w:p w14:paraId="265151AB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3" w:history="1">
            <w:r w:rsidR="00377A7D" w:rsidRPr="00692CA3">
              <w:rPr>
                <w:rStyle w:val="aa"/>
                <w:noProof/>
              </w:rPr>
              <w:t>1.1.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보고서의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목적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_Toc43567563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3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18B6D98D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4" w:history="1">
            <w:r w:rsidR="00377A7D" w:rsidRPr="00692CA3">
              <w:rPr>
                <w:rStyle w:val="aa"/>
                <w:noProof/>
              </w:rPr>
              <w:t>1.2.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설계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현황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및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계획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_Toc43567564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3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39C4B430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5" w:history="1">
            <w:r w:rsidR="00377A7D" w:rsidRPr="00692CA3">
              <w:rPr>
                <w:rStyle w:val="aa"/>
                <w:noProof/>
              </w:rPr>
              <w:t>1.3.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통합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개발환경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요약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_Toc43567565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4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4A417798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6" w:history="1">
            <w:r w:rsidR="00377A7D" w:rsidRPr="00692CA3">
              <w:rPr>
                <w:rStyle w:val="aa"/>
                <w:noProof/>
              </w:rPr>
              <w:t>1.4.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설치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과정</w:t>
            </w:r>
            <w:r w:rsidR="00377A7D" w:rsidRPr="00692CA3">
              <w:rPr>
                <w:rStyle w:val="aa"/>
                <w:noProof/>
              </w:rPr>
              <w:t xml:space="preserve"> (</w:t>
            </w:r>
            <w:r w:rsidR="00377A7D" w:rsidRPr="00692CA3">
              <w:rPr>
                <w:rStyle w:val="aa"/>
                <w:noProof/>
              </w:rPr>
              <w:t>개발자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참고자료</w:t>
            </w:r>
            <w:r w:rsidR="00377A7D" w:rsidRPr="00692CA3">
              <w:rPr>
                <w:rStyle w:val="aa"/>
                <w:noProof/>
              </w:rPr>
              <w:t>)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_Toc43567566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5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4C95DA1C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7" w:history="1">
            <w:r w:rsidR="00377A7D" w:rsidRPr="00692CA3">
              <w:rPr>
                <w:rStyle w:val="aa"/>
                <w:noProof/>
              </w:rPr>
              <w:t>1.5.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프로그램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설계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요약</w:t>
            </w:r>
            <w:r w:rsidR="00377A7D" w:rsidRPr="00692CA3">
              <w:rPr>
                <w:rStyle w:val="aa"/>
                <w:noProof/>
              </w:rPr>
              <w:t xml:space="preserve"> (</w:t>
            </w:r>
            <w:r w:rsidR="00377A7D" w:rsidRPr="00692CA3">
              <w:rPr>
                <w:rStyle w:val="aa"/>
                <w:noProof/>
              </w:rPr>
              <w:t>개발자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참고자료</w:t>
            </w:r>
            <w:r w:rsidR="00377A7D" w:rsidRPr="00692CA3">
              <w:rPr>
                <w:rStyle w:val="aa"/>
                <w:noProof/>
              </w:rPr>
              <w:t>)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_Toc43567567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9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2BDD407C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68" w:history="1">
            <w:r w:rsidR="00377A7D" w:rsidRPr="00692CA3">
              <w:rPr>
                <w:rStyle w:val="aa"/>
                <w:noProof/>
              </w:rPr>
              <w:t>1.6.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프로그램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설계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상세</w:t>
            </w:r>
            <w:r w:rsidR="00377A7D" w:rsidRPr="00692CA3">
              <w:rPr>
                <w:rStyle w:val="aa"/>
                <w:noProof/>
              </w:rPr>
              <w:t xml:space="preserve"> (</w:t>
            </w:r>
            <w:r w:rsidR="00377A7D" w:rsidRPr="00692CA3">
              <w:rPr>
                <w:rStyle w:val="aa"/>
                <w:noProof/>
              </w:rPr>
              <w:t>개발자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참고자료</w:t>
            </w:r>
            <w:r w:rsidR="00377A7D" w:rsidRPr="00692CA3">
              <w:rPr>
                <w:rStyle w:val="aa"/>
                <w:noProof/>
              </w:rPr>
              <w:t>)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_Toc43567568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10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61FFA67E" w14:textId="77777777" w:rsidR="00377A7D" w:rsidRDefault="000746F9">
          <w:pPr>
            <w:pStyle w:val="15"/>
            <w:rPr>
              <w:rFonts w:cstheme="minorBidi"/>
              <w:b w:val="0"/>
              <w:szCs w:val="22"/>
            </w:rPr>
          </w:pPr>
          <w:hyperlink w:anchor="_Toc43567569" w:history="1">
            <w:r w:rsidR="00377A7D" w:rsidRPr="00692CA3">
              <w:rPr>
                <w:rStyle w:val="aa"/>
              </w:rPr>
              <w:t>2.</w:t>
            </w:r>
            <w:r w:rsidR="00377A7D">
              <w:rPr>
                <w:rFonts w:cstheme="minorBidi"/>
                <w:b w:val="0"/>
                <w:szCs w:val="22"/>
              </w:rPr>
              <w:tab/>
            </w:r>
            <w:r w:rsidR="00377A7D" w:rsidRPr="00692CA3">
              <w:rPr>
                <w:rStyle w:val="aa"/>
              </w:rPr>
              <w:t>서비스</w:t>
            </w:r>
            <w:r w:rsidR="00377A7D" w:rsidRPr="00692CA3">
              <w:rPr>
                <w:rStyle w:val="aa"/>
              </w:rPr>
              <w:t xml:space="preserve"> </w:t>
            </w:r>
            <w:r w:rsidR="00377A7D" w:rsidRPr="00692CA3">
              <w:rPr>
                <w:rStyle w:val="aa"/>
              </w:rPr>
              <w:t>프로세스</w:t>
            </w:r>
            <w:r w:rsidR="00377A7D">
              <w:rPr>
                <w:webHidden/>
              </w:rPr>
              <w:tab/>
            </w:r>
            <w:r w:rsidR="00377A7D">
              <w:rPr>
                <w:webHidden/>
              </w:rPr>
              <w:fldChar w:fldCharType="begin"/>
            </w:r>
            <w:r w:rsidR="00377A7D">
              <w:rPr>
                <w:webHidden/>
              </w:rPr>
              <w:instrText xml:space="preserve"> PAGEREF _Toc43567569 \h </w:instrText>
            </w:r>
            <w:r w:rsidR="00377A7D">
              <w:rPr>
                <w:webHidden/>
              </w:rPr>
            </w:r>
            <w:r w:rsidR="00377A7D">
              <w:rPr>
                <w:webHidden/>
              </w:rPr>
              <w:fldChar w:fldCharType="separate"/>
            </w:r>
            <w:r w:rsidR="00377A7D">
              <w:rPr>
                <w:webHidden/>
              </w:rPr>
              <w:t>12</w:t>
            </w:r>
            <w:r w:rsidR="00377A7D">
              <w:rPr>
                <w:webHidden/>
              </w:rPr>
              <w:fldChar w:fldCharType="end"/>
            </w:r>
          </w:hyperlink>
        </w:p>
        <w:p w14:paraId="27A31A9F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0" w:history="1">
            <w:r w:rsidR="00377A7D" w:rsidRPr="00692CA3">
              <w:rPr>
                <w:rStyle w:val="aa"/>
                <w:noProof/>
              </w:rPr>
              <w:t>2.1.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주민등록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등</w:t>
            </w:r>
            <w:r w:rsidR="00377A7D" w:rsidRPr="00692CA3">
              <w:rPr>
                <w:rStyle w:val="aa"/>
                <w:noProof/>
              </w:rPr>
              <w:t>/</w:t>
            </w:r>
            <w:r w:rsidR="00377A7D" w:rsidRPr="00692CA3">
              <w:rPr>
                <w:rStyle w:val="aa"/>
                <w:noProof/>
              </w:rPr>
              <w:t>초본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발급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_Toc43567570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13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3741205A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1" w:history="1">
            <w:r w:rsidR="00377A7D" w:rsidRPr="00692CA3">
              <w:rPr>
                <w:rStyle w:val="aa"/>
                <w:noProof/>
              </w:rPr>
              <w:t>프로세스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개요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_Toc43567571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13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5882E753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2" w:history="1">
            <w:r w:rsidR="00377A7D" w:rsidRPr="00692CA3">
              <w:rPr>
                <w:rStyle w:val="aa"/>
                <w:noProof/>
              </w:rPr>
              <w:t>프로세스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상세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_Toc43567572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13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30F131B2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3" w:history="1">
            <w:r w:rsidR="00377A7D" w:rsidRPr="00692CA3">
              <w:rPr>
                <w:rStyle w:val="aa"/>
                <w:noProof/>
              </w:rPr>
              <w:t>2.2.</w:t>
            </w:r>
            <w:r w:rsidR="00377A7D">
              <w:rPr>
                <w:noProof/>
                <w:kern w:val="2"/>
              </w:rPr>
              <w:tab/>
            </w:r>
            <w:r w:rsidR="00377A7D" w:rsidRPr="00692CA3">
              <w:rPr>
                <w:rStyle w:val="aa"/>
                <w:noProof/>
              </w:rPr>
              <w:t>홈텍스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사이트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스크래핑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_Toc43567573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15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300C4BA3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4" w:history="1">
            <w:r w:rsidR="00377A7D" w:rsidRPr="00692CA3">
              <w:rPr>
                <w:rStyle w:val="aa"/>
                <w:noProof/>
              </w:rPr>
              <w:t>프로세스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개요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_Toc43567574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16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62BE7B1D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5" w:history="1">
            <w:r w:rsidR="00377A7D" w:rsidRPr="00692CA3">
              <w:rPr>
                <w:rStyle w:val="aa"/>
                <w:noProof/>
              </w:rPr>
              <w:t>프로세스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상세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_Toc43567575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16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4085EBA4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6" w:history="1">
            <w:r w:rsidR="00377A7D" w:rsidRPr="00692CA3">
              <w:rPr>
                <w:rStyle w:val="aa"/>
                <w:noProof/>
              </w:rPr>
              <w:t>국세청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로그인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이슈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_Toc43567576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18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6CADBFD4" w14:textId="77777777" w:rsidR="00377A7D" w:rsidRDefault="000746F9">
          <w:pPr>
            <w:pStyle w:val="21"/>
            <w:rPr>
              <w:noProof/>
              <w:kern w:val="2"/>
            </w:rPr>
          </w:pPr>
          <w:hyperlink w:anchor="_Toc43567577" w:history="1">
            <w:r w:rsidR="00377A7D" w:rsidRPr="00692CA3">
              <w:rPr>
                <w:rStyle w:val="aa"/>
                <w:noProof/>
              </w:rPr>
              <w:t xml:space="preserve">3. </w:t>
            </w:r>
            <w:r w:rsidR="00377A7D" w:rsidRPr="00692CA3">
              <w:rPr>
                <w:rStyle w:val="aa"/>
                <w:noProof/>
              </w:rPr>
              <w:t>공인인증을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통한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보안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로그인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프로세스</w:t>
            </w:r>
            <w:r w:rsidR="00377A7D" w:rsidRPr="00692CA3">
              <w:rPr>
                <w:rStyle w:val="aa"/>
                <w:noProof/>
              </w:rPr>
              <w:t xml:space="preserve"> </w:t>
            </w:r>
            <w:r w:rsidR="00377A7D" w:rsidRPr="00692CA3">
              <w:rPr>
                <w:rStyle w:val="aa"/>
                <w:noProof/>
              </w:rPr>
              <w:t>개요</w:t>
            </w:r>
            <w:r w:rsidR="00377A7D">
              <w:rPr>
                <w:noProof/>
                <w:webHidden/>
              </w:rPr>
              <w:tab/>
            </w:r>
            <w:r w:rsidR="00377A7D">
              <w:rPr>
                <w:noProof/>
                <w:webHidden/>
              </w:rPr>
              <w:fldChar w:fldCharType="begin"/>
            </w:r>
            <w:r w:rsidR="00377A7D">
              <w:rPr>
                <w:noProof/>
                <w:webHidden/>
              </w:rPr>
              <w:instrText xml:space="preserve"> PAGEREF _Toc43567577 \h </w:instrText>
            </w:r>
            <w:r w:rsidR="00377A7D">
              <w:rPr>
                <w:noProof/>
                <w:webHidden/>
              </w:rPr>
            </w:r>
            <w:r w:rsidR="00377A7D">
              <w:rPr>
                <w:noProof/>
                <w:webHidden/>
              </w:rPr>
              <w:fldChar w:fldCharType="separate"/>
            </w:r>
            <w:r w:rsidR="00377A7D">
              <w:rPr>
                <w:noProof/>
                <w:webHidden/>
              </w:rPr>
              <w:t>18</w:t>
            </w:r>
            <w:r w:rsidR="00377A7D">
              <w:rPr>
                <w:noProof/>
                <w:webHidden/>
              </w:rPr>
              <w:fldChar w:fldCharType="end"/>
            </w:r>
          </w:hyperlink>
        </w:p>
        <w:p w14:paraId="0A5A0E53" w14:textId="1078F32A" w:rsidR="00921F15" w:rsidRPr="00905DCC" w:rsidRDefault="00921F15" w:rsidP="00921F15">
          <w:pPr>
            <w:pStyle w:val="15"/>
            <w:rPr>
              <w:rFonts w:ascii="맑은 고딕" w:eastAsia="맑은 고딕" w:hAnsi="맑은 고딕"/>
              <w:b w:val="0"/>
            </w:rPr>
          </w:pPr>
          <w:r w:rsidRPr="009D2915">
            <w:rPr>
              <w:rFonts w:ascii="맑은 고딕" w:eastAsia="맑은 고딕" w:hAnsi="맑은 고딕"/>
              <w:b w:val="0"/>
            </w:rPr>
            <w:fldChar w:fldCharType="end"/>
          </w:r>
        </w:p>
      </w:sdtContent>
    </w:sdt>
    <w:p w14:paraId="154AD39B" w14:textId="14073765" w:rsidR="00921F15" w:rsidRDefault="00921F15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  <w:r w:rsidRPr="00905DCC">
        <w:rPr>
          <w:rFonts w:ascii="맑은 고딕" w:eastAsia="맑은 고딕" w:hAnsi="맑은 고딕"/>
        </w:rPr>
        <w:br/>
      </w:r>
      <w:r w:rsidRPr="00905DCC">
        <w:rPr>
          <w:rFonts w:ascii="맑은 고딕" w:eastAsia="맑은 고딕" w:hAnsi="맑은 고딕"/>
        </w:rPr>
        <w:br/>
      </w:r>
    </w:p>
    <w:p w14:paraId="73E4C7B9" w14:textId="2ACF0097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62566869" w14:textId="27F06FE5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4E015F4F" w14:textId="25B23F9B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423ED1FC" w14:textId="7F0A7E9E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50A87DF1" w14:textId="6AF45AD8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3B4DF792" w14:textId="391F737B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069E0E8D" w14:textId="78A0FB08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52CB4A81" w14:textId="5BF62694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0D32F54E" w14:textId="76F95646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566FAA53" w14:textId="14E60567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5769EC53" w14:textId="159C16EE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202855B8" w14:textId="466D4298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68A09762" w14:textId="73DC8675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6E1F1A02" w14:textId="3BFDA404" w:rsidR="008F724A" w:rsidRDefault="008F724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14536E8D" w14:textId="77777777" w:rsidR="00DA67EA" w:rsidRDefault="00DA67EA" w:rsidP="00921F15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28BF067E" w14:textId="7E43D591" w:rsidR="009C7F36" w:rsidRDefault="00921F15" w:rsidP="009C7F36">
      <w:pPr>
        <w:pStyle w:val="10"/>
      </w:pPr>
      <w:bookmarkStart w:id="1" w:name="_Toc43567562"/>
      <w:r>
        <w:rPr>
          <w:rFonts w:hint="eastAsia"/>
        </w:rPr>
        <w:lastRenderedPageBreak/>
        <w:t>통합환경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 w:rsidR="004353C9">
        <w:rPr>
          <w:rFonts w:hint="eastAsia"/>
        </w:rPr>
        <w:t xml:space="preserve"> </w:t>
      </w:r>
      <w:r w:rsidR="004353C9">
        <w:rPr>
          <w:rFonts w:hint="eastAsia"/>
        </w:rPr>
        <w:t>및</w:t>
      </w:r>
      <w:r w:rsidR="004353C9">
        <w:rPr>
          <w:rFonts w:hint="eastAsia"/>
        </w:rPr>
        <w:t xml:space="preserve"> </w:t>
      </w:r>
      <w:r w:rsidR="004353C9">
        <w:rPr>
          <w:rFonts w:hint="eastAsia"/>
        </w:rPr>
        <w:t>계획</w:t>
      </w:r>
      <w:bookmarkEnd w:id="1"/>
    </w:p>
    <w:p w14:paraId="17CEF9A9" w14:textId="5C871550" w:rsidR="004A6F86" w:rsidRPr="00CF681D" w:rsidRDefault="004A6F86" w:rsidP="004A6F86">
      <w:pPr>
        <w:pStyle w:val="2"/>
      </w:pPr>
      <w:bookmarkStart w:id="2" w:name="_Toc43567563"/>
      <w:r>
        <w:rPr>
          <w:rFonts w:hint="eastAsia"/>
        </w:rPr>
        <w:t>보고서의</w:t>
      </w:r>
      <w:r>
        <w:rPr>
          <w:rFonts w:hint="eastAsia"/>
        </w:rPr>
        <w:t xml:space="preserve"> </w:t>
      </w:r>
      <w:r>
        <w:rPr>
          <w:rFonts w:hint="eastAsia"/>
        </w:rPr>
        <w:t>목적</w:t>
      </w:r>
      <w:bookmarkEnd w:id="2"/>
      <w:r>
        <w:rPr>
          <w:rFonts w:hint="eastAsia"/>
        </w:rPr>
        <w:t xml:space="preserve"> </w:t>
      </w:r>
    </w:p>
    <w:p w14:paraId="294A2811" w14:textId="3EB147CA" w:rsidR="009C7F36" w:rsidRDefault="009C7F36" w:rsidP="009C7F36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본 보고서는 현재 개발 중인 Whole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Thing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API에 </w:t>
      </w:r>
      <w:r w:rsidR="00F10D76">
        <w:rPr>
          <w:rFonts w:ascii="맑은 고딕" w:eastAsia="맑은 고딕" w:hAnsi="맑은 고딕" w:hint="eastAsia"/>
        </w:rPr>
        <w:t xml:space="preserve">개발에 </w:t>
      </w:r>
      <w:r>
        <w:rPr>
          <w:rFonts w:ascii="맑은 고딕" w:eastAsia="맑은 고딕" w:hAnsi="맑은 고딕" w:hint="eastAsia"/>
        </w:rPr>
        <w:t>대한 설계 현황 및 일정을 공유하기 위해 작성되었으며 추후 통합환경을 구성하는데 참고한다.</w:t>
      </w:r>
    </w:p>
    <w:p w14:paraId="1CEFDE82" w14:textId="77777777" w:rsidR="009C7F36" w:rsidRDefault="009C7F36" w:rsidP="009C7F36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</w:p>
    <w:p w14:paraId="3937DBE5" w14:textId="25DC28A2" w:rsidR="009C7F36" w:rsidRPr="00BB5B26" w:rsidRDefault="009C7F36" w:rsidP="009C7F36">
      <w:pPr>
        <w:widowControl/>
        <w:wordWrap/>
        <w:autoSpaceDE/>
        <w:autoSpaceDN/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사전 데모버전</w:t>
      </w:r>
      <w:r w:rsidR="00833E4A">
        <w:rPr>
          <w:rFonts w:ascii="맑은 고딕" w:eastAsia="맑은 고딕" w:hAnsi="맑은 고딕" w:hint="eastAsia"/>
        </w:rPr>
        <w:t>을</w:t>
      </w:r>
      <w:r>
        <w:rPr>
          <w:rFonts w:ascii="맑은 고딕" w:eastAsia="맑은 고딕" w:hAnsi="맑은 고딕" w:hint="eastAsia"/>
        </w:rPr>
        <w:t>Restful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API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방식으로 설계하였으며 해당 설계를 기준으로 이외 서비스를 제공할 수 있도록 </w:t>
      </w:r>
      <w:r w:rsidR="00FD14DB">
        <w:rPr>
          <w:rFonts w:ascii="맑은 고딕" w:eastAsia="맑은 고딕" w:hAnsi="맑은 고딕" w:hint="eastAsia"/>
        </w:rPr>
        <w:t>확장하며, 개발 시 생긴 이슈를 공유한다.</w:t>
      </w:r>
    </w:p>
    <w:p w14:paraId="5C71E6B5" w14:textId="41609B83" w:rsidR="00081AC8" w:rsidRDefault="00081AC8" w:rsidP="00081AC8"/>
    <w:p w14:paraId="2F61924E" w14:textId="626A5415" w:rsidR="00081AC8" w:rsidRDefault="00081AC8" w:rsidP="00214E36">
      <w:pPr>
        <w:pStyle w:val="2"/>
      </w:pPr>
      <w:bookmarkStart w:id="3" w:name="_Toc43567564"/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계획</w:t>
      </w:r>
      <w:bookmarkEnd w:id="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091"/>
        <w:gridCol w:w="3092"/>
        <w:gridCol w:w="3092"/>
      </w:tblGrid>
      <w:tr w:rsidR="00081AC8" w14:paraId="204CA800" w14:textId="77777777" w:rsidTr="001054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1"/>
        </w:trPr>
        <w:tc>
          <w:tcPr>
            <w:tcW w:w="3091" w:type="dxa"/>
          </w:tcPr>
          <w:p w14:paraId="4D367C59" w14:textId="77777777" w:rsidR="00081AC8" w:rsidRDefault="00081AC8" w:rsidP="001054FE">
            <w:r>
              <w:rPr>
                <w:rFonts w:hint="eastAsia"/>
              </w:rPr>
              <w:t>작업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</w:p>
        </w:tc>
        <w:tc>
          <w:tcPr>
            <w:tcW w:w="3092" w:type="dxa"/>
          </w:tcPr>
          <w:p w14:paraId="3E4D3D25" w14:textId="77777777" w:rsidR="00081AC8" w:rsidRDefault="00081AC8" w:rsidP="001054FE">
            <w:r>
              <w:rPr>
                <w:rFonts w:hint="eastAsia"/>
              </w:rPr>
              <w:t>작업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기간</w:t>
            </w:r>
          </w:p>
        </w:tc>
        <w:tc>
          <w:tcPr>
            <w:tcW w:w="3092" w:type="dxa"/>
          </w:tcPr>
          <w:p w14:paraId="342F93FA" w14:textId="77777777" w:rsidR="00081AC8" w:rsidRDefault="00081AC8" w:rsidP="001054FE">
            <w:r>
              <w:rPr>
                <w:rFonts w:hint="eastAsia"/>
              </w:rPr>
              <w:t>작업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</w:t>
            </w:r>
          </w:p>
        </w:tc>
      </w:tr>
      <w:tr w:rsidR="00081AC8" w14:paraId="152B6A8E" w14:textId="77777777" w:rsidTr="001054FE">
        <w:trPr>
          <w:trHeight w:val="510"/>
        </w:trPr>
        <w:tc>
          <w:tcPr>
            <w:tcW w:w="3091" w:type="dxa"/>
          </w:tcPr>
          <w:p w14:paraId="37D5DB19" w14:textId="77777777" w:rsidR="00081AC8" w:rsidRDefault="00081AC8" w:rsidP="001054FE"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</w:t>
            </w:r>
          </w:p>
        </w:tc>
        <w:tc>
          <w:tcPr>
            <w:tcW w:w="3092" w:type="dxa"/>
          </w:tcPr>
          <w:p w14:paraId="2243126B" w14:textId="77777777" w:rsidR="00081AC8" w:rsidRDefault="00081AC8" w:rsidP="001054FE">
            <w:r>
              <w:rPr>
                <w:rFonts w:hint="eastAsia"/>
              </w:rPr>
              <w:t>2020-06-09</w:t>
            </w:r>
          </w:p>
        </w:tc>
        <w:tc>
          <w:tcPr>
            <w:tcW w:w="3092" w:type="dxa"/>
          </w:tcPr>
          <w:p w14:paraId="05A49B69" w14:textId="36BCDF2D" w:rsidR="00081AC8" w:rsidRDefault="006C45C2" w:rsidP="006C45C2">
            <w:pPr>
              <w:jc w:val="left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환경구성에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자료조사</w:t>
            </w:r>
          </w:p>
          <w:p w14:paraId="02265F87" w14:textId="4D96D758" w:rsidR="006C45C2" w:rsidRDefault="006C45C2" w:rsidP="006C45C2">
            <w:pPr>
              <w:jc w:val="left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환경구성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드로잉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</w:t>
            </w:r>
          </w:p>
        </w:tc>
      </w:tr>
      <w:tr w:rsidR="00081AC8" w14:paraId="249B3E66" w14:textId="77777777" w:rsidTr="001054FE">
        <w:trPr>
          <w:trHeight w:val="872"/>
        </w:trPr>
        <w:tc>
          <w:tcPr>
            <w:tcW w:w="3091" w:type="dxa"/>
          </w:tcPr>
          <w:p w14:paraId="3DA37905" w14:textId="77777777" w:rsidR="00081AC8" w:rsidRDefault="00081AC8" w:rsidP="001054FE">
            <w:r>
              <w:rPr>
                <w:rFonts w:hint="eastAsia"/>
              </w:rPr>
              <w:t>로컬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환경구성</w:t>
            </w:r>
          </w:p>
        </w:tc>
        <w:tc>
          <w:tcPr>
            <w:tcW w:w="3092" w:type="dxa"/>
          </w:tcPr>
          <w:p w14:paraId="43667E79" w14:textId="2792BCB1" w:rsidR="00081AC8" w:rsidRDefault="00243993" w:rsidP="00243993">
            <w:r>
              <w:rPr>
                <w:rFonts w:hint="eastAsia"/>
              </w:rPr>
              <w:t>2020-06-10</w:t>
            </w:r>
            <w:r>
              <w:t xml:space="preserve"> </w:t>
            </w:r>
            <w:r w:rsidR="00081AC8">
              <w:rPr>
                <w:rFonts w:hint="eastAsia"/>
              </w:rPr>
              <w:t>~</w:t>
            </w:r>
            <w:r w:rsidR="00081AC8">
              <w:t xml:space="preserve"> </w:t>
            </w:r>
            <w:r w:rsidR="00081AC8">
              <w:rPr>
                <w:rFonts w:hint="eastAsia"/>
              </w:rPr>
              <w:t>2020-06-10</w:t>
            </w:r>
          </w:p>
        </w:tc>
        <w:tc>
          <w:tcPr>
            <w:tcW w:w="3092" w:type="dxa"/>
          </w:tcPr>
          <w:p w14:paraId="4FBCE16E" w14:textId="6D1C116D" w:rsidR="00081AC8" w:rsidRDefault="006C45C2" w:rsidP="006C45C2">
            <w:pPr>
              <w:jc w:val="left"/>
            </w:pPr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설치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다운로드</w:t>
            </w:r>
          </w:p>
          <w:p w14:paraId="4E0EB0A3" w14:textId="29E19C0A" w:rsidR="006C45C2" w:rsidRDefault="006C45C2" w:rsidP="006C45C2">
            <w:pPr>
              <w:jc w:val="left"/>
            </w:pPr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폴더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스트럭쳐</w:t>
            </w:r>
            <w:r>
              <w:rPr>
                <w:rFonts w:hint="eastAsia"/>
              </w:rPr>
              <w:t xml:space="preserve"> </w:t>
            </w:r>
          </w:p>
        </w:tc>
      </w:tr>
      <w:tr w:rsidR="00081AC8" w14:paraId="31EB8D42" w14:textId="77777777" w:rsidTr="001054FE">
        <w:trPr>
          <w:trHeight w:val="510"/>
        </w:trPr>
        <w:tc>
          <w:tcPr>
            <w:tcW w:w="3091" w:type="dxa"/>
          </w:tcPr>
          <w:p w14:paraId="72B59915" w14:textId="77777777" w:rsidR="00081AC8" w:rsidRDefault="00081AC8" w:rsidP="001054FE">
            <w:r>
              <w:rPr>
                <w:rFonts w:hint="eastAsia"/>
              </w:rPr>
              <w:t>로컬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데모파일</w:t>
            </w:r>
            <w:r>
              <w:t xml:space="preserve"> </w:t>
            </w:r>
            <w:r>
              <w:rPr>
                <w:rFonts w:hint="eastAsia"/>
              </w:rPr>
              <w:t>설계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제작</w:t>
            </w:r>
          </w:p>
        </w:tc>
        <w:tc>
          <w:tcPr>
            <w:tcW w:w="3092" w:type="dxa"/>
          </w:tcPr>
          <w:p w14:paraId="3BBEA627" w14:textId="77777777" w:rsidR="00081AC8" w:rsidRDefault="00081AC8" w:rsidP="001054FE">
            <w:r>
              <w:t xml:space="preserve"> </w:t>
            </w:r>
            <w:r>
              <w:rPr>
                <w:rFonts w:hint="eastAsia"/>
              </w:rPr>
              <w:t>2020-06-10</w:t>
            </w:r>
            <w:r>
              <w:t xml:space="preserve"> </w:t>
            </w:r>
            <w:r>
              <w:rPr>
                <w:rFonts w:hint="eastAsia"/>
              </w:rPr>
              <w:t>~</w:t>
            </w:r>
            <w:r>
              <w:t xml:space="preserve"> </w:t>
            </w:r>
            <w:r>
              <w:rPr>
                <w:rFonts w:hint="eastAsia"/>
              </w:rPr>
              <w:t>2020-06-1</w:t>
            </w:r>
            <w:r>
              <w:t>2</w:t>
            </w:r>
          </w:p>
        </w:tc>
        <w:tc>
          <w:tcPr>
            <w:tcW w:w="3092" w:type="dxa"/>
          </w:tcPr>
          <w:p w14:paraId="38883529" w14:textId="77777777" w:rsidR="00081AC8" w:rsidRPr="003523E5" w:rsidRDefault="00081AC8" w:rsidP="001054FE">
            <w:pPr>
              <w:jc w:val="left"/>
            </w:pPr>
            <w:r w:rsidRPr="006B2BF7">
              <w:rPr>
                <w:rFonts w:hint="eastAsia"/>
                <w:sz w:val="18"/>
                <w:szCs w:val="18"/>
              </w:rPr>
              <w:t>1.</w:t>
            </w:r>
            <w:r w:rsidRPr="006B2BF7">
              <w:rPr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기본신청</w:t>
            </w:r>
            <w:r w:rsidRPr="006B2BF7">
              <w:rPr>
                <w:rFonts w:hint="eastAsia"/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완료</w:t>
            </w:r>
            <w:r>
              <w:rPr>
                <w:rFonts w:hint="eastAsia"/>
                <w:sz w:val="18"/>
                <w:szCs w:val="18"/>
              </w:rPr>
              <w:t>.</w:t>
            </w:r>
          </w:p>
          <w:p w14:paraId="5C6C3BB0" w14:textId="77777777" w:rsidR="00081AC8" w:rsidRPr="006B2BF7" w:rsidRDefault="00081AC8" w:rsidP="001054FE">
            <w:pPr>
              <w:jc w:val="left"/>
              <w:rPr>
                <w:sz w:val="18"/>
                <w:szCs w:val="18"/>
              </w:rPr>
            </w:pPr>
            <w:r w:rsidRPr="006B2BF7">
              <w:rPr>
                <w:rFonts w:hint="eastAsia"/>
                <w:sz w:val="18"/>
                <w:szCs w:val="18"/>
              </w:rPr>
              <w:t>2.</w:t>
            </w:r>
            <w:r w:rsidRPr="006B2BF7">
              <w:rPr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각</w:t>
            </w:r>
            <w:r w:rsidRPr="006B2BF7">
              <w:rPr>
                <w:rFonts w:hint="eastAsia"/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조건에</w:t>
            </w:r>
            <w:r w:rsidRPr="006B2BF7">
              <w:rPr>
                <w:rFonts w:hint="eastAsia"/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따른</w:t>
            </w:r>
            <w:r w:rsidRPr="006B2BF7">
              <w:rPr>
                <w:rFonts w:hint="eastAsia"/>
                <w:sz w:val="18"/>
                <w:szCs w:val="18"/>
              </w:rPr>
              <w:t xml:space="preserve"> </w:t>
            </w:r>
            <w:r w:rsidRPr="006B2BF7">
              <w:rPr>
                <w:rFonts w:hint="eastAsia"/>
                <w:sz w:val="18"/>
                <w:szCs w:val="18"/>
              </w:rPr>
              <w:t>신청</w:t>
            </w:r>
            <w:r w:rsidRPr="006B2BF7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완료</w:t>
            </w:r>
          </w:p>
          <w:p w14:paraId="3F3AA7F4" w14:textId="77777777" w:rsidR="00081AC8" w:rsidRDefault="00081AC8" w:rsidP="001054FE">
            <w:pPr>
              <w:jc w:val="left"/>
              <w:rPr>
                <w:sz w:val="18"/>
                <w:szCs w:val="18"/>
              </w:rPr>
            </w:pPr>
            <w:r w:rsidRPr="006B2BF7">
              <w:rPr>
                <w:rFonts w:hint="eastAsia"/>
                <w:sz w:val="18"/>
                <w:szCs w:val="18"/>
              </w:rPr>
              <w:t>3.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예외처리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작업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완료</w:t>
            </w:r>
          </w:p>
          <w:p w14:paraId="484A0D63" w14:textId="77777777" w:rsidR="00081AC8" w:rsidRPr="006B2BF7" w:rsidRDefault="00081AC8" w:rsidP="001054FE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로그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처리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작업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완료</w:t>
            </w:r>
          </w:p>
          <w:p w14:paraId="5BF06F52" w14:textId="4A0CCF06" w:rsidR="00081AC8" w:rsidRDefault="00890202" w:rsidP="001054FE">
            <w:pPr>
              <w:jc w:val="left"/>
            </w:pPr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추후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개선</w:t>
            </w:r>
          </w:p>
        </w:tc>
      </w:tr>
      <w:tr w:rsidR="00081AC8" w14:paraId="7C56FC7B" w14:textId="77777777" w:rsidTr="001054FE">
        <w:trPr>
          <w:trHeight w:val="510"/>
        </w:trPr>
        <w:tc>
          <w:tcPr>
            <w:tcW w:w="3091" w:type="dxa"/>
          </w:tcPr>
          <w:p w14:paraId="3496E91B" w14:textId="77777777" w:rsidR="00081AC8" w:rsidRDefault="00081AC8" w:rsidP="001054FE">
            <w:r>
              <w:rPr>
                <w:rFonts w:hint="eastAsia"/>
              </w:rPr>
              <w:t>로컬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</w:p>
        </w:tc>
        <w:tc>
          <w:tcPr>
            <w:tcW w:w="3092" w:type="dxa"/>
          </w:tcPr>
          <w:p w14:paraId="1C797944" w14:textId="77777777" w:rsidR="00081AC8" w:rsidRDefault="00081AC8" w:rsidP="001054FE">
            <w:r>
              <w:rPr>
                <w:rFonts w:hint="eastAsia"/>
              </w:rPr>
              <w:t>2020-06-1</w:t>
            </w:r>
            <w:r>
              <w:t>2</w:t>
            </w:r>
          </w:p>
        </w:tc>
        <w:tc>
          <w:tcPr>
            <w:tcW w:w="3092" w:type="dxa"/>
          </w:tcPr>
          <w:p w14:paraId="7B2DF1FA" w14:textId="1C344903" w:rsidR="00081AC8" w:rsidRDefault="00081AC8" w:rsidP="001054FE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GIT </w:t>
            </w:r>
            <w:r>
              <w:rPr>
                <w:rFonts w:hint="eastAsia"/>
                <w:sz w:val="18"/>
                <w:szCs w:val="18"/>
              </w:rPr>
              <w:t>개설</w:t>
            </w:r>
          </w:p>
          <w:p w14:paraId="6A87F1E0" w14:textId="1EAA9271" w:rsidR="00081AC8" w:rsidRPr="00C47BDD" w:rsidRDefault="00081AC8" w:rsidP="006C45C2">
            <w:pPr>
              <w:jc w:val="left"/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 xml:space="preserve">. </w:t>
            </w:r>
            <w:r>
              <w:rPr>
                <w:rFonts w:hint="eastAsia"/>
                <w:sz w:val="18"/>
                <w:szCs w:val="18"/>
              </w:rPr>
              <w:t>오류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수정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코드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최적화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</w:p>
        </w:tc>
      </w:tr>
      <w:tr w:rsidR="00081AC8" w14:paraId="6B4FE061" w14:textId="77777777" w:rsidTr="001054FE">
        <w:trPr>
          <w:trHeight w:val="510"/>
        </w:trPr>
        <w:tc>
          <w:tcPr>
            <w:tcW w:w="3091" w:type="dxa"/>
          </w:tcPr>
          <w:p w14:paraId="7D149EE6" w14:textId="0F8798E9" w:rsidR="00081AC8" w:rsidRDefault="00FB4617" w:rsidP="001054FE">
            <w:r>
              <w:rPr>
                <w:rFonts w:hint="eastAsia"/>
              </w:rPr>
              <w:t>공인인증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프로세스</w:t>
            </w:r>
            <w:r>
              <w:rPr>
                <w:rFonts w:hint="eastAsia"/>
              </w:rPr>
              <w:t xml:space="preserve"> </w:t>
            </w:r>
            <w:r w:rsidR="001D6EDF">
              <w:rPr>
                <w:rFonts w:hint="eastAsia"/>
              </w:rPr>
              <w:t>기술조사</w:t>
            </w:r>
            <w:r w:rsidR="001D6EDF">
              <w:rPr>
                <w:rFonts w:hint="eastAsia"/>
              </w:rPr>
              <w:t>,</w:t>
            </w:r>
            <w:r w:rsidR="000B0B2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송수신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3092" w:type="dxa"/>
          </w:tcPr>
          <w:p w14:paraId="1B20C81B" w14:textId="121A37EE" w:rsidR="00081AC8" w:rsidRDefault="00FB4617" w:rsidP="001054FE">
            <w:r>
              <w:rPr>
                <w:rFonts w:hint="eastAsia"/>
              </w:rPr>
              <w:t>2020-06-15</w:t>
            </w:r>
            <w:r>
              <w:t xml:space="preserve"> </w:t>
            </w:r>
            <w:r>
              <w:rPr>
                <w:rFonts w:hint="eastAsia"/>
              </w:rPr>
              <w:t>~</w:t>
            </w:r>
            <w:r>
              <w:t xml:space="preserve"> </w:t>
            </w:r>
            <w:r>
              <w:rPr>
                <w:rFonts w:hint="eastAsia"/>
              </w:rPr>
              <w:t>2020-06-19</w:t>
            </w:r>
          </w:p>
        </w:tc>
        <w:tc>
          <w:tcPr>
            <w:tcW w:w="3092" w:type="dxa"/>
          </w:tcPr>
          <w:p w14:paraId="3885C1E6" w14:textId="39C58645" w:rsidR="002C0FB3" w:rsidRDefault="002C0FB3" w:rsidP="002C0FB3">
            <w:pPr>
              <w:jc w:val="lef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공인인증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프로세스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기술조사</w:t>
            </w:r>
            <w:r>
              <w:rPr>
                <w:rFonts w:hint="eastAsia"/>
              </w:rPr>
              <w:t xml:space="preserve"> </w:t>
            </w:r>
          </w:p>
          <w:p w14:paraId="0A2B4536" w14:textId="0C30B3A5" w:rsidR="002C0FB3" w:rsidRDefault="002C0FB3" w:rsidP="002C0FB3">
            <w:pPr>
              <w:jc w:val="lef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송수신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</w:p>
          <w:p w14:paraId="53A7E6D8" w14:textId="52B3D7DA" w:rsidR="00081AC8" w:rsidRDefault="002C0FB3" w:rsidP="002C0FB3">
            <w:pPr>
              <w:jc w:val="lef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 w:rsidR="00EB4431">
              <w:rPr>
                <w:rFonts w:hint="eastAsia"/>
              </w:rPr>
              <w:t>-</w:t>
            </w:r>
          </w:p>
        </w:tc>
      </w:tr>
      <w:tr w:rsidR="00081AC8" w14:paraId="538BCAA7" w14:textId="77777777" w:rsidTr="001054FE">
        <w:trPr>
          <w:trHeight w:val="510"/>
        </w:trPr>
        <w:tc>
          <w:tcPr>
            <w:tcW w:w="3091" w:type="dxa"/>
          </w:tcPr>
          <w:p w14:paraId="3B4F3CCE" w14:textId="77777777" w:rsidR="002C0FB3" w:rsidRDefault="002C0FB3" w:rsidP="002C0FB3">
            <w:r>
              <w:rPr>
                <w:rFonts w:hint="eastAsia"/>
              </w:rPr>
              <w:t>공인인증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프로세스</w:t>
            </w:r>
          </w:p>
          <w:p w14:paraId="725FE95D" w14:textId="5E8FB861" w:rsidR="00081AC8" w:rsidRDefault="002C0FB3" w:rsidP="002C0FB3">
            <w:r>
              <w:rPr>
                <w:rFonts w:hint="eastAsia"/>
              </w:rPr>
              <w:t>개발인력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구인</w:t>
            </w:r>
          </w:p>
        </w:tc>
        <w:tc>
          <w:tcPr>
            <w:tcW w:w="3092" w:type="dxa"/>
          </w:tcPr>
          <w:p w14:paraId="64888600" w14:textId="18EB02AF" w:rsidR="00081AC8" w:rsidRPr="002D0CE8" w:rsidRDefault="00081AC8" w:rsidP="001054FE">
            <w:r>
              <w:rPr>
                <w:rFonts w:hint="eastAsia"/>
              </w:rPr>
              <w:t>2020-06-</w:t>
            </w:r>
            <w:r w:rsidR="000B69A8">
              <w:rPr>
                <w:rFonts w:hint="eastAsia"/>
              </w:rPr>
              <w:t>22</w:t>
            </w:r>
            <w:r w:rsidR="00724CBC">
              <w:t xml:space="preserve"> ~</w:t>
            </w:r>
            <w:r w:rsidR="002C0FB3">
              <w:rPr>
                <w:rFonts w:hint="eastAsia"/>
              </w:rPr>
              <w:t xml:space="preserve"> 2020-06-25</w:t>
            </w:r>
          </w:p>
        </w:tc>
        <w:tc>
          <w:tcPr>
            <w:tcW w:w="3092" w:type="dxa"/>
          </w:tcPr>
          <w:p w14:paraId="046C8DE2" w14:textId="77B6AC14" w:rsidR="00081AC8" w:rsidRDefault="00EB4431" w:rsidP="001054FE">
            <w:r>
              <w:rPr>
                <w:rFonts w:hint="eastAsia"/>
              </w:rPr>
              <w:t>-</w:t>
            </w:r>
          </w:p>
        </w:tc>
      </w:tr>
      <w:tr w:rsidR="00081AC8" w14:paraId="171714E6" w14:textId="77777777" w:rsidTr="001054FE">
        <w:trPr>
          <w:trHeight w:val="510"/>
        </w:trPr>
        <w:tc>
          <w:tcPr>
            <w:tcW w:w="3091" w:type="dxa"/>
          </w:tcPr>
          <w:p w14:paraId="34EA414F" w14:textId="04DFD2B0" w:rsidR="00081AC8" w:rsidRDefault="002C0FB3" w:rsidP="001054FE">
            <w:r>
              <w:rPr>
                <w:rFonts w:hint="eastAsia"/>
              </w:rPr>
              <w:t>스크래핑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엔진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3092" w:type="dxa"/>
          </w:tcPr>
          <w:p w14:paraId="19D848F8" w14:textId="41E46B1C" w:rsidR="00081AC8" w:rsidRDefault="002C0FB3" w:rsidP="001054FE">
            <w:r>
              <w:rPr>
                <w:rFonts w:hint="eastAsia"/>
              </w:rPr>
              <w:t>2020-06-29 ~</w:t>
            </w:r>
          </w:p>
        </w:tc>
        <w:tc>
          <w:tcPr>
            <w:tcW w:w="3092" w:type="dxa"/>
          </w:tcPr>
          <w:p w14:paraId="197420B2" w14:textId="77777777" w:rsidR="00081AC8" w:rsidRDefault="00081AC8" w:rsidP="001054FE"/>
        </w:tc>
      </w:tr>
      <w:tr w:rsidR="002C0FB3" w14:paraId="03769D4A" w14:textId="77777777" w:rsidTr="001054FE">
        <w:trPr>
          <w:trHeight w:val="510"/>
        </w:trPr>
        <w:tc>
          <w:tcPr>
            <w:tcW w:w="3091" w:type="dxa"/>
          </w:tcPr>
          <w:p w14:paraId="35F4FAD7" w14:textId="5F5E5B60" w:rsidR="002C0FB3" w:rsidRDefault="002C0FB3" w:rsidP="001054FE">
            <w:r>
              <w:rPr>
                <w:rFonts w:hint="eastAsia"/>
              </w:rPr>
              <w:t>웹사이트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</w:p>
        </w:tc>
        <w:tc>
          <w:tcPr>
            <w:tcW w:w="3092" w:type="dxa"/>
          </w:tcPr>
          <w:p w14:paraId="1247DD81" w14:textId="72EDE6F6" w:rsidR="002C0FB3" w:rsidRDefault="002C0FB3" w:rsidP="001054FE">
            <w:r>
              <w:rPr>
                <w:rFonts w:hint="eastAsia"/>
              </w:rPr>
              <w:t xml:space="preserve">2022-07-13 ~ </w:t>
            </w:r>
          </w:p>
        </w:tc>
        <w:tc>
          <w:tcPr>
            <w:tcW w:w="3092" w:type="dxa"/>
          </w:tcPr>
          <w:p w14:paraId="6A0957B5" w14:textId="77777777" w:rsidR="002C0FB3" w:rsidRDefault="002C0FB3" w:rsidP="001054FE"/>
        </w:tc>
      </w:tr>
      <w:tr w:rsidR="002C0FB3" w14:paraId="68407879" w14:textId="77777777" w:rsidTr="001054FE">
        <w:trPr>
          <w:trHeight w:val="510"/>
        </w:trPr>
        <w:tc>
          <w:tcPr>
            <w:tcW w:w="3091" w:type="dxa"/>
          </w:tcPr>
          <w:p w14:paraId="49D13D77" w14:textId="77777777" w:rsidR="002C0FB3" w:rsidRDefault="002C0FB3" w:rsidP="001054FE"/>
        </w:tc>
        <w:tc>
          <w:tcPr>
            <w:tcW w:w="3092" w:type="dxa"/>
          </w:tcPr>
          <w:p w14:paraId="7B2FE0C2" w14:textId="77777777" w:rsidR="002C0FB3" w:rsidRDefault="002C0FB3" w:rsidP="001054FE"/>
        </w:tc>
        <w:tc>
          <w:tcPr>
            <w:tcW w:w="3092" w:type="dxa"/>
          </w:tcPr>
          <w:p w14:paraId="76CE6D35" w14:textId="77777777" w:rsidR="002C0FB3" w:rsidRDefault="002C0FB3" w:rsidP="001054FE"/>
        </w:tc>
      </w:tr>
    </w:tbl>
    <w:p w14:paraId="7FF88666" w14:textId="77777777" w:rsidR="00081AC8" w:rsidRDefault="00081AC8" w:rsidP="00081AC8"/>
    <w:p w14:paraId="7C48EDE3" w14:textId="77777777" w:rsidR="00081AC8" w:rsidRDefault="00081AC8" w:rsidP="00081AC8"/>
    <w:p w14:paraId="7BBEA94D" w14:textId="7A4A35FA" w:rsidR="00081AC8" w:rsidRPr="009C7F36" w:rsidRDefault="00081AC8" w:rsidP="009C7F36"/>
    <w:p w14:paraId="76E2DA59" w14:textId="46EC187B" w:rsidR="00F02D0F" w:rsidRPr="00CF681D" w:rsidRDefault="00B75DDB" w:rsidP="00F02D0F">
      <w:pPr>
        <w:pStyle w:val="2"/>
      </w:pPr>
      <w:bookmarkStart w:id="4" w:name="_Toc43567565"/>
      <w:r>
        <w:rPr>
          <w:rFonts w:hint="eastAsia"/>
        </w:rPr>
        <w:lastRenderedPageBreak/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개발환경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bookmarkEnd w:id="4"/>
      <w:r w:rsidR="00C53C72">
        <w:rPr>
          <w:rFonts w:hint="eastAsia"/>
        </w:rPr>
        <w:t xml:space="preserve"> </w:t>
      </w:r>
    </w:p>
    <w:p w14:paraId="77DF6EAE" w14:textId="77777777" w:rsidR="00F02D0F" w:rsidRPr="00BC6B02" w:rsidRDefault="00F02D0F" w:rsidP="00F02D0F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475"/>
      </w:tblGrid>
      <w:tr w:rsidR="00F02D0F" w:rsidRPr="00907075" w14:paraId="6A7BF0FA" w14:textId="77777777" w:rsidTr="00B11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475" w:type="dxa"/>
          </w:tcPr>
          <w:p w14:paraId="51A60E35" w14:textId="21AD5A8C" w:rsidR="00F02D0F" w:rsidRPr="00907075" w:rsidRDefault="00F02D0F" w:rsidP="001054FE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 w:rsidRPr="00907075">
              <w:rPr>
                <w:rFonts w:ascii="맑은 고딕" w:eastAsia="맑은 고딕" w:hAnsi="맑은 고딕" w:hint="eastAsia"/>
                <w:sz w:val="18"/>
                <w:szCs w:val="18"/>
              </w:rPr>
              <w:t>Language</w:t>
            </w:r>
            <w:r w:rsidR="008327C7">
              <w:rPr>
                <w:rFonts w:ascii="맑은 고딕" w:eastAsia="맑은 고딕" w:hAnsi="맑은 고딕"/>
                <w:sz w:val="18"/>
                <w:szCs w:val="18"/>
              </w:rPr>
              <w:t xml:space="preserve"> </w:t>
            </w:r>
          </w:p>
        </w:tc>
      </w:tr>
      <w:tr w:rsidR="00F02D0F" w:rsidRPr="00907075" w14:paraId="533A1585" w14:textId="77777777" w:rsidTr="00B1143C">
        <w:tc>
          <w:tcPr>
            <w:tcW w:w="9475" w:type="dxa"/>
            <w:tcBorders>
              <w:top w:val="single" w:sz="12" w:space="0" w:color="000000" w:themeColor="text1"/>
              <w:bottom w:val="nil"/>
            </w:tcBorders>
          </w:tcPr>
          <w:p w14:paraId="4AF70AA4" w14:textId="77777777" w:rsidR="00564B8B" w:rsidRDefault="00F02D0F" w:rsidP="00B1143C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 w:rsidRPr="00907075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Python </w:t>
            </w:r>
            <w:r w:rsidRPr="00907075">
              <w:rPr>
                <w:rFonts w:ascii="맑은 고딕" w:eastAsia="맑은 고딕" w:hAnsi="맑은 고딕"/>
                <w:sz w:val="18"/>
                <w:szCs w:val="18"/>
              </w:rPr>
              <w:t>3.8.2</w:t>
            </w:r>
          </w:p>
          <w:p w14:paraId="1BBD808E" w14:textId="70FFBA34" w:rsidR="0058011F" w:rsidRPr="0048192C" w:rsidRDefault="008327C7" w:rsidP="0048192C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/>
                <w:sz w:val="18"/>
                <w:szCs w:val="18"/>
              </w:rPr>
              <w:t>M</w:t>
            </w:r>
            <w:r w:rsidR="0058011F">
              <w:rPr>
                <w:rFonts w:ascii="맑은 고딕" w:eastAsia="맑은 고딕" w:hAnsi="맑은 고딕" w:hint="eastAsia"/>
                <w:sz w:val="18"/>
                <w:szCs w:val="18"/>
              </w:rPr>
              <w:t>ysql</w:t>
            </w:r>
            <w:r w:rsidR="0048192C">
              <w:rPr>
                <w:rFonts w:ascii="맑은 고딕" w:eastAsia="맑은 고딕" w:hAnsi="맑은 고딕"/>
                <w:sz w:val="18"/>
                <w:szCs w:val="18"/>
              </w:rPr>
              <w:t xml:space="preserve"> (</w:t>
            </w:r>
            <w:r w:rsidR="00BF2C56">
              <w:rPr>
                <w:rFonts w:ascii="맑은 고딕" w:eastAsia="맑은 고딕" w:hAnsi="맑은 고딕"/>
                <w:sz w:val="18"/>
                <w:szCs w:val="18"/>
              </w:rPr>
              <w:t xml:space="preserve"> Commuty Version,</w:t>
            </w:r>
            <w:r w:rsidR="0048192C">
              <w:rPr>
                <w:rFonts w:ascii="맑은 고딕" w:eastAsia="맑은 고딕" w:hAnsi="맑은 고딕"/>
                <w:sz w:val="18"/>
                <w:szCs w:val="18"/>
              </w:rPr>
              <w:t xml:space="preserve"> Engine : Inno DB , Character Encoding : UTF-8</w:t>
            </w:r>
            <w:r w:rsidR="0048192C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 )</w:t>
            </w:r>
          </w:p>
          <w:p w14:paraId="146DCC0F" w14:textId="6AD217FB" w:rsidR="0048192C" w:rsidRPr="00907075" w:rsidRDefault="0048192C" w:rsidP="00B1143C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/>
                <w:sz w:val="18"/>
                <w:szCs w:val="18"/>
              </w:rPr>
              <w:t>Django</w:t>
            </w:r>
          </w:p>
        </w:tc>
      </w:tr>
    </w:tbl>
    <w:p w14:paraId="7B6A1BC4" w14:textId="77777777" w:rsidR="0048192C" w:rsidRPr="00907075" w:rsidRDefault="0048192C" w:rsidP="00F02D0F">
      <w:pPr>
        <w:rPr>
          <w:rFonts w:ascii="맑은 고딕" w:eastAsia="맑은 고딕" w:hAnsi="맑은 고딕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475"/>
      </w:tblGrid>
      <w:tr w:rsidR="00F02D0F" w:rsidRPr="00907075" w14:paraId="5D8B4025" w14:textId="77777777" w:rsidTr="00B114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475" w:type="dxa"/>
          </w:tcPr>
          <w:p w14:paraId="3776A456" w14:textId="77777777" w:rsidR="00F02D0F" w:rsidRPr="00907075" w:rsidRDefault="00F02D0F" w:rsidP="001054FE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 w:rsidRPr="00907075">
              <w:rPr>
                <w:rFonts w:ascii="맑은 고딕" w:eastAsia="맑은 고딕" w:hAnsi="맑은 고딕" w:hint="eastAsia"/>
                <w:sz w:val="18"/>
                <w:szCs w:val="18"/>
              </w:rPr>
              <w:t>Package</w:t>
            </w:r>
          </w:p>
        </w:tc>
      </w:tr>
      <w:tr w:rsidR="00F02D0F" w:rsidRPr="00907075" w14:paraId="699080AE" w14:textId="77777777" w:rsidTr="00B1143C">
        <w:tc>
          <w:tcPr>
            <w:tcW w:w="9475" w:type="dxa"/>
            <w:tcBorders>
              <w:top w:val="single" w:sz="12" w:space="0" w:color="000000" w:themeColor="text1"/>
              <w:bottom w:val="nil"/>
            </w:tcBorders>
          </w:tcPr>
          <w:p w14:paraId="4228C187" w14:textId="77777777" w:rsidR="00F02D0F" w:rsidRPr="00907075" w:rsidRDefault="00F02D0F" w:rsidP="00DF031A">
            <w:pPr>
              <w:pStyle w:val="af1"/>
              <w:numPr>
                <w:ilvl w:val="0"/>
                <w:numId w:val="15"/>
              </w:numPr>
              <w:wordWrap/>
              <w:adjustRightInd w:val="0"/>
              <w:spacing w:line="240" w:lineRule="auto"/>
              <w:ind w:leftChars="0"/>
              <w:jc w:val="left"/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</w:pPr>
            <w:r w:rsidRPr="00907075">
              <w:rPr>
                <w:rFonts w:ascii="맑은 고딕" w:eastAsia="맑은 고딕" w:hAnsi="맑은 고딕" w:cs="굴림체" w:hint="eastAsia"/>
                <w:color w:val="000000"/>
                <w:kern w:val="0"/>
                <w:sz w:val="18"/>
                <w:szCs w:val="18"/>
                <w:lang w:val="ko-KR"/>
              </w:rPr>
              <w:t xml:space="preserve">스크래핑 </w:t>
            </w:r>
          </w:p>
          <w:p w14:paraId="30953C13" w14:textId="77777777" w:rsidR="00F02D0F" w:rsidRPr="00907075" w:rsidRDefault="00F02D0F" w:rsidP="001054FE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</w:pPr>
            <w:r w:rsidRPr="00907075"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  <w:t>requests</w:t>
            </w:r>
          </w:p>
          <w:p w14:paraId="682E6B2F" w14:textId="77777777" w:rsidR="00F02D0F" w:rsidRPr="00907075" w:rsidRDefault="00F02D0F" w:rsidP="001054FE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</w:pPr>
            <w:r w:rsidRPr="00907075"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  <w:t>beatifulsoup4</w:t>
            </w:r>
          </w:p>
          <w:p w14:paraId="4DE06097" w14:textId="40ED5ABB" w:rsidR="00F02D0F" w:rsidRPr="00907075" w:rsidRDefault="00F02D0F" w:rsidP="001054FE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</w:pPr>
            <w:r w:rsidRPr="00907075"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  <w:t>selenium</w:t>
            </w:r>
          </w:p>
          <w:p w14:paraId="33E66064" w14:textId="77777777" w:rsidR="00F02D0F" w:rsidRPr="00907075" w:rsidRDefault="00F02D0F" w:rsidP="00DF031A">
            <w:pPr>
              <w:pStyle w:val="af1"/>
              <w:numPr>
                <w:ilvl w:val="0"/>
                <w:numId w:val="14"/>
              </w:numPr>
              <w:wordWrap/>
              <w:adjustRightInd w:val="0"/>
              <w:spacing w:line="240" w:lineRule="auto"/>
              <w:ind w:leftChars="0"/>
              <w:jc w:val="left"/>
              <w:rPr>
                <w:rFonts w:ascii="맑은 고딕" w:eastAsia="맑은 고딕" w:hAnsi="맑은 고딕" w:cs="굴림체"/>
                <w:color w:val="000000"/>
                <w:kern w:val="0"/>
                <w:sz w:val="18"/>
                <w:szCs w:val="18"/>
                <w:lang w:val="ko-KR"/>
              </w:rPr>
            </w:pPr>
            <w:r w:rsidRPr="00907075">
              <w:rPr>
                <w:rFonts w:ascii="맑은 고딕" w:eastAsia="맑은 고딕" w:hAnsi="맑은 고딕" w:cs="굴림체" w:hint="eastAsia"/>
                <w:color w:val="000000"/>
                <w:kern w:val="0"/>
                <w:sz w:val="18"/>
                <w:szCs w:val="18"/>
                <w:lang w:val="ko-KR"/>
              </w:rPr>
              <w:t>기타</w:t>
            </w:r>
          </w:p>
          <w:p w14:paraId="04E1E811" w14:textId="7BDD60D6" w:rsidR="00F02D0F" w:rsidRPr="00907075" w:rsidRDefault="003A5F9B" w:rsidP="00B1143C">
            <w:pPr>
              <w:wordWrap/>
              <w:adjustRightInd w:val="0"/>
              <w:spacing w:line="240" w:lineRule="auto"/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 w:rsidRPr="00907075">
              <w:rPr>
                <w:rFonts w:ascii="맑은 고딕" w:eastAsia="맑은 고딕" w:hAnsi="맑은 고딕" w:cs="굴림체" w:hint="eastAsia"/>
                <w:color w:val="000000"/>
                <w:kern w:val="0"/>
                <w:sz w:val="18"/>
                <w:szCs w:val="18"/>
                <w:lang w:val="ko-KR"/>
              </w:rPr>
              <w:t xml:space="preserve">추후 </w:t>
            </w:r>
            <w:r w:rsidR="00C66CD4" w:rsidRPr="00907075">
              <w:rPr>
                <w:rFonts w:ascii="맑은 고딕" w:eastAsia="맑은 고딕" w:hAnsi="맑은 고딕" w:cs="굴림체" w:hint="eastAsia"/>
                <w:color w:val="000000"/>
                <w:kern w:val="0"/>
                <w:sz w:val="18"/>
                <w:szCs w:val="18"/>
                <w:lang w:val="ko-KR"/>
              </w:rPr>
              <w:t>패키지 설치 참고</w:t>
            </w:r>
          </w:p>
        </w:tc>
      </w:tr>
    </w:tbl>
    <w:p w14:paraId="471BC135" w14:textId="77777777" w:rsidR="00F02D0F" w:rsidRPr="00907075" w:rsidRDefault="00F02D0F" w:rsidP="00037773">
      <w:pPr>
        <w:rPr>
          <w:rFonts w:ascii="맑은 고딕" w:eastAsia="맑은 고딕" w:hAnsi="맑은 고딕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475"/>
      </w:tblGrid>
      <w:tr w:rsidR="00F02D0F" w:rsidRPr="00907075" w14:paraId="5AFBDBE3" w14:textId="77777777" w:rsidTr="001054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475" w:type="dxa"/>
          </w:tcPr>
          <w:p w14:paraId="0ECFF522" w14:textId="77777777" w:rsidR="00F02D0F" w:rsidRPr="00907075" w:rsidRDefault="00F02D0F" w:rsidP="00037773">
            <w:pPr>
              <w:jc w:val="left"/>
              <w:rPr>
                <w:rFonts w:ascii="맑은 고딕" w:eastAsia="맑은 고딕" w:hAnsi="맑은 고딕"/>
                <w:sz w:val="18"/>
                <w:szCs w:val="18"/>
              </w:rPr>
            </w:pPr>
            <w:r w:rsidRPr="00907075">
              <w:rPr>
                <w:rFonts w:ascii="맑은 고딕" w:eastAsia="맑은 고딕" w:hAnsi="맑은 고딕"/>
                <w:sz w:val="18"/>
                <w:szCs w:val="18"/>
              </w:rPr>
              <w:t>Issue</w:t>
            </w:r>
          </w:p>
        </w:tc>
      </w:tr>
    </w:tbl>
    <w:p w14:paraId="249A3A98" w14:textId="7366127D" w:rsidR="00833640" w:rsidRDefault="00833640" w:rsidP="00F02D0F">
      <w:pPr>
        <w:rPr>
          <w:rFonts w:ascii="맑은 고딕" w:eastAsia="맑은 고딕" w:hAnsi="맑은 고딕"/>
          <w:sz w:val="18"/>
          <w:szCs w:val="18"/>
        </w:rPr>
      </w:pPr>
      <w:r>
        <w:rPr>
          <w:rFonts w:ascii="맑은 고딕" w:eastAsia="맑은 고딕" w:hAnsi="맑은 고딕" w:hint="eastAsia"/>
          <w:sz w:val="18"/>
          <w:szCs w:val="18"/>
        </w:rPr>
        <w:t>* 방안 우선순위</w:t>
      </w:r>
    </w:p>
    <w:p w14:paraId="42422343" w14:textId="4259A311" w:rsidR="00833640" w:rsidRDefault="00833640" w:rsidP="00F02D0F">
      <w:pPr>
        <w:rPr>
          <w:rFonts w:ascii="맑은 고딕" w:eastAsia="맑은 고딕" w:hAnsi="맑은 고딕"/>
          <w:sz w:val="18"/>
          <w:szCs w:val="18"/>
        </w:rPr>
      </w:pPr>
      <w:r>
        <w:rPr>
          <w:rFonts w:ascii="맑은 고딕" w:eastAsia="맑은 고딕" w:hAnsi="맑은 고딕"/>
          <w:sz w:val="18"/>
          <w:szCs w:val="18"/>
        </w:rPr>
        <w:t xml:space="preserve">1) </w:t>
      </w:r>
      <w:r>
        <w:rPr>
          <w:rFonts w:ascii="맑은 고딕" w:eastAsia="맑은 고딕" w:hAnsi="맑은 고딕" w:hint="eastAsia"/>
          <w:sz w:val="18"/>
          <w:szCs w:val="18"/>
        </w:rPr>
        <w:t xml:space="preserve">오픈 </w:t>
      </w:r>
      <w:r>
        <w:rPr>
          <w:rFonts w:ascii="맑은 고딕" w:eastAsia="맑은 고딕" w:hAnsi="맑은 고딕"/>
          <w:sz w:val="18"/>
          <w:szCs w:val="18"/>
        </w:rPr>
        <w:t xml:space="preserve">API </w:t>
      </w:r>
      <w:r>
        <w:rPr>
          <w:rFonts w:ascii="맑은 고딕" w:eastAsia="맑은 고딕" w:hAnsi="맑은 고딕" w:hint="eastAsia"/>
          <w:sz w:val="18"/>
          <w:szCs w:val="18"/>
        </w:rPr>
        <w:t xml:space="preserve">방식 </w:t>
      </w:r>
      <w:r>
        <w:rPr>
          <w:rFonts w:ascii="맑은 고딕" w:eastAsia="맑은 고딕" w:hAnsi="맑은 고딕"/>
          <w:sz w:val="18"/>
          <w:szCs w:val="18"/>
        </w:rPr>
        <w:t>(</w:t>
      </w:r>
      <w:r>
        <w:rPr>
          <w:rFonts w:ascii="맑은 고딕" w:eastAsia="맑은 고딕" w:hAnsi="맑은 고딕" w:hint="eastAsia"/>
          <w:sz w:val="18"/>
          <w:szCs w:val="18"/>
        </w:rPr>
        <w:t>오픈뱅킹,</w:t>
      </w:r>
      <w:r>
        <w:rPr>
          <w:rFonts w:ascii="맑은 고딕" w:eastAsia="맑은 고딕" w:hAnsi="맑은 고딕"/>
          <w:sz w:val="18"/>
          <w:szCs w:val="18"/>
        </w:rPr>
        <w:t xml:space="preserve"> </w:t>
      </w:r>
      <w:r>
        <w:rPr>
          <w:rFonts w:ascii="맑은 고딕" w:eastAsia="맑은 고딕" w:hAnsi="맑은 고딕" w:hint="eastAsia"/>
          <w:sz w:val="18"/>
          <w:szCs w:val="18"/>
        </w:rPr>
        <w:t>정부 o</w:t>
      </w:r>
      <w:r>
        <w:rPr>
          <w:rFonts w:ascii="맑은 고딕" w:eastAsia="맑은 고딕" w:hAnsi="맑은 고딕"/>
          <w:sz w:val="18"/>
          <w:szCs w:val="18"/>
        </w:rPr>
        <w:t xml:space="preserve">penAPI </w:t>
      </w:r>
      <w:r>
        <w:rPr>
          <w:rFonts w:ascii="맑은 고딕" w:eastAsia="맑은 고딕" w:hAnsi="맑은 고딕" w:hint="eastAsia"/>
          <w:sz w:val="18"/>
          <w:szCs w:val="18"/>
        </w:rPr>
        <w:t>등</w:t>
      </w:r>
      <w:r>
        <w:rPr>
          <w:rFonts w:ascii="맑은 고딕" w:eastAsia="맑은 고딕" w:hAnsi="맑은 고딕"/>
          <w:sz w:val="18"/>
          <w:szCs w:val="18"/>
        </w:rPr>
        <w:t>)</w:t>
      </w:r>
    </w:p>
    <w:p w14:paraId="332A5309" w14:textId="66F3E9D9" w:rsidR="008C1D42" w:rsidRPr="00833640" w:rsidRDefault="00833640" w:rsidP="00F02D0F">
      <w:pPr>
        <w:rPr>
          <w:rFonts w:ascii="맑은 고딕" w:eastAsia="맑은 고딕" w:hAnsi="맑은 고딕"/>
          <w:sz w:val="18"/>
          <w:szCs w:val="18"/>
        </w:rPr>
      </w:pPr>
      <w:r>
        <w:rPr>
          <w:rFonts w:ascii="맑은 고딕" w:eastAsia="맑은 고딕" w:hAnsi="맑은 고딕"/>
          <w:sz w:val="18"/>
          <w:szCs w:val="18"/>
        </w:rPr>
        <w:t xml:space="preserve">2) </w:t>
      </w:r>
      <w:r>
        <w:rPr>
          <w:rFonts w:ascii="맑은 고딕" w:eastAsia="맑은 고딕" w:hAnsi="맑은 고딕" w:hint="eastAsia"/>
          <w:sz w:val="18"/>
          <w:szCs w:val="18"/>
        </w:rPr>
        <w:t xml:space="preserve">스크린 스크래핑 </w:t>
      </w:r>
      <w:r>
        <w:rPr>
          <w:rFonts w:ascii="맑은 고딕" w:eastAsia="맑은 고딕" w:hAnsi="맑은 고딕"/>
          <w:sz w:val="18"/>
          <w:szCs w:val="18"/>
        </w:rPr>
        <w:t>(Beautiful Soup 4)</w:t>
      </w:r>
    </w:p>
    <w:p w14:paraId="3C2120AA" w14:textId="7F329A34" w:rsidR="00D7202B" w:rsidRDefault="003E3B89" w:rsidP="00F02D0F">
      <w:pPr>
        <w:rPr>
          <w:rFonts w:ascii="맑은 고딕" w:eastAsia="맑은 고딕" w:hAnsi="맑은 고딕"/>
          <w:sz w:val="18"/>
          <w:szCs w:val="18"/>
        </w:rPr>
      </w:pPr>
      <w:r>
        <w:rPr>
          <w:rFonts w:ascii="맑은 고딕" w:eastAsia="맑은 고딕" w:hAnsi="맑은 고딕" w:hint="eastAsia"/>
          <w:sz w:val="18"/>
          <w:szCs w:val="18"/>
        </w:rPr>
        <w:t xml:space="preserve">3) 동적 스크래핑 </w:t>
      </w:r>
      <w:r>
        <w:rPr>
          <w:rFonts w:ascii="맑은 고딕" w:eastAsia="맑은 고딕" w:hAnsi="맑은 고딕"/>
          <w:sz w:val="18"/>
          <w:szCs w:val="18"/>
        </w:rPr>
        <w:t>(</w:t>
      </w:r>
      <w:r>
        <w:rPr>
          <w:rFonts w:ascii="맑은 고딕" w:eastAsia="맑은 고딕" w:hAnsi="맑은 고딕" w:hint="eastAsia"/>
          <w:sz w:val="18"/>
          <w:szCs w:val="18"/>
        </w:rPr>
        <w:t>Selenium</w:t>
      </w:r>
      <w:r>
        <w:rPr>
          <w:rFonts w:ascii="맑은 고딕" w:eastAsia="맑은 고딕" w:hAnsi="맑은 고딕"/>
          <w:sz w:val="18"/>
          <w:szCs w:val="18"/>
        </w:rPr>
        <w:t>)</w:t>
      </w:r>
    </w:p>
    <w:p w14:paraId="342EF8CE" w14:textId="090BC9A3" w:rsidR="00D7202B" w:rsidRDefault="00D7202B" w:rsidP="00F02D0F">
      <w:pPr>
        <w:rPr>
          <w:rFonts w:ascii="맑은 고딕" w:eastAsia="맑은 고딕" w:hAnsi="맑은 고딕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85"/>
        <w:gridCol w:w="4331"/>
        <w:gridCol w:w="3159"/>
      </w:tblGrid>
      <w:tr w:rsidR="00E16921" w14:paraId="11E2746B" w14:textId="77777777" w:rsidTr="00E169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85" w:type="dxa"/>
          </w:tcPr>
          <w:p w14:paraId="6F8A5625" w14:textId="0EF57864" w:rsidR="00E16921" w:rsidRDefault="00E16921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방식</w:t>
            </w:r>
          </w:p>
        </w:tc>
        <w:tc>
          <w:tcPr>
            <w:tcW w:w="4331" w:type="dxa"/>
          </w:tcPr>
          <w:p w14:paraId="2917BBDC" w14:textId="27A28CFD" w:rsidR="00E16921" w:rsidRDefault="00E16921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장점</w:t>
            </w:r>
          </w:p>
        </w:tc>
        <w:tc>
          <w:tcPr>
            <w:tcW w:w="3159" w:type="dxa"/>
          </w:tcPr>
          <w:p w14:paraId="0E8EA87D" w14:textId="3C585BE7" w:rsidR="00E16921" w:rsidRDefault="00E16921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단점</w:t>
            </w:r>
          </w:p>
        </w:tc>
      </w:tr>
      <w:tr w:rsidR="00E16921" w14:paraId="1330EFEC" w14:textId="77777777" w:rsidTr="00E16921">
        <w:tc>
          <w:tcPr>
            <w:tcW w:w="1985" w:type="dxa"/>
          </w:tcPr>
          <w:p w14:paraId="3798D868" w14:textId="445C0AC1" w:rsidR="00E16921" w:rsidRDefault="00E16921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Open A</w:t>
            </w:r>
            <w:r>
              <w:rPr>
                <w:rFonts w:ascii="맑은 고딕" w:eastAsia="맑은 고딕" w:hAnsi="맑은 고딕"/>
                <w:sz w:val="18"/>
                <w:szCs w:val="18"/>
              </w:rPr>
              <w:t>PI</w:t>
            </w:r>
          </w:p>
        </w:tc>
        <w:tc>
          <w:tcPr>
            <w:tcW w:w="4331" w:type="dxa"/>
          </w:tcPr>
          <w:p w14:paraId="2F43B9B6" w14:textId="77777777" w:rsidR="00E16921" w:rsidRDefault="00E16921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빠</w:t>
            </w:r>
            <w:r w:rsidR="00CD3F02">
              <w:rPr>
                <w:rFonts w:ascii="맑은 고딕" w:eastAsia="맑은 고딕" w:hAnsi="맑은 고딕" w:hint="eastAsia"/>
                <w:sz w:val="18"/>
                <w:szCs w:val="18"/>
              </w:rPr>
              <w:t>른 속도</w:t>
            </w:r>
          </w:p>
          <w:p w14:paraId="7DB2D5B5" w14:textId="543857A7" w:rsidR="0087427B" w:rsidRDefault="0087427B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간편한 개발</w:t>
            </w:r>
          </w:p>
        </w:tc>
        <w:tc>
          <w:tcPr>
            <w:tcW w:w="3159" w:type="dxa"/>
          </w:tcPr>
          <w:p w14:paraId="50BD8F57" w14:textId="79673F83" w:rsidR="00A96908" w:rsidRDefault="0029219A" w:rsidP="00204157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일부 </w:t>
            </w:r>
            <w:r w:rsidR="00FA6A1A">
              <w:rPr>
                <w:rFonts w:ascii="맑은 고딕" w:eastAsia="맑은 고딕" w:hAnsi="맑은 고딕" w:hint="eastAsia"/>
                <w:sz w:val="18"/>
                <w:szCs w:val="18"/>
              </w:rPr>
              <w:t>서비스에서는 협약</w:t>
            </w:r>
            <w:r w:rsidR="00204157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 및 신청이</w:t>
            </w:r>
            <w:r w:rsidR="00FA6A1A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 필요하며 비용</w:t>
            </w:r>
            <w:r w:rsidR="00691BA1">
              <w:rPr>
                <w:rFonts w:ascii="맑은 고딕" w:eastAsia="맑은 고딕" w:hAnsi="맑은 고딕" w:hint="eastAsia"/>
                <w:sz w:val="18"/>
                <w:szCs w:val="18"/>
              </w:rPr>
              <w:t>이</w:t>
            </w:r>
            <w:r w:rsidR="00FA6A1A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 발생</w:t>
            </w:r>
            <w:r w:rsidR="00C33D2C"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 할 수 있음</w:t>
            </w:r>
          </w:p>
        </w:tc>
      </w:tr>
      <w:tr w:rsidR="00E16921" w14:paraId="76594939" w14:textId="77777777" w:rsidTr="00E16921">
        <w:tc>
          <w:tcPr>
            <w:tcW w:w="1985" w:type="dxa"/>
          </w:tcPr>
          <w:p w14:paraId="5770F91D" w14:textId="337F2B38" w:rsidR="00E16921" w:rsidRDefault="00A70C92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스크린 스크래핑</w:t>
            </w:r>
          </w:p>
        </w:tc>
        <w:tc>
          <w:tcPr>
            <w:tcW w:w="4331" w:type="dxa"/>
          </w:tcPr>
          <w:p w14:paraId="2411B936" w14:textId="35816C31" w:rsidR="00E16921" w:rsidRDefault="00A70C92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빠른 속도</w:t>
            </w:r>
          </w:p>
        </w:tc>
        <w:tc>
          <w:tcPr>
            <w:tcW w:w="3159" w:type="dxa"/>
          </w:tcPr>
          <w:p w14:paraId="3482AC7A" w14:textId="77777777" w:rsidR="007B673D" w:rsidRDefault="00742415" w:rsidP="003C26A1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동적인 동작이 필요한 경우 </w:t>
            </w:r>
          </w:p>
          <w:p w14:paraId="56FB00C4" w14:textId="4A1220D7" w:rsidR="00E16921" w:rsidRDefault="00742415" w:rsidP="003C26A1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개발 불가</w:t>
            </w:r>
          </w:p>
        </w:tc>
      </w:tr>
      <w:tr w:rsidR="00E16921" w14:paraId="4841D950" w14:textId="77777777" w:rsidTr="00E16921">
        <w:tc>
          <w:tcPr>
            <w:tcW w:w="1985" w:type="dxa"/>
          </w:tcPr>
          <w:p w14:paraId="5A5B10BB" w14:textId="7F7FD53C" w:rsidR="00E16921" w:rsidRDefault="005116D2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동적 스크래핑</w:t>
            </w:r>
          </w:p>
        </w:tc>
        <w:tc>
          <w:tcPr>
            <w:tcW w:w="4331" w:type="dxa"/>
          </w:tcPr>
          <w:p w14:paraId="3295AE52" w14:textId="025EEB67" w:rsidR="00E16921" w:rsidRDefault="005116D2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 xml:space="preserve">데이터 </w:t>
            </w:r>
            <w:r w:rsidR="00967ACC">
              <w:rPr>
                <w:rFonts w:ascii="맑은 고딕" w:eastAsia="맑은 고딕" w:hAnsi="맑은 고딕" w:hint="eastAsia"/>
                <w:sz w:val="18"/>
                <w:szCs w:val="18"/>
              </w:rPr>
              <w:t>추출</w:t>
            </w:r>
            <w:r>
              <w:rPr>
                <w:rFonts w:ascii="맑은 고딕" w:eastAsia="맑은 고딕" w:hAnsi="맑은 고딕" w:hint="eastAsia"/>
                <w:sz w:val="18"/>
                <w:szCs w:val="18"/>
              </w:rPr>
              <w:t>에 제약이 없음</w:t>
            </w:r>
          </w:p>
          <w:p w14:paraId="729DCE0A" w14:textId="3E765FBB" w:rsidR="005116D2" w:rsidRDefault="005116D2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(법적 이슈 제외)</w:t>
            </w:r>
          </w:p>
        </w:tc>
        <w:tc>
          <w:tcPr>
            <w:tcW w:w="3159" w:type="dxa"/>
          </w:tcPr>
          <w:p w14:paraId="2AF65C5B" w14:textId="6A46B371" w:rsidR="00E16921" w:rsidRDefault="00D8591A" w:rsidP="00F02D0F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sz w:val="18"/>
                <w:szCs w:val="18"/>
              </w:rPr>
              <w:t>느린 속도</w:t>
            </w:r>
          </w:p>
        </w:tc>
      </w:tr>
    </w:tbl>
    <w:p w14:paraId="342861E9" w14:textId="51EA7143" w:rsidR="006151A8" w:rsidRDefault="006151A8" w:rsidP="00F02D0F">
      <w:pPr>
        <w:rPr>
          <w:rFonts w:ascii="맑은 고딕" w:eastAsia="맑은 고딕" w:hAnsi="맑은 고딕"/>
          <w:sz w:val="18"/>
          <w:szCs w:val="18"/>
        </w:rPr>
      </w:pPr>
    </w:p>
    <w:p w14:paraId="78F68418" w14:textId="727518E8" w:rsidR="000D286F" w:rsidRPr="00F20B87" w:rsidRDefault="000D286F" w:rsidP="00F02D0F">
      <w:pPr>
        <w:rPr>
          <w:rFonts w:ascii="맑은 고딕" w:eastAsia="맑은 고딕" w:hAnsi="맑은 고딕"/>
          <w:sz w:val="18"/>
          <w:szCs w:val="18"/>
        </w:rPr>
      </w:pPr>
    </w:p>
    <w:p w14:paraId="593D41F2" w14:textId="03E333FC" w:rsidR="00F02D0F" w:rsidRPr="003A3548" w:rsidRDefault="00F02D0F" w:rsidP="00F02D0F">
      <w:pPr>
        <w:pStyle w:val="2"/>
      </w:pPr>
      <w:bookmarkStart w:id="5" w:name="_Toc42071687"/>
      <w:bookmarkStart w:id="6" w:name="_Toc43567566"/>
      <w:r>
        <w:rPr>
          <w:rFonts w:hint="eastAsia"/>
        </w:rPr>
        <w:lastRenderedPageBreak/>
        <w:t>설치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bookmarkEnd w:id="5"/>
      <w:r>
        <w:rPr>
          <w:rFonts w:hint="eastAsia"/>
        </w:rPr>
        <w:t xml:space="preserve"> </w:t>
      </w:r>
      <w:r w:rsidR="00765F97">
        <w:t>(</w:t>
      </w:r>
      <w:r w:rsidR="00765F97">
        <w:rPr>
          <w:rFonts w:hint="eastAsia"/>
        </w:rPr>
        <w:t>개발자</w:t>
      </w:r>
      <w:r w:rsidR="00765F97">
        <w:rPr>
          <w:rFonts w:hint="eastAsia"/>
        </w:rPr>
        <w:t xml:space="preserve"> </w:t>
      </w:r>
      <w:r w:rsidR="00765F97">
        <w:rPr>
          <w:rFonts w:hint="eastAsia"/>
        </w:rPr>
        <w:t>참고</w:t>
      </w:r>
      <w:r w:rsidR="00133253">
        <w:rPr>
          <w:rFonts w:hint="eastAsia"/>
        </w:rPr>
        <w:t>자료</w:t>
      </w:r>
      <w:r w:rsidR="00765F97">
        <w:t>)</w:t>
      </w:r>
      <w:bookmarkEnd w:id="6"/>
    </w:p>
    <w:p w14:paraId="1E17C8FE" w14:textId="054E6BCC" w:rsidR="00F02D0F" w:rsidRPr="00D844B4" w:rsidRDefault="00F02D0F" w:rsidP="00DF031A">
      <w:pPr>
        <w:pStyle w:val="af1"/>
        <w:numPr>
          <w:ilvl w:val="0"/>
          <w:numId w:val="16"/>
        </w:numPr>
        <w:ind w:leftChars="0"/>
        <w:rPr>
          <w:rFonts w:ascii="맑은 고딕" w:eastAsia="맑은 고딕" w:hAnsi="맑은 고딕"/>
        </w:rPr>
      </w:pPr>
      <w:r w:rsidRPr="00D844B4">
        <w:rPr>
          <w:rFonts w:ascii="맑은 고딕" w:eastAsia="맑은 고딕" w:hAnsi="맑은 고딕" w:hint="eastAsia"/>
        </w:rPr>
        <w:t xml:space="preserve">Python 설치 </w:t>
      </w:r>
      <w:r w:rsidR="007C23A2" w:rsidRPr="00D844B4">
        <w:rPr>
          <w:rFonts w:ascii="맑은 고딕" w:eastAsia="맑은 고딕" w:hAnsi="맑은 고딕" w:hint="eastAsia"/>
        </w:rPr>
        <w:t>(3.8.2)</w:t>
      </w:r>
    </w:p>
    <w:p w14:paraId="79D74585" w14:textId="35637CD9" w:rsidR="00F02D0F" w:rsidRPr="00D844B4" w:rsidRDefault="000746F9" w:rsidP="00F02D0F">
      <w:pPr>
        <w:rPr>
          <w:rStyle w:val="aa"/>
          <w:rFonts w:ascii="맑은 고딕" w:eastAsia="맑은 고딕" w:hAnsi="맑은 고딕"/>
          <w:noProof/>
        </w:rPr>
      </w:pPr>
      <w:hyperlink r:id="rId15" w:history="1">
        <w:r w:rsidR="00F02D0F" w:rsidRPr="00D844B4">
          <w:rPr>
            <w:rStyle w:val="aa"/>
            <w:rFonts w:ascii="맑은 고딕" w:eastAsia="맑은 고딕" w:hAnsi="맑은 고딕"/>
          </w:rPr>
          <w:t>https://www.python.org/downloads/</w:t>
        </w:r>
      </w:hyperlink>
    </w:p>
    <w:p w14:paraId="5292FDA5" w14:textId="77777777" w:rsidR="00F02D0F" w:rsidRPr="00D844B4" w:rsidRDefault="00F02D0F" w:rsidP="00F02D0F">
      <w:pPr>
        <w:rPr>
          <w:rStyle w:val="aa"/>
          <w:rFonts w:ascii="맑은 고딕" w:eastAsia="맑은 고딕" w:hAnsi="맑은 고딕"/>
          <w:noProof/>
        </w:rPr>
      </w:pPr>
    </w:p>
    <w:p w14:paraId="2A44C5C7" w14:textId="7A749039" w:rsidR="00F02D0F" w:rsidRPr="00D844B4" w:rsidRDefault="00F02D0F" w:rsidP="00DF031A">
      <w:pPr>
        <w:pStyle w:val="af1"/>
        <w:numPr>
          <w:ilvl w:val="0"/>
          <w:numId w:val="16"/>
        </w:numPr>
        <w:ind w:leftChars="0"/>
        <w:rPr>
          <w:rFonts w:ascii="맑은 고딕" w:eastAsia="맑은 고딕" w:hAnsi="맑은 고딕"/>
        </w:rPr>
      </w:pPr>
      <w:r w:rsidRPr="00D844B4">
        <w:rPr>
          <w:rFonts w:ascii="맑은 고딕" w:eastAsia="맑은 고딕" w:hAnsi="맑은 고딕" w:hint="eastAsia"/>
        </w:rPr>
        <w:t xml:space="preserve">아나콘다 설치 </w:t>
      </w:r>
      <w:r w:rsidR="00E20985" w:rsidRPr="00D844B4">
        <w:rPr>
          <w:rFonts w:ascii="맑은 고딕" w:eastAsia="맑은 고딕" w:hAnsi="맑은 고딕" w:hint="eastAsia"/>
        </w:rPr>
        <w:t>(Python</w:t>
      </w:r>
      <w:r w:rsidR="00E20985" w:rsidRPr="00D844B4">
        <w:rPr>
          <w:rFonts w:ascii="맑은 고딕" w:eastAsia="맑은 고딕" w:hAnsi="맑은 고딕"/>
        </w:rPr>
        <w:t xml:space="preserve"> </w:t>
      </w:r>
      <w:r w:rsidR="00E20985" w:rsidRPr="00D844B4">
        <w:rPr>
          <w:rFonts w:ascii="맑은 고딕" w:eastAsia="맑은 고딕" w:hAnsi="맑은 고딕" w:hint="eastAsia"/>
        </w:rPr>
        <w:t>3.7</w:t>
      </w:r>
      <w:r w:rsidR="00E20985" w:rsidRPr="00D844B4">
        <w:rPr>
          <w:rFonts w:ascii="맑은 고딕" w:eastAsia="맑은 고딕" w:hAnsi="맑은 고딕"/>
        </w:rPr>
        <w:t xml:space="preserve"> </w:t>
      </w:r>
      <w:r w:rsidR="00E20985" w:rsidRPr="00D844B4">
        <w:rPr>
          <w:rFonts w:ascii="맑은 고딕" w:eastAsia="맑은 고딕" w:hAnsi="맑은 고딕" w:hint="eastAsia"/>
        </w:rPr>
        <w:t>64bit)</w:t>
      </w:r>
    </w:p>
    <w:p w14:paraId="0C5028FF" w14:textId="37EEA714" w:rsidR="00F02D0F" w:rsidRPr="00D844B4" w:rsidRDefault="000746F9" w:rsidP="00F02D0F">
      <w:pPr>
        <w:rPr>
          <w:rStyle w:val="aa"/>
          <w:rFonts w:ascii="맑은 고딕" w:eastAsia="맑은 고딕" w:hAnsi="맑은 고딕"/>
        </w:rPr>
      </w:pPr>
      <w:hyperlink r:id="rId16" w:history="1">
        <w:r w:rsidR="00F02D0F" w:rsidRPr="00D844B4">
          <w:rPr>
            <w:rStyle w:val="aa"/>
            <w:rFonts w:ascii="맑은 고딕" w:eastAsia="맑은 고딕" w:hAnsi="맑은 고딕"/>
          </w:rPr>
          <w:t>https://www.anaconda.com/products/individual</w:t>
        </w:r>
      </w:hyperlink>
    </w:p>
    <w:p w14:paraId="6978A81E" w14:textId="54D66515" w:rsidR="00D844B4" w:rsidRPr="00D844B4" w:rsidRDefault="00D844B4" w:rsidP="00F02D0F">
      <w:pPr>
        <w:rPr>
          <w:rStyle w:val="aa"/>
          <w:rFonts w:ascii="맑은 고딕" w:eastAsia="맑은 고딕" w:hAnsi="맑은 고딕"/>
        </w:rPr>
      </w:pPr>
    </w:p>
    <w:p w14:paraId="3FF0BCD5" w14:textId="347A70FF" w:rsidR="00D844B4" w:rsidRPr="00D844B4" w:rsidRDefault="00D844B4" w:rsidP="00DF031A">
      <w:pPr>
        <w:pStyle w:val="af1"/>
        <w:numPr>
          <w:ilvl w:val="0"/>
          <w:numId w:val="16"/>
        </w:numPr>
        <w:ind w:leftChars="0"/>
        <w:rPr>
          <w:rFonts w:ascii="맑은 고딕" w:eastAsia="맑은 고딕" w:hAnsi="맑은 고딕"/>
        </w:rPr>
      </w:pPr>
      <w:r w:rsidRPr="00D844B4">
        <w:rPr>
          <w:rFonts w:ascii="맑은 고딕" w:eastAsia="맑은 고딕" w:hAnsi="맑은 고딕" w:hint="eastAsia"/>
        </w:rPr>
        <w:t>MYSQL 설치</w:t>
      </w:r>
    </w:p>
    <w:p w14:paraId="584DAE7E" w14:textId="13141D52" w:rsidR="00D844B4" w:rsidRPr="00D844B4" w:rsidRDefault="00D844B4" w:rsidP="00D844B4">
      <w:pPr>
        <w:rPr>
          <w:rFonts w:ascii="맑은 고딕" w:eastAsia="맑은 고딕" w:hAnsi="맑은 고딕"/>
        </w:rPr>
      </w:pPr>
      <w:r w:rsidRPr="00D844B4">
        <w:rPr>
          <w:rFonts w:ascii="맑은 고딕" w:eastAsia="맑은 고딕" w:hAnsi="맑은 고딕" w:cs="굴림체"/>
          <w:color w:val="000000"/>
          <w:kern w:val="0"/>
        </w:rPr>
        <w:t>https://dev.mysql.com/downloads/file/?id=495321</w:t>
      </w:r>
    </w:p>
    <w:p w14:paraId="3B3C7A49" w14:textId="41DEFF3C" w:rsidR="00F02D0F" w:rsidRDefault="00F02D0F" w:rsidP="00F02D0F"/>
    <w:p w14:paraId="792BC2E5" w14:textId="5DFE1588" w:rsidR="00946A95" w:rsidRPr="00946A95" w:rsidRDefault="00F02D0F" w:rsidP="00DF031A">
      <w:pPr>
        <w:pStyle w:val="af1"/>
        <w:numPr>
          <w:ilvl w:val="0"/>
          <w:numId w:val="16"/>
        </w:numPr>
        <w:ind w:leftChars="0"/>
      </w:pPr>
      <w:r>
        <w:rPr>
          <w:rFonts w:hint="eastAsia"/>
        </w:rPr>
        <w:t>패키지</w:t>
      </w:r>
      <w:r>
        <w:rPr>
          <w:rFonts w:hint="eastAsia"/>
        </w:rPr>
        <w:t xml:space="preserve"> </w:t>
      </w:r>
      <w:r w:rsidR="002B5D78">
        <w:rPr>
          <w:rFonts w:hint="eastAsia"/>
        </w:rPr>
        <w:t>및</w:t>
      </w:r>
      <w:r w:rsidR="002B5D78">
        <w:rPr>
          <w:rFonts w:hint="eastAsia"/>
        </w:rPr>
        <w:t xml:space="preserve"> </w:t>
      </w:r>
      <w:r w:rsidR="002B5D78">
        <w:rPr>
          <w:rFonts w:hint="eastAsia"/>
        </w:rPr>
        <w:t>프로젝트</w:t>
      </w:r>
      <w:r w:rsidR="002B5D78">
        <w:rPr>
          <w:rFonts w:hint="eastAsia"/>
        </w:rP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</w:p>
    <w:p w14:paraId="5E44A303" w14:textId="1AAE5976" w:rsidR="00946A95" w:rsidRP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-m pip install --upgrade pip</w:t>
      </w:r>
    </w:p>
    <w:p w14:paraId="0A2E9039" w14:textId="77777777" w:rsidR="00946A95" w:rsidRP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requests</w:t>
      </w:r>
    </w:p>
    <w:p w14:paraId="375F7DED" w14:textId="77777777" w:rsidR="00946A95" w:rsidRP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beatifulsoup4</w:t>
      </w:r>
    </w:p>
    <w:p w14:paraId="62352080" w14:textId="1D97444B" w:rsid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selenium</w:t>
      </w:r>
    </w:p>
    <w:p w14:paraId="4F23BE32" w14:textId="53D0A2D4" w:rsidR="00BF2C56" w:rsidRDefault="00BF2C56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</w:p>
    <w:p w14:paraId="4D23A809" w14:textId="77777777" w:rsidR="00BF2C56" w:rsidRPr="00946A95" w:rsidRDefault="00BF2C56" w:rsidP="00BF2C56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>
        <w:rPr>
          <w:rFonts w:ascii="맑은 고딕" w:eastAsia="맑은 고딕" w:hAnsi="맑은 고딕" w:cs="굴림체" w:hint="eastAsia"/>
          <w:color w:val="000000"/>
          <w:kern w:val="0"/>
        </w:rPr>
        <w:t>pip install django</w:t>
      </w:r>
    </w:p>
    <w:p w14:paraId="6BF22CA5" w14:textId="77777777" w:rsidR="00BF2C56" w:rsidRPr="006020D1" w:rsidRDefault="00BF2C56" w:rsidP="00BF2C56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6020D1">
        <w:rPr>
          <w:rFonts w:ascii="맑은 고딕" w:eastAsia="맑은 고딕" w:hAnsi="맑은 고딕" w:cs="굴림체"/>
          <w:color w:val="000000"/>
          <w:kern w:val="0"/>
        </w:rPr>
        <w:t>pip install djangorestframework</w:t>
      </w:r>
    </w:p>
    <w:p w14:paraId="44A7ABCE" w14:textId="77777777" w:rsidR="00BF2C56" w:rsidRDefault="00BF2C56" w:rsidP="00BF2C56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6020D1">
        <w:rPr>
          <w:rFonts w:ascii="맑은 고딕" w:eastAsia="맑은 고딕" w:hAnsi="맑은 고딕" w:cs="굴림체"/>
          <w:color w:val="000000"/>
          <w:kern w:val="0"/>
        </w:rPr>
        <w:t>pip install django-rest-swagger</w:t>
      </w:r>
    </w:p>
    <w:p w14:paraId="3BA4ABE2" w14:textId="3762E03C" w:rsidR="00BF2C56" w:rsidRPr="00946A95" w:rsidRDefault="00BF2C56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</w:p>
    <w:p w14:paraId="2B2CBE85" w14:textId="77777777" w:rsidR="00946A95" w:rsidRP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pandas</w:t>
      </w:r>
    </w:p>
    <w:p w14:paraId="6E95BCFF" w14:textId="77777777" w:rsidR="00946A95" w:rsidRPr="00F769F8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F769F8">
        <w:rPr>
          <w:rFonts w:ascii="맑은 고딕" w:eastAsia="맑은 고딕" w:hAnsi="맑은 고딕" w:cs="굴림체"/>
          <w:color w:val="000000"/>
          <w:kern w:val="0"/>
        </w:rPr>
        <w:t>pip install pyperclip</w:t>
      </w:r>
    </w:p>
    <w:p w14:paraId="35823965" w14:textId="1E170BF0" w:rsidR="00946A95" w:rsidRPr="00946A95" w:rsidRDefault="00F769F8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>
        <w:rPr>
          <w:rFonts w:ascii="맑은 고딕" w:eastAsia="맑은 고딕" w:hAnsi="맑은 고딕" w:cs="굴림체"/>
          <w:color w:val="000000"/>
          <w:kern w:val="0"/>
        </w:rPr>
        <w:t>pip install pywin32</w:t>
      </w:r>
    </w:p>
    <w:p w14:paraId="107FAB51" w14:textId="19EABBB1" w:rsidR="00F769F8" w:rsidRP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-U pylint</w:t>
      </w:r>
    </w:p>
    <w:p w14:paraId="47F98335" w14:textId="294472E9" w:rsidR="00946A95" w:rsidRDefault="00946A95" w:rsidP="00946A95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  <w:r w:rsidRPr="00946A95">
        <w:rPr>
          <w:rFonts w:ascii="맑은 고딕" w:eastAsia="맑은 고딕" w:hAnsi="맑은 고딕" w:cs="굴림체"/>
          <w:color w:val="000000"/>
          <w:kern w:val="0"/>
        </w:rPr>
        <w:t>pip install mysqlclient</w:t>
      </w:r>
    </w:p>
    <w:p w14:paraId="0090C1D1" w14:textId="77777777" w:rsidR="006020D1" w:rsidRPr="006020D1" w:rsidRDefault="006020D1" w:rsidP="006020D1">
      <w:pPr>
        <w:wordWrap/>
        <w:adjustRightInd w:val="0"/>
        <w:spacing w:line="240" w:lineRule="auto"/>
        <w:rPr>
          <w:rFonts w:ascii="맑은 고딕" w:eastAsia="맑은 고딕" w:hAnsi="맑은 고딕" w:cs="굴림체"/>
          <w:color w:val="000000"/>
          <w:kern w:val="0"/>
        </w:rPr>
      </w:pPr>
    </w:p>
    <w:p w14:paraId="3B320376" w14:textId="77777777" w:rsidR="00F30FC7" w:rsidRPr="00F30FC7" w:rsidRDefault="00F30FC7" w:rsidP="009B4FBC">
      <w:pPr>
        <w:wordWrap/>
        <w:adjustRightInd w:val="0"/>
        <w:spacing w:line="240" w:lineRule="auto"/>
        <w:rPr>
          <w:rFonts w:ascii="맑은 고딕" w:eastAsia="맑은 고딕" w:hAnsi="맑은 고딕" w:cs="굴림체"/>
          <w:b/>
          <w:color w:val="000000"/>
          <w:kern w:val="0"/>
        </w:rPr>
      </w:pPr>
    </w:p>
    <w:p w14:paraId="7A779257" w14:textId="3EA5BC29" w:rsidR="001A590E" w:rsidRDefault="00F02D0F" w:rsidP="00F02D0F">
      <w:r>
        <w:rPr>
          <w:rFonts w:eastAsiaTheme="minorHAnsi" w:cs="굴림체" w:hint="eastAsia"/>
          <w:noProof/>
          <w:color w:val="000000"/>
          <w:kern w:val="0"/>
        </w:rPr>
        <w:drawing>
          <wp:inline distT="0" distB="0" distL="0" distR="0" wp14:anchorId="265097F6" wp14:editId="7CE27009">
            <wp:extent cx="4917973" cy="1682750"/>
            <wp:effectExtent l="0" t="0" r="0" b="0"/>
            <wp:docPr id="14" name="그림 14" descr="C:\Users\JLK\AppData\Local\Microsoft\Windows\INetCache\Content.Word\20200602_18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LK\AppData\Local\Microsoft\Windows\INetCache\Content.Word\20200602_1811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640" cy="168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372D" w14:textId="70AAAC38" w:rsidR="00A72BDB" w:rsidRDefault="00A72BDB" w:rsidP="00F02D0F"/>
    <w:p w14:paraId="3A6AE388" w14:textId="0D15D966" w:rsidR="00A72BDB" w:rsidRDefault="00A72BDB" w:rsidP="00F02D0F"/>
    <w:p w14:paraId="1A41C685" w14:textId="77777777" w:rsidR="00C436A3" w:rsidRDefault="00C436A3" w:rsidP="00F02D0F"/>
    <w:p w14:paraId="426FBB22" w14:textId="4301E9BD" w:rsidR="00D02C12" w:rsidRDefault="009165A7" w:rsidP="00DF031A">
      <w:pPr>
        <w:pStyle w:val="af1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Django &amp; Mysql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 w:rsidR="00CC133B">
        <w:rPr>
          <w:rFonts w:hint="eastAsia"/>
        </w:rPr>
        <w:t>및</w:t>
      </w:r>
      <w:r w:rsidR="00CC133B">
        <w:rPr>
          <w:rFonts w:hint="eastAsia"/>
        </w:rPr>
        <w:t xml:space="preserve"> </w:t>
      </w:r>
      <w:r w:rsidR="00CC133B">
        <w:rPr>
          <w:rFonts w:hint="eastAsia"/>
        </w:rPr>
        <w:t>연동</w:t>
      </w:r>
    </w:p>
    <w:p w14:paraId="5EA825F2" w14:textId="43D86F02" w:rsidR="000B35C8" w:rsidRDefault="00521F52" w:rsidP="00521F52">
      <w:r>
        <w:rPr>
          <w:rFonts w:hint="eastAsia"/>
        </w:rPr>
        <w:t>참고자료</w:t>
      </w:r>
      <w:r>
        <w:rPr>
          <w:rFonts w:hint="eastAsia"/>
        </w:rPr>
        <w:t xml:space="preserve"> </w:t>
      </w:r>
      <w:r>
        <w:t xml:space="preserve">: </w:t>
      </w:r>
    </w:p>
    <w:p w14:paraId="46AB7264" w14:textId="00A32C63" w:rsidR="001445D6" w:rsidRDefault="00B94752" w:rsidP="00521F52">
      <w:r>
        <w:t xml:space="preserve">Django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t xml:space="preserve">: </w:t>
      </w:r>
      <w:hyperlink r:id="rId18" w:history="1">
        <w:r w:rsidR="00521F52">
          <w:rPr>
            <w:rStyle w:val="aa"/>
          </w:rPr>
          <w:t>https://tothefullest08.github.io/django/2019/02/11/django01/</w:t>
        </w:r>
      </w:hyperlink>
    </w:p>
    <w:p w14:paraId="3455BC4F" w14:textId="6070AF4A" w:rsidR="001445D6" w:rsidRDefault="008139F6" w:rsidP="00521F52">
      <w:r>
        <w:t xml:space="preserve">MYSQL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hyperlink r:id="rId19" w:history="1">
        <w:r w:rsidR="001445D6">
          <w:rPr>
            <w:rStyle w:val="aa"/>
          </w:rPr>
          <w:t>https://catchsky.tistory.com/37</w:t>
        </w:r>
      </w:hyperlink>
    </w:p>
    <w:p w14:paraId="2ECC787B" w14:textId="4A7BBBA7" w:rsidR="00FB4258" w:rsidRDefault="00FB4258" w:rsidP="00521F52"/>
    <w:p w14:paraId="548EE7A0" w14:textId="7BEC5579" w:rsidR="00E437AE" w:rsidRDefault="00F26C01" w:rsidP="00DF031A">
      <w:pPr>
        <w:pStyle w:val="af1"/>
        <w:numPr>
          <w:ilvl w:val="0"/>
          <w:numId w:val="17"/>
        </w:numPr>
        <w:ind w:leftChars="0"/>
      </w:pPr>
      <w:r>
        <w:t xml:space="preserve">Setting.py </w:t>
      </w:r>
      <w:r>
        <w:rPr>
          <w:rFonts w:hint="eastAsia"/>
        </w:rPr>
        <w:t>설정</w:t>
      </w:r>
    </w:p>
    <w:p w14:paraId="406E324B" w14:textId="6E5D980D" w:rsidR="00E437AE" w:rsidRDefault="00E437AE" w:rsidP="00E437AE">
      <w:r>
        <w:rPr>
          <w:rFonts w:hint="eastAsia"/>
        </w:rPr>
        <w:t>현재는</w:t>
      </w:r>
      <w:r>
        <w:rPr>
          <w:rFonts w:hint="eastAsia"/>
        </w:rPr>
        <w:t xml:space="preserve"> </w:t>
      </w:r>
      <w:r>
        <w:rPr>
          <w:rFonts w:hint="eastAsia"/>
        </w:rPr>
        <w:t>로컬을</w:t>
      </w:r>
      <w:r>
        <w:rPr>
          <w:rFonts w:hint="eastAsia"/>
        </w:rPr>
        <w:t xml:space="preserve"> </w:t>
      </w:r>
      <w:r>
        <w:rPr>
          <w:rFonts w:hint="eastAsia"/>
        </w:rPr>
        <w:t>바라보고</w:t>
      </w:r>
      <w:r>
        <w:rPr>
          <w:rFonts w:hint="eastAsia"/>
        </w:rPr>
        <w:t xml:space="preserve"> </w:t>
      </w:r>
      <w:r>
        <w:rPr>
          <w:rFonts w:hint="eastAsia"/>
        </w:rPr>
        <w:t>있으나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개설</w:t>
      </w:r>
      <w:r>
        <w:rPr>
          <w:rFonts w:hint="eastAsia"/>
        </w:rPr>
        <w:t xml:space="preserve"> </w:t>
      </w:r>
      <w:r w:rsidR="00E04D81">
        <w:rPr>
          <w:rFonts w:hint="eastAsia"/>
        </w:rPr>
        <w:t>및</w:t>
      </w:r>
      <w:r w:rsidR="00E04D81">
        <w:rPr>
          <w:rFonts w:hint="eastAsia"/>
        </w:rPr>
        <w:t xml:space="preserve"> </w:t>
      </w:r>
      <w:r w:rsidR="00E04D81">
        <w:rPr>
          <w:rFonts w:hint="eastAsia"/>
        </w:rPr>
        <w:t>데이터</w:t>
      </w:r>
      <w:r w:rsidR="00E04D81">
        <w:rPr>
          <w:rFonts w:hint="eastAsia"/>
        </w:rPr>
        <w:t xml:space="preserve"> </w:t>
      </w:r>
      <w:r w:rsidR="00E04D81">
        <w:rPr>
          <w:rFonts w:hint="eastAsia"/>
        </w:rPr>
        <w:t>덤핑</w:t>
      </w:r>
      <w:r w:rsidR="00E04D81">
        <w:rPr>
          <w:rFonts w:hint="eastAsia"/>
        </w:rPr>
        <w:t xml:space="preserve"> </w:t>
      </w:r>
      <w:r w:rsidR="00E04D81">
        <w:rPr>
          <w:rFonts w:hint="eastAsia"/>
        </w:rPr>
        <w:t>후</w:t>
      </w:r>
      <w:r>
        <w:rPr>
          <w:rFonts w:hint="eastAsia"/>
        </w:rPr>
        <w:t xml:space="preserve"> </w:t>
      </w:r>
      <w:r w:rsidR="00D02CCE">
        <w:rPr>
          <w:rFonts w:hint="eastAsia"/>
        </w:rPr>
        <w:t>운영</w:t>
      </w:r>
      <w:r w:rsidR="002A2FEA">
        <w:rPr>
          <w:rFonts w:hint="eastAsia"/>
        </w:rPr>
        <w:t xml:space="preserve"> </w:t>
      </w:r>
      <w:r w:rsidR="0083044A">
        <w:rPr>
          <w:rFonts w:hint="eastAsia"/>
        </w:rPr>
        <w:t>서버</w:t>
      </w:r>
      <w:r w:rsidR="0083044A">
        <w:rPr>
          <w:rFonts w:hint="eastAsia"/>
        </w:rPr>
        <w:t xml:space="preserve"> </w:t>
      </w:r>
      <w:r w:rsidR="0083044A">
        <w:t xml:space="preserve">DB </w:t>
      </w:r>
      <w:r w:rsidR="0083044A">
        <w:rPr>
          <w:rFonts w:hint="eastAsia"/>
        </w:rPr>
        <w:t>연동되도록</w:t>
      </w:r>
      <w:r w:rsidR="0083044A">
        <w:rPr>
          <w:rFonts w:hint="eastAsia"/>
        </w:rPr>
        <w:t xml:space="preserve"> </w:t>
      </w:r>
      <w:r w:rsidR="0083044A">
        <w:rPr>
          <w:rFonts w:hint="eastAsia"/>
        </w:rPr>
        <w:t>수정</w:t>
      </w:r>
      <w:r w:rsidR="0083044A">
        <w:rPr>
          <w:rFonts w:hint="eastAsia"/>
        </w:rPr>
        <w:t xml:space="preserve"> </w:t>
      </w:r>
      <w:r w:rsidR="0083044A">
        <w:rPr>
          <w:rFonts w:hint="eastAsia"/>
        </w:rPr>
        <w:t>예정</w:t>
      </w:r>
      <w:r w:rsidR="0083044A">
        <w:rPr>
          <w:rFonts w:hint="eastAsia"/>
        </w:rPr>
        <w:t>.</w:t>
      </w:r>
    </w:p>
    <w:p w14:paraId="3AB6727A" w14:textId="7B2D9A8E" w:rsidR="009E12DE" w:rsidRDefault="009E12DE" w:rsidP="009E12DE"/>
    <w:p w14:paraId="1F8F349F" w14:textId="79BF2946" w:rsidR="009E12DE" w:rsidRDefault="009E12DE" w:rsidP="009E12DE">
      <w:r>
        <w:rPr>
          <w:noProof/>
        </w:rPr>
        <w:drawing>
          <wp:inline distT="0" distB="0" distL="0" distR="0" wp14:anchorId="327FD083" wp14:editId="35846BB7">
            <wp:extent cx="5219788" cy="26289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4486" cy="26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30C" w14:textId="529C3EC4" w:rsidR="00BB6D22" w:rsidRDefault="00BB6D22" w:rsidP="009E12DE"/>
    <w:p w14:paraId="5DDE7B36" w14:textId="77777777" w:rsidR="00991264" w:rsidRDefault="00B85E31" w:rsidP="00DF031A">
      <w:pPr>
        <w:pStyle w:val="af1"/>
        <w:numPr>
          <w:ilvl w:val="0"/>
          <w:numId w:val="17"/>
        </w:numPr>
        <w:ind w:leftChars="0"/>
      </w:pPr>
      <w:r>
        <w:t>R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14:paraId="4F20CFE7" w14:textId="627B8ABC" w:rsidR="00D828A7" w:rsidRDefault="001736E5" w:rsidP="00991264">
      <w:r>
        <w:rPr>
          <w:rFonts w:hint="eastAsia"/>
        </w:rPr>
        <w:t>API</w:t>
      </w:r>
      <w:r>
        <w:t xml:space="preserve"> </w:t>
      </w:r>
      <w:r w:rsidR="002543BC">
        <w:rPr>
          <w:rFonts w:hint="eastAsia"/>
        </w:rPr>
        <w:t>연동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시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이슈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발생하면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아래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설정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확인</w:t>
      </w:r>
      <w:r w:rsidR="00375C29">
        <w:rPr>
          <w:rFonts w:hint="eastAsia"/>
        </w:rPr>
        <w:t xml:space="preserve"> </w:t>
      </w:r>
      <w:r w:rsidR="00375C29">
        <w:rPr>
          <w:rFonts w:hint="eastAsia"/>
        </w:rPr>
        <w:t>필요함</w:t>
      </w:r>
      <w:r w:rsidR="00375C29">
        <w:rPr>
          <w:rFonts w:hint="eastAsia"/>
        </w:rPr>
        <w:t xml:space="preserve">. </w:t>
      </w:r>
    </w:p>
    <w:p w14:paraId="7F43E940" w14:textId="77777777" w:rsidR="00A57C33" w:rsidRPr="00991264" w:rsidRDefault="00A57C33" w:rsidP="009E12DE"/>
    <w:p w14:paraId="25636FD0" w14:textId="3B87D70E" w:rsidR="00B6628C" w:rsidRDefault="00587A5C" w:rsidP="00B6628C">
      <w:r>
        <w:pict w14:anchorId="33328313">
          <v:shape id="_x0000_i1025" type="#_x0000_t75" style="width:406pt;height:240.5pt">
            <v:imagedata r:id="rId21" o:title="20200610_165853"/>
          </v:shape>
        </w:pict>
      </w:r>
    </w:p>
    <w:p w14:paraId="170E4267" w14:textId="3425253F" w:rsidR="00B6628C" w:rsidRDefault="00B6628C" w:rsidP="00B6628C"/>
    <w:p w14:paraId="1012AC98" w14:textId="214AED47" w:rsidR="003C4F17" w:rsidRDefault="003C4F17" w:rsidP="00B6628C"/>
    <w:p w14:paraId="527D7729" w14:textId="77777777" w:rsidR="003C4F17" w:rsidRDefault="003C4F17" w:rsidP="00B6628C"/>
    <w:p w14:paraId="25FF4F99" w14:textId="1F6DCB16" w:rsidR="00B314CA" w:rsidRDefault="00190618" w:rsidP="00DF031A">
      <w:pPr>
        <w:pStyle w:val="af1"/>
        <w:numPr>
          <w:ilvl w:val="0"/>
          <w:numId w:val="17"/>
        </w:numPr>
        <w:ind w:leftChars="0"/>
      </w:pPr>
      <w:r>
        <w:lastRenderedPageBreak/>
        <w:t>U</w:t>
      </w:r>
      <w:r>
        <w:rPr>
          <w:rFonts w:hint="eastAsia"/>
        </w:rPr>
        <w:t>rls.</w:t>
      </w:r>
      <w:r>
        <w:t xml:space="preserve">py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</w:p>
    <w:p w14:paraId="21981318" w14:textId="04266328" w:rsidR="00190618" w:rsidRDefault="00F93A43" w:rsidP="00190618">
      <w:r>
        <w:rPr>
          <w:rFonts w:hint="eastAsia"/>
        </w:rPr>
        <w:t>사이트</w:t>
      </w:r>
      <w:r>
        <w:rPr>
          <w:rFonts w:hint="eastAsia"/>
        </w:rPr>
        <w:t xml:space="preserve"> </w:t>
      </w:r>
      <w:r w:rsidR="004A2C5E">
        <w:rPr>
          <w:rFonts w:hint="eastAsia"/>
        </w:rPr>
        <w:t>종류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t>wholethingAPI/urls.py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 xml:space="preserve">path </w:t>
      </w:r>
      <w:r>
        <w:rPr>
          <w:rFonts w:hint="eastAsia"/>
        </w:rPr>
        <w:t>추가</w:t>
      </w:r>
    </w:p>
    <w:p w14:paraId="18217890" w14:textId="77777777" w:rsidR="006B19D8" w:rsidRDefault="006B19D8" w:rsidP="00190618"/>
    <w:p w14:paraId="6DA4D368" w14:textId="25796DB9" w:rsidR="00190618" w:rsidRDefault="00587A5C" w:rsidP="00190618">
      <w:r>
        <w:pict w14:anchorId="5140538E">
          <v:shape id="_x0000_i1026" type="#_x0000_t75" style="width:234.5pt;height:122.5pt">
            <v:imagedata r:id="rId22" o:title="20200609_172844"/>
          </v:shape>
        </w:pict>
      </w:r>
      <w:r w:rsidR="00190618">
        <w:t xml:space="preserve">  </w:t>
      </w:r>
      <w:r>
        <w:rPr>
          <w:noProof/>
        </w:rPr>
        <w:pict w14:anchorId="3D8B147F">
          <v:shape id="_x0000_i1027" type="#_x0000_t75" style="width:202.5pt;height:122pt">
            <v:imagedata r:id="rId23" o:title="20200610_170342"/>
          </v:shape>
        </w:pict>
      </w:r>
    </w:p>
    <w:p w14:paraId="39E3CB90" w14:textId="4E247C39" w:rsidR="00190618" w:rsidRDefault="00B44666" w:rsidP="00B44666">
      <w:pPr>
        <w:ind w:firstLineChars="850" w:firstLine="1700"/>
      </w:pPr>
      <w:r>
        <w:t>W</w:t>
      </w:r>
      <w:r>
        <w:rPr>
          <w:rFonts w:hint="eastAsia"/>
        </w:rPr>
        <w:t>holething/</w:t>
      </w:r>
      <w:r>
        <w:t>urls.py</w:t>
      </w:r>
      <w:r w:rsidR="00037576">
        <w:t xml:space="preserve">                       </w:t>
      </w:r>
      <w:r w:rsidR="00AD02CC">
        <w:t xml:space="preserve">  </w:t>
      </w:r>
      <w:r>
        <w:t>wholethingAPI/urls.py</w:t>
      </w:r>
    </w:p>
    <w:p w14:paraId="063D9566" w14:textId="478B6084" w:rsidR="006D6509" w:rsidRDefault="006D6509" w:rsidP="006D6509"/>
    <w:p w14:paraId="490283E4" w14:textId="008A96CD" w:rsidR="00546AD7" w:rsidRDefault="00546AD7" w:rsidP="006D6509"/>
    <w:p w14:paraId="6755AEB3" w14:textId="32750D09" w:rsidR="00F86EAB" w:rsidRDefault="00FC4C94" w:rsidP="00DF031A">
      <w:pPr>
        <w:pStyle w:val="af1"/>
        <w:numPr>
          <w:ilvl w:val="0"/>
          <w:numId w:val="17"/>
        </w:numPr>
        <w:ind w:leftChars="0"/>
      </w:pPr>
      <w:r w:rsidRPr="00FC4C94">
        <w:t>BrowserConfig</w:t>
      </w:r>
      <w:r>
        <w:rPr>
          <w:rFonts w:hint="eastAsia"/>
        </w:rPr>
        <w:t>.py</w:t>
      </w:r>
      <w:r>
        <w:t xml:space="preserve"> </w:t>
      </w:r>
      <w:r>
        <w:rPr>
          <w:rFonts w:hint="eastAsia"/>
        </w:rPr>
        <w:t>설정</w:t>
      </w:r>
    </w:p>
    <w:p w14:paraId="0E755F7E" w14:textId="53C19FF9" w:rsidR="00F86EAB" w:rsidRDefault="00F86EAB" w:rsidP="00F86EAB"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로컬을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설정되었으며</w:t>
      </w:r>
      <w:r>
        <w:rPr>
          <w:rFonts w:hint="eastAsia"/>
        </w:rPr>
        <w:t xml:space="preserve"> </w:t>
      </w:r>
      <w:r w:rsidR="000F7848">
        <w:rPr>
          <w:rFonts w:hint="eastAsia"/>
        </w:rPr>
        <w:t>각</w:t>
      </w:r>
      <w:r w:rsidR="000F7848">
        <w:rPr>
          <w:rFonts w:hint="eastAsia"/>
        </w:rPr>
        <w:t xml:space="preserve"> </w:t>
      </w:r>
      <w:r w:rsidR="000F7848">
        <w:rPr>
          <w:rFonts w:hint="eastAsia"/>
        </w:rPr>
        <w:t>환경에</w:t>
      </w:r>
      <w:r w:rsidR="000F7848">
        <w:rPr>
          <w:rFonts w:hint="eastAsia"/>
        </w:rPr>
        <w:t xml:space="preserve"> </w:t>
      </w:r>
      <w:r w:rsidR="000F7848">
        <w:rPr>
          <w:rFonts w:hint="eastAsia"/>
        </w:rPr>
        <w:t>맞게</w:t>
      </w:r>
      <w:r w:rsidR="000F7848">
        <w:rPr>
          <w:rFonts w:hint="eastAsia"/>
        </w:rPr>
        <w:t xml:space="preserve"> </w:t>
      </w:r>
      <w:r w:rsidR="000F7848">
        <w:rPr>
          <w:rFonts w:hint="eastAsia"/>
        </w:rPr>
        <w:t>경로</w:t>
      </w:r>
      <w:r w:rsidR="000F7848">
        <w:rPr>
          <w:rFonts w:hint="eastAsia"/>
        </w:rPr>
        <w:t xml:space="preserve"> </w:t>
      </w:r>
      <w:r w:rsidR="000F7848">
        <w:rPr>
          <w:rFonts w:hint="eastAsia"/>
        </w:rPr>
        <w:t>수정</w:t>
      </w:r>
    </w:p>
    <w:p w14:paraId="0253A175" w14:textId="48B77829" w:rsidR="00365F57" w:rsidRDefault="000C06FC" w:rsidP="00F86EAB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</w:p>
    <w:p w14:paraId="010E560C" w14:textId="77777777" w:rsidR="00044D2E" w:rsidRDefault="00044D2E" w:rsidP="00F86EAB"/>
    <w:p w14:paraId="0A8B8569" w14:textId="78201850" w:rsidR="00C611DD" w:rsidRDefault="00587A5C" w:rsidP="006D6509">
      <w:r>
        <w:pict w14:anchorId="627AD17A">
          <v:shape id="_x0000_i1028" type="#_x0000_t75" style="width:473.5pt;height:267pt">
            <v:imagedata r:id="rId24" o:title="20200610_173232"/>
          </v:shape>
        </w:pict>
      </w:r>
    </w:p>
    <w:p w14:paraId="0251A0E3" w14:textId="1095E6A1" w:rsidR="00747D8A" w:rsidRDefault="00747D8A" w:rsidP="006D6509"/>
    <w:p w14:paraId="61BD70E0" w14:textId="3BA02FAC" w:rsidR="00747D8A" w:rsidRDefault="00747D8A" w:rsidP="006D6509"/>
    <w:p w14:paraId="0B519B5A" w14:textId="54C17235" w:rsidR="00747D8A" w:rsidRDefault="00747D8A" w:rsidP="006D6509"/>
    <w:p w14:paraId="1C474308" w14:textId="74E35355" w:rsidR="00747D8A" w:rsidRDefault="00747D8A" w:rsidP="006D6509"/>
    <w:p w14:paraId="5000E461" w14:textId="4D464ADC" w:rsidR="00747D8A" w:rsidRDefault="00747D8A" w:rsidP="006D6509"/>
    <w:p w14:paraId="3C42CE52" w14:textId="5E135288" w:rsidR="00747D8A" w:rsidRDefault="00747D8A" w:rsidP="006D6509"/>
    <w:p w14:paraId="2652028D" w14:textId="33389837" w:rsidR="003838E8" w:rsidRDefault="003838E8" w:rsidP="006D6509"/>
    <w:p w14:paraId="1D344A47" w14:textId="7A124687" w:rsidR="003838E8" w:rsidRDefault="003838E8" w:rsidP="006D6509"/>
    <w:p w14:paraId="2A28A6D9" w14:textId="77777777" w:rsidR="003838E8" w:rsidRDefault="003838E8" w:rsidP="006D6509"/>
    <w:p w14:paraId="44CFCCEF" w14:textId="5AA0DE63" w:rsidR="00E32D02" w:rsidRDefault="00030F68" w:rsidP="00DF031A">
      <w:pPr>
        <w:pStyle w:val="af1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폴더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14:paraId="6880561A" w14:textId="77777777" w:rsidR="00C351A5" w:rsidRPr="00EA5BD8" w:rsidRDefault="00C351A5" w:rsidP="00C351A5">
      <w:pPr>
        <w:ind w:left="400"/>
      </w:pPr>
    </w:p>
    <w:p w14:paraId="78FEAF34" w14:textId="657B5101" w:rsidR="00030F68" w:rsidRDefault="00B762B2" w:rsidP="00030F6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DF7E70" wp14:editId="17740C5D">
                <wp:simplePos x="0" y="0"/>
                <wp:positionH relativeFrom="column">
                  <wp:posOffset>50800</wp:posOffset>
                </wp:positionH>
                <wp:positionV relativeFrom="paragraph">
                  <wp:posOffset>876935</wp:posOffset>
                </wp:positionV>
                <wp:extent cx="971550" cy="438150"/>
                <wp:effectExtent l="0" t="0" r="19050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9A3C8" id="직사각형 6" o:spid="_x0000_s1026" style="position:absolute;left:0;text-align:left;margin-left:4pt;margin-top:69.05pt;width:76.5pt;height:34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" filled="f" strokecolor="yellow" strokeweight="2pt"/>
            </w:pict>
          </mc:Fallback>
        </mc:AlternateContent>
      </w:r>
      <w:r w:rsidR="000746F9">
        <w:pict w14:anchorId="226ED372">
          <v:shape id="_x0000_i1029" type="#_x0000_t75" style="width:214pt;height:120pt">
            <v:imagedata r:id="rId25" o:title="20200610_170102"/>
          </v:shape>
        </w:pict>
      </w:r>
    </w:p>
    <w:p w14:paraId="3B55C176" w14:textId="39E21B80" w:rsidR="00E32D02" w:rsidRDefault="00E32D02" w:rsidP="00030F68"/>
    <w:p w14:paraId="77A56425" w14:textId="55A06B2E" w:rsidR="004204AA" w:rsidRDefault="004204AA" w:rsidP="00030F68">
      <w:r>
        <w:t>S</w:t>
      </w:r>
      <w:r>
        <w:rPr>
          <w:rFonts w:hint="eastAsia"/>
        </w:rPr>
        <w:t>etting.</w:t>
      </w:r>
      <w:r>
        <w:t xml:space="preserve">py :: 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세팅</w:t>
      </w:r>
      <w:r w:rsidR="00632815">
        <w:rPr>
          <w:rFonts w:hint="eastAsia"/>
        </w:rPr>
        <w:t>파일</w:t>
      </w:r>
    </w:p>
    <w:p w14:paraId="30733C4C" w14:textId="2A227C76" w:rsidR="00623F5A" w:rsidRDefault="003B6764" w:rsidP="00623F5A">
      <w:r>
        <w:t>U</w:t>
      </w:r>
      <w:r>
        <w:rPr>
          <w:rFonts w:hint="eastAsia"/>
        </w:rPr>
        <w:t>rls.</w:t>
      </w:r>
      <w:r>
        <w:t xml:space="preserve">py :: </w:t>
      </w:r>
      <w:r>
        <w:rPr>
          <w:rFonts w:hint="eastAsia"/>
        </w:rPr>
        <w:t>wholethingAPI</w:t>
      </w:r>
      <w:r>
        <w:t>/urls.py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랜딩</w:t>
      </w:r>
    </w:p>
    <w:p w14:paraId="7456E401" w14:textId="77777777" w:rsidR="00E32D02" w:rsidRDefault="00E32D02" w:rsidP="00030F68"/>
    <w:p w14:paraId="61E206B1" w14:textId="79B76B1E" w:rsidR="00E32D02" w:rsidRDefault="003A6B1D" w:rsidP="00030F68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BCCFB7" wp14:editId="4697FA29">
                <wp:simplePos x="0" y="0"/>
                <wp:positionH relativeFrom="column">
                  <wp:posOffset>50800</wp:posOffset>
                </wp:positionH>
                <wp:positionV relativeFrom="paragraph">
                  <wp:posOffset>2254885</wp:posOffset>
                </wp:positionV>
                <wp:extent cx="1504950" cy="387350"/>
                <wp:effectExtent l="0" t="0" r="19050" b="1270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A935F" id="직사각형 8" o:spid="_x0000_s1026" style="position:absolute;left:0;text-align:left;margin-left:4pt;margin-top:177.55pt;width:118.5pt;height:3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01B9EA2" wp14:editId="38E9F278">
                <wp:simplePos x="0" y="0"/>
                <wp:positionH relativeFrom="column">
                  <wp:posOffset>50800</wp:posOffset>
                </wp:positionH>
                <wp:positionV relativeFrom="paragraph">
                  <wp:posOffset>2735580</wp:posOffset>
                </wp:positionV>
                <wp:extent cx="876300" cy="190500"/>
                <wp:effectExtent l="0" t="0" r="19050" b="1905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C6332" id="직사각형 12" o:spid="_x0000_s1026" style="position:absolute;left:0;text-align:left;margin-left:4pt;margin-top:215.4pt;width:69pt;height: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7C1A56" wp14:editId="0C9562E6">
                <wp:simplePos x="0" y="0"/>
                <wp:positionH relativeFrom="column">
                  <wp:posOffset>38100</wp:posOffset>
                </wp:positionH>
                <wp:positionV relativeFrom="paragraph">
                  <wp:posOffset>337185</wp:posOffset>
                </wp:positionV>
                <wp:extent cx="1543050" cy="1314450"/>
                <wp:effectExtent l="0" t="0" r="19050" b="1905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00813" id="직사각형 7" o:spid="_x0000_s1026" style="position:absolute;left:0;text-align:left;margin-left:3pt;margin-top:26.55pt;width:121.5pt;height:10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" filled="f" strokecolor="#92d050" strokeweight="2pt"/>
            </w:pict>
          </mc:Fallback>
        </mc:AlternateContent>
      </w:r>
      <w:r w:rsidR="00587A5C">
        <w:rPr>
          <w:noProof/>
        </w:rPr>
        <w:pict w14:anchorId="038D2198">
          <v:shape id="_x0000_i1030" type="#_x0000_t75" style="width:219.5pt;height:232pt">
            <v:imagedata r:id="rId26" o:title="20200612_144226"/>
          </v:shape>
        </w:pict>
      </w:r>
    </w:p>
    <w:p w14:paraId="06958973" w14:textId="26563378" w:rsidR="00E32D02" w:rsidRDefault="00E32D02" w:rsidP="00030F68"/>
    <w:p w14:paraId="781B69E9" w14:textId="54E36A48" w:rsidR="004C3E00" w:rsidRDefault="004C3E00" w:rsidP="00030F68">
      <w:r>
        <w:t>U</w:t>
      </w:r>
      <w:r>
        <w:rPr>
          <w:rFonts w:hint="eastAsia"/>
        </w:rPr>
        <w:t>rls.</w:t>
      </w:r>
      <w:r>
        <w:t xml:space="preserve">py :: </w:t>
      </w:r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호출</w:t>
      </w:r>
    </w:p>
    <w:p w14:paraId="328CA669" w14:textId="77777777" w:rsidR="006F2178" w:rsidRDefault="001029D7" w:rsidP="001029D7">
      <w:r>
        <w:t>C</w:t>
      </w:r>
      <w:r>
        <w:rPr>
          <w:rFonts w:hint="eastAsia"/>
        </w:rPr>
        <w:t>ommons</w:t>
      </w:r>
      <w:r>
        <w:t xml:space="preserve"> </w:t>
      </w:r>
      <w:r>
        <w:rPr>
          <w:rFonts w:hint="eastAsia"/>
        </w:rPr>
        <w:t>/</w:t>
      </w:r>
      <w:r>
        <w:t xml:space="preserve"> … </w:t>
      </w:r>
      <w:r>
        <w:rPr>
          <w:rFonts w:hint="eastAsia"/>
        </w:rPr>
        <w:t>::</w:t>
      </w:r>
      <w:r>
        <w:t xml:space="preserve"> </w:t>
      </w:r>
      <w:r>
        <w:rPr>
          <w:rFonts w:hint="eastAsia"/>
        </w:rPr>
        <w:t>공통으로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</w:p>
    <w:p w14:paraId="1A7E5C3A" w14:textId="7B6CA934" w:rsidR="001029D7" w:rsidRDefault="006F2178" w:rsidP="001029D7">
      <w:r>
        <w:rPr>
          <w:rFonts w:hint="eastAsia"/>
        </w:rPr>
        <w:t>dao.py</w:t>
      </w:r>
      <w:r>
        <w:t xml:space="preserve"> :: </w:t>
      </w:r>
      <w:r>
        <w:rPr>
          <w:rFonts w:hint="eastAsia"/>
        </w:rPr>
        <w:t xml:space="preserve">Database </w:t>
      </w:r>
      <w:r>
        <w:rPr>
          <w:rFonts w:hint="eastAsia"/>
        </w:rPr>
        <w:t>파일</w:t>
      </w:r>
    </w:p>
    <w:p w14:paraId="12A437D0" w14:textId="1FEE99B3" w:rsidR="00D7068F" w:rsidRDefault="00D7068F" w:rsidP="001029D7">
      <w:r>
        <w:rPr>
          <w:rFonts w:hint="eastAsia"/>
        </w:rPr>
        <w:t>B</w:t>
      </w:r>
      <w:r>
        <w:t xml:space="preserve">rowserConfig :: </w:t>
      </w:r>
      <w:r>
        <w:rPr>
          <w:rFonts w:hint="eastAsia"/>
        </w:rPr>
        <w:t>브라우저별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세팅</w:t>
      </w:r>
    </w:p>
    <w:p w14:paraId="08760CDC" w14:textId="4E6DD721" w:rsidR="00D7068F" w:rsidRDefault="00D7068F" w:rsidP="00D7068F">
      <w:r>
        <w:rPr>
          <w:rFonts w:hint="eastAsia"/>
        </w:rPr>
        <w:t>Driver</w:t>
      </w:r>
      <w:r>
        <w:t xml:space="preserve"> </w:t>
      </w:r>
      <w:r>
        <w:rPr>
          <w:rFonts w:hint="eastAsia"/>
        </w:rPr>
        <w:t>::</w:t>
      </w:r>
      <w:r>
        <w:t xml:space="preserve"> </w:t>
      </w: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접근을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exe</w:t>
      </w:r>
      <w: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</w:p>
    <w:p w14:paraId="761CF152" w14:textId="645D3F5A" w:rsidR="00B83354" w:rsidRDefault="00B83354" w:rsidP="00D7068F"/>
    <w:p w14:paraId="6CDDB82A" w14:textId="4A6071A5" w:rsidR="00D12852" w:rsidRDefault="00D12852" w:rsidP="0056173A"/>
    <w:p w14:paraId="70F4A0DA" w14:textId="77777777" w:rsidR="00245BDF" w:rsidRDefault="00245BDF" w:rsidP="0056173A"/>
    <w:p w14:paraId="3DA9A039" w14:textId="77777777" w:rsidR="00D12852" w:rsidRDefault="00D12852" w:rsidP="0056173A"/>
    <w:p w14:paraId="71A4FA88" w14:textId="56B43314" w:rsidR="000F0BD1" w:rsidRDefault="000F0BD1" w:rsidP="00030F68"/>
    <w:p w14:paraId="5A18680C" w14:textId="5461AECD" w:rsidR="00D80EE3" w:rsidRDefault="00D80EE3" w:rsidP="00030F68"/>
    <w:p w14:paraId="427BBFEB" w14:textId="207E8539" w:rsidR="00D80EE3" w:rsidRDefault="00D80EE3" w:rsidP="00030F68"/>
    <w:p w14:paraId="5BCBF187" w14:textId="3B1DF01C" w:rsidR="00D80EE3" w:rsidRPr="00C334A5" w:rsidRDefault="00D80EE3" w:rsidP="00030F68"/>
    <w:p w14:paraId="03AB2BA3" w14:textId="697905A3" w:rsidR="00975120" w:rsidRDefault="00F2590A" w:rsidP="00975120">
      <w:pPr>
        <w:pStyle w:val="2"/>
      </w:pPr>
      <w:bookmarkStart w:id="7" w:name="_Toc43567567"/>
      <w:r>
        <w:rPr>
          <w:rFonts w:hint="eastAsia"/>
        </w:rPr>
        <w:lastRenderedPageBreak/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 w:rsidR="0002686E">
        <w:rPr>
          <w:rFonts w:hint="eastAsia"/>
        </w:rPr>
        <w:t>요약</w:t>
      </w:r>
      <w:r w:rsidR="00FF2123">
        <w:rPr>
          <w:rFonts w:hint="eastAsia"/>
        </w:rPr>
        <w:t xml:space="preserve"> </w:t>
      </w:r>
      <w:r>
        <w:t>(</w:t>
      </w:r>
      <w:r>
        <w:rPr>
          <w:rFonts w:hint="eastAsia"/>
        </w:rPr>
        <w:t>개발자</w:t>
      </w:r>
      <w:r>
        <w:rPr>
          <w:rFonts w:hint="eastAsia"/>
        </w:rPr>
        <w:t xml:space="preserve"> </w:t>
      </w:r>
      <w:r>
        <w:rPr>
          <w:rFonts w:hint="eastAsia"/>
        </w:rPr>
        <w:t>참고자료</w:t>
      </w:r>
      <w:r>
        <w:t>)</w:t>
      </w:r>
      <w:bookmarkEnd w:id="7"/>
    </w:p>
    <w:p w14:paraId="0D5B5DD6" w14:textId="06208E97" w:rsidR="00975120" w:rsidRDefault="00975120" w:rsidP="00093C55"/>
    <w:p w14:paraId="714DFCE9" w14:textId="69C60638" w:rsidR="00975120" w:rsidRDefault="00587A5C" w:rsidP="00975120">
      <w:r>
        <w:pict w14:anchorId="1651DAF4">
          <v:shape id="_x0000_i1031" type="#_x0000_t75" style="width:474pt;height:378.5pt">
            <v:imagedata r:id="rId27" o:title="그림2"/>
          </v:shape>
        </w:pict>
      </w:r>
    </w:p>
    <w:p w14:paraId="66805119" w14:textId="63B4138E" w:rsidR="00D36C3D" w:rsidRDefault="00D36C3D" w:rsidP="00975120"/>
    <w:p w14:paraId="0E5F28DF" w14:textId="73AFB745" w:rsidR="00D36C3D" w:rsidRDefault="00D36C3D" w:rsidP="00975120"/>
    <w:p w14:paraId="3716BE1D" w14:textId="7E8835AC" w:rsidR="00D36C3D" w:rsidRDefault="00D36C3D" w:rsidP="00975120"/>
    <w:p w14:paraId="4A801134" w14:textId="2E20CC56" w:rsidR="00D36C3D" w:rsidRDefault="00D36C3D" w:rsidP="00975120"/>
    <w:p w14:paraId="3B4BCDEB" w14:textId="66277F91" w:rsidR="00D36C3D" w:rsidRDefault="00D36C3D" w:rsidP="00975120"/>
    <w:p w14:paraId="1455DDA8" w14:textId="3D2532CC" w:rsidR="00D36C3D" w:rsidRDefault="00D36C3D" w:rsidP="00975120"/>
    <w:p w14:paraId="571AA1DC" w14:textId="33C06863" w:rsidR="00D36C3D" w:rsidRDefault="00D36C3D" w:rsidP="00975120"/>
    <w:p w14:paraId="77717447" w14:textId="5686D196" w:rsidR="00D36C3D" w:rsidRDefault="00D36C3D" w:rsidP="00975120"/>
    <w:p w14:paraId="0D2342D5" w14:textId="1CC7A8F7" w:rsidR="00D36C3D" w:rsidRDefault="00D36C3D" w:rsidP="00975120"/>
    <w:p w14:paraId="32A9DF6D" w14:textId="39ED2E51" w:rsidR="00D36C3D" w:rsidRDefault="00D36C3D" w:rsidP="00975120"/>
    <w:p w14:paraId="5B16AB79" w14:textId="0FBD16D4" w:rsidR="00D36C3D" w:rsidRDefault="00D36C3D" w:rsidP="00975120"/>
    <w:p w14:paraId="64217CA2" w14:textId="73B746D6" w:rsidR="00D36C3D" w:rsidRDefault="00D36C3D" w:rsidP="00975120"/>
    <w:p w14:paraId="592586D6" w14:textId="221765FA" w:rsidR="00D36C3D" w:rsidRDefault="00D36C3D" w:rsidP="00975120"/>
    <w:p w14:paraId="76AFF43F" w14:textId="5739F937" w:rsidR="003E59A0" w:rsidRDefault="003E59A0" w:rsidP="00975120"/>
    <w:p w14:paraId="661A9536" w14:textId="24DB177A" w:rsidR="003E59A0" w:rsidRDefault="003E59A0" w:rsidP="00975120"/>
    <w:p w14:paraId="04207B84" w14:textId="77777777" w:rsidR="003E59A0" w:rsidRPr="003E59A0" w:rsidRDefault="003E59A0" w:rsidP="00975120"/>
    <w:p w14:paraId="54A6CCC0" w14:textId="77777777" w:rsidR="00730C61" w:rsidRDefault="00730C61" w:rsidP="00975120"/>
    <w:p w14:paraId="60A50C45" w14:textId="77777777" w:rsidR="00377A7D" w:rsidRDefault="00377A7D" w:rsidP="00975120"/>
    <w:p w14:paraId="0B810709" w14:textId="07D19351" w:rsidR="00D36C3D" w:rsidRPr="00975120" w:rsidRDefault="00D36C3D" w:rsidP="00975120"/>
    <w:p w14:paraId="280A88B2" w14:textId="6934E069" w:rsidR="0077658A" w:rsidRDefault="00F2590A" w:rsidP="001054FE">
      <w:pPr>
        <w:pStyle w:val="2"/>
      </w:pPr>
      <w:bookmarkStart w:id="8" w:name="_Toc43567568"/>
      <w:r>
        <w:rPr>
          <w:rFonts w:hint="eastAsia"/>
        </w:rPr>
        <w:lastRenderedPageBreak/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 w:rsidR="00FF2123">
        <w:rPr>
          <w:rFonts w:hint="eastAsia"/>
        </w:rPr>
        <w:t xml:space="preserve"> </w:t>
      </w:r>
      <w:r>
        <w:t>(</w:t>
      </w:r>
      <w:r>
        <w:rPr>
          <w:rFonts w:hint="eastAsia"/>
        </w:rPr>
        <w:t>개발자</w:t>
      </w:r>
      <w:r>
        <w:rPr>
          <w:rFonts w:hint="eastAsia"/>
        </w:rPr>
        <w:t xml:space="preserve"> </w:t>
      </w:r>
      <w:r>
        <w:rPr>
          <w:rFonts w:hint="eastAsia"/>
        </w:rPr>
        <w:t>참고자료</w:t>
      </w:r>
      <w:r>
        <w:t>)</w:t>
      </w:r>
      <w:bookmarkEnd w:id="8"/>
    </w:p>
    <w:p w14:paraId="7AB9DBF8" w14:textId="77777777" w:rsidR="0043582C" w:rsidRPr="0043582C" w:rsidRDefault="0043582C" w:rsidP="0043582C"/>
    <w:p w14:paraId="0841A540" w14:textId="08484ED5" w:rsidR="000C328B" w:rsidRDefault="00FC43CD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 xml:space="preserve">API </w:t>
      </w:r>
      <w:r>
        <w:rPr>
          <w:rFonts w:hint="eastAsia"/>
        </w:rPr>
        <w:t>호출</w:t>
      </w:r>
      <w:r w:rsidR="00260202">
        <w:rPr>
          <w:rFonts w:hint="eastAsia"/>
        </w:rPr>
        <w:t xml:space="preserve"> </w:t>
      </w:r>
    </w:p>
    <w:p w14:paraId="18A67F5B" w14:textId="74D8B92E" w:rsidR="000C328B" w:rsidRDefault="00B627DD" w:rsidP="000C328B">
      <w:pPr>
        <w:ind w:left="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B56D91" wp14:editId="3E077CB2">
                <wp:simplePos x="0" y="0"/>
                <wp:positionH relativeFrom="page">
                  <wp:posOffset>2108200</wp:posOffset>
                </wp:positionH>
                <wp:positionV relativeFrom="paragraph">
                  <wp:posOffset>43815</wp:posOffset>
                </wp:positionV>
                <wp:extent cx="1447800" cy="228600"/>
                <wp:effectExtent l="0" t="0" r="19050" b="1905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A6EE8" id="직사각형 1" o:spid="_x0000_s1026" style="position:absolute;left:0;text-align:left;margin-left:166pt;margin-top:3.45pt;width:114pt;height:18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" filled="f" strokecolor="red" strokeweight="2pt">
                <w10:wrap anchorx="page"/>
              </v:rect>
            </w:pict>
          </mc:Fallback>
        </mc:AlternateContent>
      </w:r>
      <w:r w:rsidR="000746F9">
        <w:rPr>
          <w:noProof/>
        </w:rPr>
        <w:pict w14:anchorId="64B91CAE">
          <v:shape id="_x0000_i1032" type="#_x0000_t75" style="width:197.5pt;height:25pt">
            <v:imagedata r:id="rId28" o:title="20200612_144433"/>
          </v:shape>
        </w:pict>
      </w:r>
    </w:p>
    <w:p w14:paraId="4F714E28" w14:textId="7FAF0875" w:rsidR="000C328B" w:rsidRDefault="000C328B" w:rsidP="000C328B"/>
    <w:p w14:paraId="0CADAA24" w14:textId="2D901353" w:rsidR="00D635AF" w:rsidRDefault="00965F57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호출</w:t>
      </w:r>
    </w:p>
    <w:p w14:paraId="7D64E86A" w14:textId="77777777" w:rsidR="00D635AF" w:rsidRDefault="00D635AF" w:rsidP="00D635AF"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>(gov24FamilRegiApply.py)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urls.py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호출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</w:p>
    <w:p w14:paraId="2BAFA730" w14:textId="77777777" w:rsidR="00D635AF" w:rsidRDefault="00D635AF" w:rsidP="00D635AF">
      <w:pPr>
        <w:pStyle w:val="af1"/>
        <w:ind w:leftChars="0" w:left="760"/>
      </w:pPr>
    </w:p>
    <w:p w14:paraId="09CA50AC" w14:textId="77777777" w:rsidR="00A9095A" w:rsidRPr="00EA5BD8" w:rsidRDefault="00A9095A" w:rsidP="00A9095A"/>
    <w:p w14:paraId="1B82D88A" w14:textId="34CEBF97" w:rsidR="00A9095A" w:rsidRDefault="00F34256" w:rsidP="00A9095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F4D5035" wp14:editId="4719467D">
                <wp:simplePos x="0" y="0"/>
                <wp:positionH relativeFrom="column">
                  <wp:posOffset>622300</wp:posOffset>
                </wp:positionH>
                <wp:positionV relativeFrom="paragraph">
                  <wp:posOffset>2410460</wp:posOffset>
                </wp:positionV>
                <wp:extent cx="2178050" cy="152400"/>
                <wp:effectExtent l="38100" t="38100" r="69850" b="133350"/>
                <wp:wrapNone/>
                <wp:docPr id="19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A73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9" o:spid="_x0000_s1026" type="#_x0000_t32" style="position:absolute;left:0;text-align:left;margin-left:49pt;margin-top:189.8pt;width:171.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" strokecolor="#ff6019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7A1F5B" wp14:editId="44DDBB6D">
                <wp:simplePos x="0" y="0"/>
                <wp:positionH relativeFrom="column">
                  <wp:posOffset>3246332</wp:posOffset>
                </wp:positionH>
                <wp:positionV relativeFrom="paragraph">
                  <wp:posOffset>2332355</wp:posOffset>
                </wp:positionV>
                <wp:extent cx="45085" cy="155575"/>
                <wp:effectExtent l="57150" t="38100" r="50165" b="73025"/>
                <wp:wrapNone/>
                <wp:docPr id="22" name="직선 화살표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155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0A6E3" id="직선 화살표 연결선 22" o:spid="_x0000_s1026" type="#_x0000_t32" style="position:absolute;left:0;text-align:left;margin-left:255.6pt;margin-top:183.65pt;width:3.55pt;height:12.2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" strokecolor="#ff6019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6D28A4" wp14:editId="7A98E51C">
                <wp:simplePos x="0" y="0"/>
                <wp:positionH relativeFrom="page">
                  <wp:posOffset>3759200</wp:posOffset>
                </wp:positionH>
                <wp:positionV relativeFrom="paragraph">
                  <wp:posOffset>2186093</wp:posOffset>
                </wp:positionV>
                <wp:extent cx="1225550" cy="184150"/>
                <wp:effectExtent l="0" t="0" r="12700" b="2540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570E8" id="직사각형 18" o:spid="_x0000_s1026" style="position:absolute;left:0;text-align:left;margin-left:296pt;margin-top:172.15pt;width:96.5pt;height:14.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" filled="f" strokecolor="red" strokeweight="2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B9E048" wp14:editId="549BA1DC">
                <wp:simplePos x="0" y="0"/>
                <wp:positionH relativeFrom="column">
                  <wp:posOffset>178647</wp:posOffset>
                </wp:positionH>
                <wp:positionV relativeFrom="paragraph">
                  <wp:posOffset>2282190</wp:posOffset>
                </wp:positionV>
                <wp:extent cx="425450" cy="196850"/>
                <wp:effectExtent l="0" t="0" r="1270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6AAD1" id="직사각형 13" o:spid="_x0000_s1026" style="position:absolute;left:0;text-align:left;margin-left:14.05pt;margin-top:179.7pt;width:33.5pt;height:15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" filled="f" strokecolor="#c4bc96 [241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FEC90B" wp14:editId="53DCAD2B">
                <wp:simplePos x="0" y="0"/>
                <wp:positionH relativeFrom="page">
                  <wp:posOffset>3748405</wp:posOffset>
                </wp:positionH>
                <wp:positionV relativeFrom="paragraph">
                  <wp:posOffset>2461260</wp:posOffset>
                </wp:positionV>
                <wp:extent cx="438150" cy="177800"/>
                <wp:effectExtent l="0" t="0" r="19050" b="1270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5BB5B" id="직사각형 5" o:spid="_x0000_s1026" style="position:absolute;left:0;text-align:left;margin-left:295.15pt;margin-top:193.8pt;width:34.5pt;height:14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" filled="f" strokecolor="yellow" strokeweight="2pt">
                <w10:wrap anchorx="page"/>
              </v:rect>
            </w:pict>
          </mc:Fallback>
        </mc:AlternateContent>
      </w:r>
      <w:r w:rsidR="00A9095A">
        <w:rPr>
          <w:noProof/>
        </w:rPr>
        <w:drawing>
          <wp:inline distT="0" distB="0" distL="0" distR="0" wp14:anchorId="5D0451FD" wp14:editId="6818C6DC">
            <wp:extent cx="2128943" cy="1193800"/>
            <wp:effectExtent l="0" t="0" r="5080" b="6350"/>
            <wp:docPr id="11" name="그림 11" descr="20200610_17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00610_1701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737" cy="119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095A">
        <w:rPr>
          <w:rFonts w:hint="eastAsia"/>
        </w:rPr>
        <w:t xml:space="preserve"> </w:t>
      </w:r>
      <w:r w:rsidR="00A9095A">
        <w:t xml:space="preserve">   </w:t>
      </w:r>
      <w:r w:rsidR="00C961A8">
        <w:t xml:space="preserve">   </w:t>
      </w:r>
      <w:r w:rsidR="00A9095A">
        <w:t xml:space="preserve">  </w:t>
      </w:r>
      <w:r w:rsidR="000746F9">
        <w:rPr>
          <w:noProof/>
        </w:rPr>
        <w:pict w14:anchorId="0C179820">
          <v:shape id="_x0000_i1033" type="#_x0000_t75" style="width:199pt;height:209.5pt">
            <v:imagedata r:id="rId26" o:title="20200612_144226"/>
          </v:shape>
        </w:pict>
      </w:r>
    </w:p>
    <w:p w14:paraId="6A93C34A" w14:textId="745207BC" w:rsidR="00DE6677" w:rsidRDefault="00182812" w:rsidP="00DE6677">
      <w:r>
        <w:tab/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 xml:space="preserve">: wholething                       </w:t>
      </w:r>
      <w:r w:rsidR="00816B7C">
        <w:t xml:space="preserve">     </w:t>
      </w:r>
      <w:r w:rsidR="00E74F47"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:</w:t>
      </w:r>
      <w:r w:rsidR="009A5A01">
        <w:rPr>
          <w:rFonts w:hint="eastAsia"/>
        </w:rPr>
        <w:t xml:space="preserve"> </w:t>
      </w:r>
      <w:r>
        <w:rPr>
          <w:rFonts w:hint="eastAsia"/>
        </w:rPr>
        <w:t>wholethingAPI</w:t>
      </w:r>
    </w:p>
    <w:p w14:paraId="04F3F6BC" w14:textId="1C9E0B9E" w:rsidR="00D635AF" w:rsidRDefault="00D635AF" w:rsidP="00DE6677"/>
    <w:p w14:paraId="66403E6D" w14:textId="0D985FC8" w:rsidR="000D0ADE" w:rsidRDefault="009F1E04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멀티프로세싱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 w:rsidR="00175D2C">
        <w:rPr>
          <w:rFonts w:hint="eastAsia"/>
        </w:rPr>
        <w:t>,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수신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 w:rsidR="00175D2C">
        <w:rPr>
          <w:rFonts w:hint="eastAsia"/>
        </w:rPr>
        <w:t xml:space="preserve">,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유효성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 w:rsidR="00144929">
        <w:rPr>
          <w:rFonts w:hint="eastAsia"/>
        </w:rPr>
        <w:t xml:space="preserve"> (</w:t>
      </w:r>
      <w:r w:rsidR="00144929">
        <w:rPr>
          <w:rFonts w:hint="eastAsia"/>
        </w:rPr>
        <w:t>추후</w:t>
      </w:r>
      <w:r w:rsidR="00144929">
        <w:rPr>
          <w:rFonts w:hint="eastAsia"/>
        </w:rPr>
        <w:t xml:space="preserve"> </w:t>
      </w:r>
      <w:r w:rsidR="00144929">
        <w:rPr>
          <w:rFonts w:hint="eastAsia"/>
        </w:rPr>
        <w:t>개발</w:t>
      </w:r>
      <w:r w:rsidR="00144929">
        <w:rPr>
          <w:rFonts w:hint="eastAsia"/>
        </w:rPr>
        <w:t>)</w:t>
      </w:r>
    </w:p>
    <w:p w14:paraId="567746BD" w14:textId="599F92F1" w:rsidR="00602B93" w:rsidRDefault="00602B93" w:rsidP="00602B93"/>
    <w:p w14:paraId="60D48DBB" w14:textId="77777777" w:rsidR="00062938" w:rsidRDefault="000746F9" w:rsidP="00860493">
      <w:pPr>
        <w:ind w:firstLineChars="1200" w:firstLine="2400"/>
      </w:pPr>
      <w:r>
        <w:pict w14:anchorId="619173AC">
          <v:shape id="_x0000_i1034" type="#_x0000_t75" style="width:182.5pt;height:233.5pt">
            <v:imagedata r:id="rId30" o:title="20200616_170938"/>
          </v:shape>
        </w:pict>
      </w:r>
    </w:p>
    <w:p w14:paraId="7FC4B842" w14:textId="638C5E07" w:rsidR="00602B93" w:rsidRDefault="00602B93" w:rsidP="00860493">
      <w:pPr>
        <w:ind w:firstLineChars="1600" w:firstLine="3200"/>
      </w:pPr>
      <w:r>
        <w:t>Commons/data</w:t>
      </w:r>
      <w:r w:rsidR="00473DA0">
        <w:t>Inout.py</w:t>
      </w:r>
    </w:p>
    <w:p w14:paraId="5B6C8D75" w14:textId="69B61993" w:rsidR="00602B93" w:rsidRDefault="00602B93" w:rsidP="00602B93">
      <w:pPr>
        <w:ind w:firstLineChars="1000" w:firstLine="2000"/>
      </w:pPr>
      <w:r>
        <w:lastRenderedPageBreak/>
        <w:tab/>
      </w:r>
      <w:r>
        <w:tab/>
      </w:r>
    </w:p>
    <w:p w14:paraId="125A128B" w14:textId="0563CE97" w:rsidR="009F1E04" w:rsidRDefault="000C1C92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스크래핑</w:t>
      </w:r>
      <w:r w:rsidR="00B74D19">
        <w:rPr>
          <w:rFonts w:hint="eastAsia"/>
        </w:rPr>
        <w:t xml:space="preserve">, </w:t>
      </w:r>
      <w:r w:rsidR="00B74D19">
        <w:rPr>
          <w:rFonts w:hint="eastAsia"/>
        </w:rPr>
        <w:t>데이터</w:t>
      </w:r>
      <w:r w:rsidR="00B74D19">
        <w:rPr>
          <w:rFonts w:hint="eastAsia"/>
        </w:rPr>
        <w:t xml:space="preserve"> </w:t>
      </w:r>
      <w:r w:rsidR="00B74D19">
        <w:rPr>
          <w:rFonts w:hint="eastAsia"/>
        </w:rPr>
        <w:t>파싱</w:t>
      </w:r>
      <w:r w:rsidR="00B74D19"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 w:rsidR="009F1E04">
        <w:rPr>
          <w:rFonts w:hint="eastAsia"/>
        </w:rPr>
        <w:t>프로세스</w:t>
      </w:r>
      <w:r w:rsidR="009F1E04">
        <w:rPr>
          <w:rFonts w:hint="eastAsia"/>
        </w:rPr>
        <w:t xml:space="preserve"> </w:t>
      </w:r>
      <w:r w:rsidR="009F1E04">
        <w:rPr>
          <w:rFonts w:hint="eastAsia"/>
        </w:rPr>
        <w:t>수행</w:t>
      </w:r>
      <w:r w:rsidR="00E81A82">
        <w:rPr>
          <w:rFonts w:hint="eastAsia"/>
        </w:rPr>
        <w:t xml:space="preserve"> </w:t>
      </w:r>
    </w:p>
    <w:p w14:paraId="0A420ABC" w14:textId="3F05E32C" w:rsidR="009F1E04" w:rsidRDefault="009F1E04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예외처리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 w:rsidR="00DF4AB5">
        <w:rPr>
          <w:rFonts w:hint="eastAsia"/>
        </w:rPr>
        <w:t xml:space="preserve"> </w:t>
      </w:r>
      <w:r w:rsidR="00DF4AB5">
        <w:t>(</w:t>
      </w:r>
      <w:r w:rsidR="0009346A">
        <w:rPr>
          <w:rFonts w:hint="eastAsia"/>
        </w:rPr>
        <w:t>함수</w:t>
      </w:r>
      <w:r w:rsidR="0009346A">
        <w:rPr>
          <w:rFonts w:hint="eastAsia"/>
        </w:rPr>
        <w:t xml:space="preserve"> </w:t>
      </w:r>
      <w:r w:rsidR="0009346A">
        <w:rPr>
          <w:rFonts w:hint="eastAsia"/>
        </w:rPr>
        <w:t>내부</w:t>
      </w:r>
      <w:r w:rsidR="0009346A">
        <w:rPr>
          <w:rFonts w:hint="eastAsia"/>
        </w:rPr>
        <w:t xml:space="preserve"> </w:t>
      </w:r>
      <w:r>
        <w:t>Try Except</w:t>
      </w:r>
      <w:r>
        <w:rPr>
          <w:rFonts w:hint="eastAsia"/>
        </w:rPr>
        <w:t>)</w:t>
      </w:r>
    </w:p>
    <w:p w14:paraId="1A7C05DB" w14:textId="61E6C270" w:rsidR="009F1E04" w:rsidRDefault="009F1E04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애러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재시도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회로</w:t>
      </w:r>
      <w:r>
        <w:rPr>
          <w:rFonts w:hint="eastAsia"/>
        </w:rPr>
        <w:t xml:space="preserve"> </w:t>
      </w:r>
      <w:r>
        <w:rPr>
          <w:rFonts w:hint="eastAsia"/>
        </w:rPr>
        <w:t>설정함</w:t>
      </w:r>
      <w:r>
        <w:t>)</w:t>
      </w:r>
    </w:p>
    <w:p w14:paraId="0C2FC4DA" w14:textId="071A23C9" w:rsidR="009F1E04" w:rsidRDefault="009F1E04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 w:rsidR="002F48DE">
        <w:rPr>
          <w:rFonts w:hint="eastAsia"/>
        </w:rPr>
        <w:t xml:space="preserve"> </w:t>
      </w:r>
    </w:p>
    <w:p w14:paraId="40838D81" w14:textId="31195C57" w:rsidR="00787851" w:rsidRDefault="009F1E04" w:rsidP="00DF031A">
      <w:pPr>
        <w:pStyle w:val="af1"/>
        <w:numPr>
          <w:ilvl w:val="0"/>
          <w:numId w:val="18"/>
        </w:numPr>
        <w:ind w:leftChars="0"/>
      </w:pP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r>
        <w:rPr>
          <w:rFonts w:hint="eastAsia"/>
        </w:rPr>
        <w:t xml:space="preserve"> </w:t>
      </w:r>
    </w:p>
    <w:p w14:paraId="46134491" w14:textId="72806640" w:rsidR="002212E6" w:rsidRDefault="002212E6" w:rsidP="00030F68"/>
    <w:p w14:paraId="39F5C26B" w14:textId="0784DEB1" w:rsidR="002212E6" w:rsidRDefault="00042F39" w:rsidP="00030F68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D604A1" wp14:editId="6EFD38F5">
                <wp:simplePos x="0" y="0"/>
                <wp:positionH relativeFrom="column">
                  <wp:posOffset>311150</wp:posOffset>
                </wp:positionH>
                <wp:positionV relativeFrom="paragraph">
                  <wp:posOffset>779780</wp:posOffset>
                </wp:positionV>
                <wp:extent cx="2882900" cy="952500"/>
                <wp:effectExtent l="0" t="0" r="1270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82B37" id="직사각형 4" o:spid="_x0000_s1026" style="position:absolute;left:0;text-align:left;margin-left:24.5pt;margin-top:61.4pt;width:227pt;height: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" filled="f" strokecolor="#c00000" strokeweight="2pt"/>
            </w:pict>
          </mc:Fallback>
        </mc:AlternateContent>
      </w:r>
      <w:r w:rsidR="000746F9">
        <w:pict w14:anchorId="3BA30E82">
          <v:shape id="_x0000_i1035" type="#_x0000_t75" style="width:274.5pt;height:190.5pt">
            <v:imagedata r:id="rId31" o:title="20200616_170554"/>
          </v:shape>
        </w:pict>
      </w:r>
    </w:p>
    <w:p w14:paraId="3C2C795D" w14:textId="77777777" w:rsidR="00042F39" w:rsidRDefault="00042F39" w:rsidP="006D6509"/>
    <w:p w14:paraId="479631AD" w14:textId="037F0D43" w:rsidR="00891FA8" w:rsidRDefault="00EC0EDB" w:rsidP="006D6509">
      <w:r>
        <w:rPr>
          <w:rFonts w:hint="eastAsia"/>
        </w:rPr>
        <w:t>*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 w:rsidR="00673BA2">
        <w:rPr>
          <w:rFonts w:hint="eastAsia"/>
        </w:rPr>
        <w:t>및</w:t>
      </w:r>
      <w:r w:rsidR="00673BA2">
        <w:rPr>
          <w:rFonts w:hint="eastAsia"/>
        </w:rPr>
        <w:t xml:space="preserve"> </w:t>
      </w:r>
      <w:r w:rsidR="00673BA2">
        <w:rPr>
          <w:rFonts w:hint="eastAsia"/>
        </w:rPr>
        <w:t>개선</w:t>
      </w:r>
    </w:p>
    <w:p w14:paraId="1F988107" w14:textId="1CC3F735" w:rsidR="00473DA0" w:rsidRDefault="00473DA0" w:rsidP="006D6509"/>
    <w:p w14:paraId="24EF73D0" w14:textId="113AB7F3" w:rsidR="00473DA0" w:rsidRDefault="00473DA0" w:rsidP="006D6509"/>
    <w:p w14:paraId="14AFA066" w14:textId="30A92898" w:rsidR="00473DA0" w:rsidRDefault="00473DA0" w:rsidP="006D6509"/>
    <w:p w14:paraId="64872A41" w14:textId="1138BD34" w:rsidR="00473DA0" w:rsidRDefault="00473DA0" w:rsidP="006D6509"/>
    <w:p w14:paraId="48BF3441" w14:textId="6A447C93" w:rsidR="00042F39" w:rsidRDefault="00042F39" w:rsidP="006D6509"/>
    <w:p w14:paraId="606C00DF" w14:textId="2A6A5350" w:rsidR="00042F39" w:rsidRDefault="00042F39" w:rsidP="006D6509"/>
    <w:p w14:paraId="4C0AF7E8" w14:textId="5BD562EF" w:rsidR="00042F39" w:rsidRDefault="00042F39" w:rsidP="006D6509"/>
    <w:p w14:paraId="24415AFE" w14:textId="7A4C98E3" w:rsidR="00042F39" w:rsidRDefault="00042F39" w:rsidP="006D6509"/>
    <w:p w14:paraId="67923BC4" w14:textId="700BBF6B" w:rsidR="00042F39" w:rsidRDefault="00042F39" w:rsidP="006D6509"/>
    <w:p w14:paraId="0DBB5752" w14:textId="6711AA8C" w:rsidR="00042F39" w:rsidRDefault="00042F39" w:rsidP="006D6509"/>
    <w:p w14:paraId="2BC89AD2" w14:textId="49E83B96" w:rsidR="00042F39" w:rsidRDefault="00042F39" w:rsidP="006D6509"/>
    <w:p w14:paraId="6D42C667" w14:textId="35C24040" w:rsidR="00042F39" w:rsidRDefault="00042F39" w:rsidP="006D6509"/>
    <w:p w14:paraId="7827A133" w14:textId="23602C72" w:rsidR="00042F39" w:rsidRDefault="00042F39" w:rsidP="006D6509"/>
    <w:p w14:paraId="3B95E243" w14:textId="0015FDCF" w:rsidR="00042F39" w:rsidRDefault="00042F39" w:rsidP="006D6509"/>
    <w:p w14:paraId="66B69D07" w14:textId="06B3038B" w:rsidR="00042F39" w:rsidRDefault="00042F39" w:rsidP="006D6509"/>
    <w:p w14:paraId="1C9B9F20" w14:textId="193447DF" w:rsidR="00042F39" w:rsidRDefault="00042F39" w:rsidP="006D6509"/>
    <w:p w14:paraId="05B6072A" w14:textId="79378355" w:rsidR="00042F39" w:rsidRDefault="00042F39" w:rsidP="006D6509"/>
    <w:p w14:paraId="61B65EDF" w14:textId="2C6268C1" w:rsidR="00042F39" w:rsidRDefault="00042F39" w:rsidP="006D6509"/>
    <w:p w14:paraId="5659827D" w14:textId="42EFCF19" w:rsidR="00042F39" w:rsidRDefault="00042F39" w:rsidP="006D6509"/>
    <w:p w14:paraId="04E8DC2F" w14:textId="7453B257" w:rsidR="00042F39" w:rsidRDefault="00042F39" w:rsidP="006D6509"/>
    <w:p w14:paraId="49EDA772" w14:textId="3D3D935C" w:rsidR="00042F39" w:rsidRDefault="00042F39" w:rsidP="006D6509"/>
    <w:p w14:paraId="7E4B0D2E" w14:textId="204598F8" w:rsidR="00042F39" w:rsidRDefault="00042F39" w:rsidP="006D6509"/>
    <w:p w14:paraId="290A344B" w14:textId="77777777" w:rsidR="00042F39" w:rsidRPr="00F634DC" w:rsidRDefault="00042F39" w:rsidP="006D6509"/>
    <w:p w14:paraId="5FECE870" w14:textId="3817A298" w:rsidR="00F02D0F" w:rsidRDefault="008A6DFF" w:rsidP="00F02D0F">
      <w:pPr>
        <w:pStyle w:val="10"/>
      </w:pPr>
      <w:bookmarkStart w:id="9" w:name="_Toc43567569"/>
      <w:r>
        <w:rPr>
          <w:rFonts w:hint="eastAsia"/>
        </w:rPr>
        <w:lastRenderedPageBreak/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프로세스</w:t>
      </w:r>
      <w:bookmarkEnd w:id="9"/>
      <w:r>
        <w:rPr>
          <w:rFonts w:hint="eastAsia"/>
        </w:rPr>
        <w:t xml:space="preserve"> </w:t>
      </w:r>
    </w:p>
    <w:p w14:paraId="33DF832F" w14:textId="245B2293" w:rsidR="002D33EE" w:rsidRPr="002D33EE" w:rsidRDefault="00D77E5E" w:rsidP="002D33EE">
      <w:pPr>
        <w:pStyle w:val="2"/>
      </w:pPr>
      <w:bookmarkStart w:id="10" w:name="_Toc43567570"/>
      <w:r>
        <w:rPr>
          <w:rFonts w:hint="eastAsia"/>
        </w:rPr>
        <w:t>주민등록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/</w:t>
      </w:r>
      <w:r>
        <w:rPr>
          <w:rFonts w:hint="eastAsia"/>
        </w:rPr>
        <w:t>초본</w:t>
      </w:r>
      <w:r>
        <w:rPr>
          <w:rFonts w:hint="eastAsia"/>
        </w:rPr>
        <w:t xml:space="preserve"> </w:t>
      </w:r>
      <w:r>
        <w:rPr>
          <w:rFonts w:hint="eastAsia"/>
        </w:rPr>
        <w:t>발급</w:t>
      </w:r>
      <w:bookmarkEnd w:id="10"/>
    </w:p>
    <w:p w14:paraId="52042134" w14:textId="747FA2BA" w:rsidR="00D77E5E" w:rsidRDefault="0046707A" w:rsidP="00D77E5E">
      <w:r>
        <w:rPr>
          <w:rFonts w:hint="eastAsia"/>
        </w:rPr>
        <w:t>전달받은</w:t>
      </w:r>
      <w:r>
        <w:rPr>
          <w:rFonts w:hint="eastAsia"/>
        </w:rPr>
        <w:t xml:space="preserve"> </w:t>
      </w:r>
      <w:r>
        <w:rPr>
          <w:rFonts w:hint="eastAsia"/>
        </w:rPr>
        <w:t>유저의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주민등록등본을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  <w:r>
        <w:rPr>
          <w:rFonts w:hint="eastAsia"/>
        </w:rPr>
        <w:t>.</w:t>
      </w:r>
    </w:p>
    <w:p w14:paraId="62084AF5" w14:textId="73309023" w:rsidR="0046707A" w:rsidRDefault="0046707A" w:rsidP="00D77E5E"/>
    <w:p w14:paraId="29168793" w14:textId="70837C2E" w:rsidR="0046707A" w:rsidRDefault="004F195C" w:rsidP="00D77E5E">
      <w:r>
        <w:rPr>
          <w:noProof/>
        </w:rPr>
        <w:drawing>
          <wp:inline distT="0" distB="0" distL="0" distR="0" wp14:anchorId="0C71E158" wp14:editId="1123E935">
            <wp:extent cx="6013450" cy="2711450"/>
            <wp:effectExtent l="0" t="0" r="6350" b="0"/>
            <wp:docPr id="3" name="그림 3" descr="20200602_17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00602_1756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ACCB" w14:textId="03EE9695" w:rsidR="00CB10CE" w:rsidRDefault="00CB10CE" w:rsidP="00D77E5E"/>
    <w:p w14:paraId="12B25520" w14:textId="19FC0224" w:rsidR="00CB10CE" w:rsidRDefault="00CB10CE" w:rsidP="00CB10CE">
      <w:pPr>
        <w:pStyle w:val="2"/>
        <w:numPr>
          <w:ilvl w:val="0"/>
          <w:numId w:val="0"/>
        </w:numPr>
        <w:ind w:firstLine="400"/>
      </w:pPr>
      <w:bookmarkStart w:id="11" w:name="_Toc42071683"/>
      <w:bookmarkStart w:id="12" w:name="_Toc43567571"/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1"/>
      <w:bookmarkEnd w:id="12"/>
    </w:p>
    <w:p w14:paraId="73EAEDE6" w14:textId="77777777" w:rsidR="00C51B1F" w:rsidRPr="00C51B1F" w:rsidRDefault="00C51B1F" w:rsidP="00C51B1F"/>
    <w:p w14:paraId="5E785F93" w14:textId="77777777" w:rsidR="00CB10CE" w:rsidRDefault="00CB10CE" w:rsidP="00DF031A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유저의</w:t>
      </w:r>
      <w:r>
        <w:rPr>
          <w:rFonts w:hint="eastAsia"/>
        </w:rPr>
        <w:t xml:space="preserve"> </w:t>
      </w:r>
      <w:r>
        <w:rPr>
          <w:rFonts w:hint="eastAsia"/>
        </w:rPr>
        <w:t>아이디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공인인증서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, </w:t>
      </w:r>
      <w:r>
        <w:rPr>
          <w:rFonts w:hint="eastAsia"/>
        </w:rPr>
        <w:t>신청</w:t>
      </w:r>
      <w:r>
        <w:rPr>
          <w:rFonts w:hint="eastAsia"/>
        </w:rPr>
        <w:t xml:space="preserve"> </w:t>
      </w:r>
      <w:r>
        <w:rPr>
          <w:rFonts w:hint="eastAsia"/>
        </w:rPr>
        <w:t>세부사항을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받는다</w:t>
      </w:r>
    </w:p>
    <w:p w14:paraId="4AF77806" w14:textId="05BFAD53" w:rsidR="00CB10CE" w:rsidRDefault="00CB10CE" w:rsidP="00DF031A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정부</w:t>
      </w:r>
      <w:r>
        <w:rPr>
          <w:rFonts w:hint="eastAsia"/>
        </w:rPr>
        <w:t xml:space="preserve">24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p w14:paraId="12C44E0E" w14:textId="77777777" w:rsidR="00CB10CE" w:rsidRDefault="00CB10CE" w:rsidP="00DF031A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세부사항을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민원을</w:t>
      </w:r>
      <w:r>
        <w:rPr>
          <w:rFonts w:hint="eastAsia"/>
        </w:rPr>
        <w:t xml:space="preserve"> </w:t>
      </w:r>
      <w:r>
        <w:rPr>
          <w:rFonts w:hint="eastAsia"/>
        </w:rPr>
        <w:t>신청한다</w:t>
      </w:r>
      <w:r>
        <w:rPr>
          <w:rFonts w:hint="eastAsia"/>
        </w:rPr>
        <w:t>.</w:t>
      </w:r>
      <w:r>
        <w:t xml:space="preserve"> </w:t>
      </w:r>
    </w:p>
    <w:p w14:paraId="0FF33AB1" w14:textId="029B748B" w:rsidR="00CB10CE" w:rsidRDefault="00CB10CE" w:rsidP="00DF031A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신청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인쇄</w:t>
      </w:r>
      <w:r>
        <w:rPr>
          <w:rFonts w:hint="eastAsia"/>
        </w:rPr>
        <w:t xml:space="preserve"> </w:t>
      </w:r>
      <w:r>
        <w:rPr>
          <w:rFonts w:hint="eastAsia"/>
        </w:rPr>
        <w:t>화면을</w:t>
      </w:r>
      <w:r>
        <w:rPr>
          <w:rFonts w:hint="eastAsia"/>
        </w:rPr>
        <w:t xml:space="preserve"> </w:t>
      </w:r>
      <w:r>
        <w:rPr>
          <w:rFonts w:hint="eastAsia"/>
        </w:rPr>
        <w:t>유저에게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  <w:r>
        <w:t xml:space="preserve"> </w:t>
      </w:r>
    </w:p>
    <w:p w14:paraId="47D48812" w14:textId="2DA41832" w:rsidR="00CB10CE" w:rsidRDefault="00CB10CE" w:rsidP="00CB10CE">
      <w:pPr>
        <w:pStyle w:val="2"/>
        <w:numPr>
          <w:ilvl w:val="0"/>
          <w:numId w:val="0"/>
        </w:numPr>
        <w:ind w:left="720" w:hanging="720"/>
      </w:pPr>
      <w:bookmarkStart w:id="13" w:name="_Toc42071691"/>
    </w:p>
    <w:p w14:paraId="0B40F9AE" w14:textId="56B72E93" w:rsidR="00403496" w:rsidRDefault="00403496" w:rsidP="00403496"/>
    <w:p w14:paraId="4C82973E" w14:textId="48F0F732" w:rsidR="00403496" w:rsidRDefault="00403496" w:rsidP="00403496"/>
    <w:p w14:paraId="5F48128D" w14:textId="6AFC9FCF" w:rsidR="00403496" w:rsidRDefault="00403496" w:rsidP="00403496"/>
    <w:p w14:paraId="788BBA50" w14:textId="2377817B" w:rsidR="00403496" w:rsidRDefault="00403496" w:rsidP="00403496"/>
    <w:p w14:paraId="3AAF0D3F" w14:textId="689C0140" w:rsidR="00403496" w:rsidRDefault="00403496" w:rsidP="00403496"/>
    <w:p w14:paraId="43E8EC83" w14:textId="59C62585" w:rsidR="00403496" w:rsidRDefault="00403496" w:rsidP="00403496"/>
    <w:p w14:paraId="219A478B" w14:textId="36B76C60" w:rsidR="00403496" w:rsidRDefault="00403496" w:rsidP="00403496"/>
    <w:p w14:paraId="35C5604A" w14:textId="734AE3D4" w:rsidR="00403496" w:rsidRDefault="00403496" w:rsidP="00403496"/>
    <w:p w14:paraId="0DDD9734" w14:textId="5F624BDA" w:rsidR="00403496" w:rsidRDefault="00403496" w:rsidP="00403496"/>
    <w:p w14:paraId="23AE1AAE" w14:textId="1B37C5BF" w:rsidR="00403496" w:rsidRDefault="00403496" w:rsidP="00403496"/>
    <w:p w14:paraId="30231FF8" w14:textId="55B09777" w:rsidR="00403496" w:rsidRDefault="00403496" w:rsidP="00403496"/>
    <w:p w14:paraId="3FCEB854" w14:textId="78824B33" w:rsidR="00403496" w:rsidRDefault="00403496" w:rsidP="00403496"/>
    <w:p w14:paraId="398BD7D1" w14:textId="68948B00" w:rsidR="00403496" w:rsidRDefault="00403496" w:rsidP="00403496"/>
    <w:p w14:paraId="5D94A515" w14:textId="2A8DF604" w:rsidR="00403496" w:rsidRDefault="00403496" w:rsidP="00403496"/>
    <w:p w14:paraId="2323B3B3" w14:textId="77777777" w:rsidR="00403496" w:rsidRPr="00403496" w:rsidRDefault="00403496" w:rsidP="00403496"/>
    <w:p w14:paraId="5A9F4BB0" w14:textId="21675BB6" w:rsidR="00CB10CE" w:rsidRDefault="00CB10CE" w:rsidP="00CB10CE">
      <w:pPr>
        <w:pStyle w:val="2"/>
        <w:numPr>
          <w:ilvl w:val="0"/>
          <w:numId w:val="0"/>
        </w:numPr>
        <w:ind w:leftChars="100" w:left="200" w:firstLineChars="100" w:firstLine="216"/>
      </w:pPr>
      <w:bookmarkStart w:id="14" w:name="_Toc43567572"/>
      <w:r>
        <w:rPr>
          <w:rFonts w:hint="eastAsia"/>
        </w:rPr>
        <w:lastRenderedPageBreak/>
        <w:t>프로세스</w:t>
      </w:r>
      <w:bookmarkEnd w:id="13"/>
      <w:r>
        <w:rPr>
          <w:rFonts w:hint="eastAsia"/>
        </w:rPr>
        <w:t xml:space="preserve"> </w:t>
      </w:r>
      <w:r>
        <w:rPr>
          <w:rFonts w:hint="eastAsia"/>
        </w:rPr>
        <w:t>상세</w:t>
      </w:r>
      <w:bookmarkEnd w:id="14"/>
      <w:r>
        <w:rPr>
          <w:rFonts w:hint="eastAsia"/>
        </w:rPr>
        <w:t xml:space="preserve"> </w:t>
      </w:r>
    </w:p>
    <w:p w14:paraId="05DBDA51" w14:textId="3BB933BB" w:rsidR="00F8388C" w:rsidRPr="00F8388C" w:rsidRDefault="00F8388C" w:rsidP="00F8388C"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 w:rsidR="004B7B1C"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브라우저창을</w:t>
      </w:r>
      <w:r>
        <w:rPr>
          <w:rFonts w:hint="eastAsia"/>
        </w:rPr>
        <w:t xml:space="preserve"> </w:t>
      </w:r>
      <w:r>
        <w:rPr>
          <w:rFonts w:hint="eastAsia"/>
        </w:rPr>
        <w:t>닫은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  <w:r>
        <w:rPr>
          <w:rFonts w:hint="eastAsia"/>
        </w:rPr>
        <w:t>.</w:t>
      </w:r>
    </w:p>
    <w:p w14:paraId="1FD1EE33" w14:textId="77777777" w:rsidR="00900E22" w:rsidRPr="00900E22" w:rsidRDefault="00900E22" w:rsidP="00900E22"/>
    <w:p w14:paraId="69DB2C37" w14:textId="49F577A8" w:rsidR="00F4034C" w:rsidRDefault="00CB10CE" w:rsidP="004B0039">
      <w:pPr>
        <w:ind w:firstLineChars="200" w:firstLine="400"/>
      </w:pPr>
      <w:r>
        <w:t>1 .</w:t>
      </w:r>
      <w:r w:rsidR="0085735C">
        <w:t xml:space="preserve"> 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</w:p>
    <w:p w14:paraId="05E60734" w14:textId="77777777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 xml:space="preserve">url : </w:t>
      </w:r>
      <w:hyperlink r:id="rId33" w:history="1">
        <w:r w:rsidRPr="00DA3A1D">
          <w:rPr>
            <w:rStyle w:val="aa"/>
          </w:rPr>
          <w:t>https://www.gov.kr/nlogin/?regType=ctab</w:t>
        </w:r>
      </w:hyperlink>
      <w:r>
        <w:t xml:space="preserve"> </w:t>
      </w:r>
    </w:p>
    <w:p w14:paraId="64AF0F82" w14:textId="77777777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>해당페이지에</w:t>
      </w:r>
      <w:r>
        <w:rPr>
          <w:rFonts w:hint="eastAsia"/>
        </w:rPr>
        <w:t xml:space="preserve"> </w:t>
      </w:r>
      <w:r>
        <w:rPr>
          <w:rFonts w:hint="eastAsia"/>
        </w:rPr>
        <w:t>접근한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로딩이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rPr>
          <w:rFonts w:hint="eastAsia"/>
        </w:rPr>
        <w:t>공인인증서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</w:p>
    <w:p w14:paraId="2AF2E238" w14:textId="7C4745AA" w:rsidR="00CB10CE" w:rsidRDefault="00CB10CE" w:rsidP="00C23A00">
      <w:pPr>
        <w:ind w:firstLineChars="600" w:firstLine="1200"/>
      </w:pPr>
      <w:r>
        <w:rPr>
          <w:rFonts w:hint="eastAsia"/>
          <w:noProof/>
        </w:rPr>
        <w:drawing>
          <wp:inline distT="0" distB="0" distL="0" distR="0" wp14:anchorId="4771A644" wp14:editId="5E90694C">
            <wp:extent cx="3760967" cy="1362209"/>
            <wp:effectExtent l="0" t="0" r="0" b="0"/>
            <wp:docPr id="20" name="그림 20" descr="C:\Users\JLK\AppData\Local\Microsoft\Windows\INetCache\Content.Word\20200603_094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LK\AppData\Local\Microsoft\Windows\INetCache\Content.Word\20200603_09405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03" cy="137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7FDF" w14:textId="595E6441" w:rsidR="00877EC4" w:rsidRDefault="00877EC4" w:rsidP="004B7B7E">
      <w:pPr>
        <w:ind w:firstLineChars="500" w:firstLine="1000"/>
      </w:pPr>
    </w:p>
    <w:p w14:paraId="08868921" w14:textId="0C5B7E8E" w:rsidR="00877EC4" w:rsidRDefault="00877EC4" w:rsidP="00F92F1C"/>
    <w:p w14:paraId="59B92CEF" w14:textId="6ECC807C" w:rsidR="00F4034C" w:rsidRPr="005A132A" w:rsidRDefault="00CB10CE" w:rsidP="005A132A">
      <w:pPr>
        <w:ind w:firstLineChars="200" w:firstLine="400"/>
      </w:pPr>
      <w:r>
        <w:t>2 .</w:t>
      </w:r>
      <w:r w:rsidR="00CE3FEE">
        <w:t xml:space="preserve"> </w:t>
      </w:r>
      <w:r>
        <w:rPr>
          <w:rFonts w:hint="eastAsia"/>
        </w:rPr>
        <w:t>유저데이터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</w:p>
    <w:p w14:paraId="3BD58B10" w14:textId="328FC872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>공인인증서</w:t>
      </w:r>
      <w:r>
        <w:rPr>
          <w:rFonts w:hint="eastAsia"/>
        </w:rPr>
        <w:t xml:space="preserve"> </w:t>
      </w:r>
      <w:r>
        <w:rPr>
          <w:rFonts w:hint="eastAsia"/>
        </w:rPr>
        <w:t>창에</w:t>
      </w:r>
      <w:r>
        <w:rPr>
          <w:rFonts w:hint="eastAsia"/>
        </w:rPr>
        <w:t xml:space="preserve"> </w:t>
      </w:r>
      <w:r>
        <w:rPr>
          <w:rFonts w:hint="eastAsia"/>
        </w:rPr>
        <w:t>유저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전달받은</w:t>
      </w:r>
      <w:r>
        <w:rPr>
          <w:rFonts w:hint="eastAsia"/>
        </w:rPr>
        <w:t xml:space="preserve"> </w:t>
      </w:r>
      <w:r>
        <w:rPr>
          <w:rFonts w:hint="eastAsia"/>
        </w:rPr>
        <w:t>유저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</w:p>
    <w:p w14:paraId="510989C4" w14:textId="77777777" w:rsidR="00524F0E" w:rsidRDefault="00524F0E" w:rsidP="00524F0E">
      <w:pPr>
        <w:pStyle w:val="af1"/>
        <w:ind w:leftChars="0" w:left="760"/>
      </w:pPr>
    </w:p>
    <w:p w14:paraId="0A44C2B4" w14:textId="77777777" w:rsidR="00CB10CE" w:rsidRPr="0002528F" w:rsidRDefault="00CB10CE" w:rsidP="007F6D8A">
      <w:pPr>
        <w:ind w:firstLineChars="1300" w:firstLine="2600"/>
      </w:pPr>
      <w:r>
        <w:rPr>
          <w:rFonts w:hint="eastAsia"/>
          <w:noProof/>
        </w:rPr>
        <w:drawing>
          <wp:inline distT="0" distB="0" distL="0" distR="0" wp14:anchorId="3763E291" wp14:editId="0D9303DC">
            <wp:extent cx="2003729" cy="2504661"/>
            <wp:effectExtent l="0" t="0" r="0" b="0"/>
            <wp:docPr id="21" name="그림 21" descr="C:\Users\JLK\AppData\Local\Microsoft\Windows\INetCache\Content.Word\20200603_09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LK\AppData\Local\Microsoft\Windows\INetCache\Content.Word\20200603_09420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337" cy="250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941D" w14:textId="31BC82D2" w:rsidR="00CB10CE" w:rsidRDefault="00CB10CE" w:rsidP="00CB10CE"/>
    <w:p w14:paraId="1D1CF64D" w14:textId="7FA2B431" w:rsidR="00CB10CE" w:rsidRDefault="00CB10CE" w:rsidP="00CB10CE"/>
    <w:p w14:paraId="1FE7B26A" w14:textId="16B454AB" w:rsidR="00836FC7" w:rsidRDefault="00836FC7" w:rsidP="00CB10CE"/>
    <w:p w14:paraId="1F20D487" w14:textId="4985FF8E" w:rsidR="00836FC7" w:rsidRDefault="00836FC7" w:rsidP="00CB10CE"/>
    <w:p w14:paraId="34A9D37D" w14:textId="72232146" w:rsidR="00836FC7" w:rsidRDefault="00836FC7" w:rsidP="00CB10CE"/>
    <w:p w14:paraId="48C0637B" w14:textId="17B532A3" w:rsidR="00836FC7" w:rsidRDefault="00836FC7" w:rsidP="00CB10CE"/>
    <w:p w14:paraId="1D645F99" w14:textId="2EB435E4" w:rsidR="00836FC7" w:rsidRDefault="00836FC7" w:rsidP="00CB10CE"/>
    <w:p w14:paraId="52844657" w14:textId="378B61A1" w:rsidR="00836FC7" w:rsidRDefault="00836FC7" w:rsidP="00CB10CE"/>
    <w:p w14:paraId="792D3826" w14:textId="56D001C4" w:rsidR="00836FC7" w:rsidRDefault="00836FC7" w:rsidP="00CB10CE"/>
    <w:p w14:paraId="04E08EB4" w14:textId="35CF4258" w:rsidR="00836FC7" w:rsidRDefault="00836FC7" w:rsidP="00CB10CE"/>
    <w:p w14:paraId="6B30F139" w14:textId="2DCF8C41" w:rsidR="00836FC7" w:rsidRDefault="00836FC7" w:rsidP="00CB10CE"/>
    <w:p w14:paraId="0E4458EE" w14:textId="6F146897" w:rsidR="00236B35" w:rsidRDefault="00236B35" w:rsidP="00CB10CE"/>
    <w:p w14:paraId="7CFD69A7" w14:textId="77777777" w:rsidR="00236B35" w:rsidRDefault="00236B35" w:rsidP="00CB10CE"/>
    <w:p w14:paraId="36671FE5" w14:textId="380181DB" w:rsidR="00836FC7" w:rsidRDefault="00836FC7" w:rsidP="00CB10CE"/>
    <w:p w14:paraId="33B8795C" w14:textId="655E9F41" w:rsidR="00F4034C" w:rsidRDefault="00CB10CE" w:rsidP="00DF031A">
      <w:pPr>
        <w:pStyle w:val="af1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세부사항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</w:p>
    <w:p w14:paraId="56D0745B" w14:textId="77777777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전달한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사항에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민원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</w:p>
    <w:p w14:paraId="160CBB46" w14:textId="75F70190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발급이</w:t>
      </w:r>
      <w:r>
        <w:rPr>
          <w:rFonts w:hint="eastAsia"/>
        </w:rPr>
        <w:t xml:space="preserve"> </w:t>
      </w:r>
      <w:r>
        <w:rPr>
          <w:rFonts w:hint="eastAsia"/>
        </w:rPr>
        <w:t>다수일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예상되며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  <w:r>
        <w:rPr>
          <w:rFonts w:hint="eastAsia"/>
        </w:rPr>
        <w:t xml:space="preserve"> </w:t>
      </w:r>
    </w:p>
    <w:p w14:paraId="2003D798" w14:textId="77777777" w:rsidR="00524F0E" w:rsidRDefault="00524F0E" w:rsidP="00524F0E">
      <w:pPr>
        <w:pStyle w:val="af1"/>
        <w:ind w:leftChars="0" w:left="760"/>
      </w:pPr>
    </w:p>
    <w:p w14:paraId="22F448FA" w14:textId="72BAEC38" w:rsidR="00CB10CE" w:rsidRDefault="00CB10CE" w:rsidP="006D4B1C">
      <w:pPr>
        <w:ind w:firstLineChars="400" w:firstLine="800"/>
        <w:rPr>
          <w:noProof/>
        </w:rPr>
      </w:pPr>
      <w:r>
        <w:rPr>
          <w:noProof/>
        </w:rPr>
        <w:drawing>
          <wp:inline distT="0" distB="0" distL="0" distR="0" wp14:anchorId="5FCC0B56" wp14:editId="58F3E9E9">
            <wp:extent cx="2051437" cy="1559486"/>
            <wp:effectExtent l="0" t="0" r="6350" b="3175"/>
            <wp:docPr id="10" name="그림 10" descr="20200603_094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00603_09445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423" cy="156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BDC4D" wp14:editId="169AD846">
            <wp:extent cx="2385391" cy="1563334"/>
            <wp:effectExtent l="0" t="0" r="0" b="0"/>
            <wp:docPr id="9" name="그림 9" descr="20200603_094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200603_0944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791" cy="15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1CF4" w14:textId="77777777" w:rsidR="006F7E95" w:rsidRDefault="006F7E95" w:rsidP="006D4B1C">
      <w:pPr>
        <w:ind w:firstLineChars="400" w:firstLine="800"/>
        <w:rPr>
          <w:noProof/>
        </w:rPr>
      </w:pPr>
    </w:p>
    <w:p w14:paraId="44A33E2C" w14:textId="6E787613" w:rsidR="00F4034C" w:rsidRDefault="00CB10CE" w:rsidP="00DF031A">
      <w:pPr>
        <w:pStyle w:val="af1"/>
        <w:numPr>
          <w:ilvl w:val="0"/>
          <w:numId w:val="13"/>
        </w:numPr>
        <w:ind w:leftChars="0"/>
      </w:pP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r>
        <w:rPr>
          <w:rFonts w:hint="eastAsia"/>
        </w:rPr>
        <w:t xml:space="preserve"> </w:t>
      </w:r>
    </w:p>
    <w:p w14:paraId="5DDF0D26" w14:textId="40EACA2E" w:rsidR="00CB10CE" w:rsidRDefault="00CB10CE" w:rsidP="00CB10CE">
      <w:pPr>
        <w:pStyle w:val="af1"/>
        <w:numPr>
          <w:ilvl w:val="0"/>
          <w:numId w:val="11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페이지를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정상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</w:p>
    <w:p w14:paraId="0A5B1E4E" w14:textId="77777777" w:rsidR="001267C4" w:rsidRDefault="001267C4" w:rsidP="0085735C">
      <w:pPr>
        <w:pStyle w:val="af1"/>
        <w:ind w:leftChars="0" w:left="760"/>
      </w:pPr>
    </w:p>
    <w:p w14:paraId="51085354" w14:textId="77777777" w:rsidR="00CB10CE" w:rsidRDefault="00CB10CE" w:rsidP="00CB10CE">
      <w:r>
        <w:rPr>
          <w:rFonts w:hint="eastAsia"/>
          <w:noProof/>
        </w:rPr>
        <w:drawing>
          <wp:inline distT="0" distB="0" distL="0" distR="0" wp14:anchorId="6FDDE76B" wp14:editId="2F03EAA2">
            <wp:extent cx="5937250" cy="673100"/>
            <wp:effectExtent l="0" t="0" r="6350" b="0"/>
            <wp:docPr id="24" name="그림 24" descr="C:\Users\JLK\AppData\Local\Microsoft\Windows\INetCache\Content.Word\20200603_09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JLK\AppData\Local\Microsoft\Windows\INetCache\Content.Word\20200603_09172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4381" w14:textId="6C7857C5" w:rsidR="00CB10CE" w:rsidRDefault="00CB10CE" w:rsidP="00CB10CE"/>
    <w:p w14:paraId="48E94E80" w14:textId="77777777" w:rsidR="004F5DA5" w:rsidRDefault="004F5DA5" w:rsidP="00CB10CE"/>
    <w:p w14:paraId="39755473" w14:textId="77777777" w:rsidR="004F5DA5" w:rsidRDefault="004F5DA5" w:rsidP="00CB10CE"/>
    <w:p w14:paraId="65359259" w14:textId="77777777" w:rsidR="004F5DA5" w:rsidRDefault="004F5DA5" w:rsidP="00CB10CE"/>
    <w:p w14:paraId="533C409D" w14:textId="77777777" w:rsidR="004F5DA5" w:rsidRDefault="004F5DA5" w:rsidP="00CB10CE"/>
    <w:p w14:paraId="4987B089" w14:textId="77777777" w:rsidR="004F5DA5" w:rsidRDefault="004F5DA5" w:rsidP="00CB10CE"/>
    <w:p w14:paraId="758C4804" w14:textId="77777777" w:rsidR="004F5DA5" w:rsidRDefault="004F5DA5" w:rsidP="00CB10CE"/>
    <w:p w14:paraId="21B3AFE6" w14:textId="77777777" w:rsidR="004F5DA5" w:rsidRDefault="004F5DA5" w:rsidP="00CB10CE"/>
    <w:p w14:paraId="056FDA82" w14:textId="77777777" w:rsidR="004F5DA5" w:rsidRDefault="004F5DA5" w:rsidP="00CB10CE"/>
    <w:p w14:paraId="2F1E5970" w14:textId="77777777" w:rsidR="004F5DA5" w:rsidRDefault="004F5DA5" w:rsidP="00CB10CE"/>
    <w:p w14:paraId="3A59D79C" w14:textId="77777777" w:rsidR="004F5DA5" w:rsidRDefault="004F5DA5" w:rsidP="00CB10CE"/>
    <w:p w14:paraId="23B13ECF" w14:textId="77777777" w:rsidR="004F5DA5" w:rsidRDefault="004F5DA5" w:rsidP="00CB10CE"/>
    <w:p w14:paraId="61C35B72" w14:textId="77777777" w:rsidR="004F5DA5" w:rsidRDefault="004F5DA5" w:rsidP="00CB10CE"/>
    <w:p w14:paraId="1E9812DC" w14:textId="77777777" w:rsidR="004F5DA5" w:rsidRDefault="004F5DA5" w:rsidP="00CB10CE"/>
    <w:p w14:paraId="4B1851B8" w14:textId="77777777" w:rsidR="004F5DA5" w:rsidRDefault="004F5DA5" w:rsidP="00CB10CE"/>
    <w:p w14:paraId="7F03EAD6" w14:textId="77777777" w:rsidR="004F5DA5" w:rsidRDefault="004F5DA5" w:rsidP="00CB10CE"/>
    <w:p w14:paraId="545522A1" w14:textId="77777777" w:rsidR="004F5DA5" w:rsidRDefault="004F5DA5" w:rsidP="00CB10CE"/>
    <w:p w14:paraId="611E6350" w14:textId="77777777" w:rsidR="004F5DA5" w:rsidRDefault="004F5DA5" w:rsidP="00CB10CE"/>
    <w:p w14:paraId="65D4D252" w14:textId="77777777" w:rsidR="004F5DA5" w:rsidRDefault="004F5DA5" w:rsidP="00CB10CE"/>
    <w:p w14:paraId="309580F6" w14:textId="77777777" w:rsidR="004F5DA5" w:rsidRDefault="004F5DA5" w:rsidP="00CB10CE"/>
    <w:p w14:paraId="728129CB" w14:textId="77777777" w:rsidR="004F5DA5" w:rsidRDefault="004F5DA5" w:rsidP="00CB10CE"/>
    <w:p w14:paraId="602D3513" w14:textId="77777777" w:rsidR="004F5DA5" w:rsidRDefault="004F5DA5" w:rsidP="00CB10CE"/>
    <w:p w14:paraId="4159FC22" w14:textId="77777777" w:rsidR="004F5DA5" w:rsidRDefault="004F5DA5" w:rsidP="00CB10CE"/>
    <w:p w14:paraId="342A8336" w14:textId="77777777" w:rsidR="004F5DA5" w:rsidRDefault="004F5DA5" w:rsidP="00CB10CE"/>
    <w:p w14:paraId="5DF886CE" w14:textId="77777777" w:rsidR="004F5DA5" w:rsidRDefault="004F5DA5" w:rsidP="00CB10CE"/>
    <w:p w14:paraId="22588506" w14:textId="77777777" w:rsidR="004F5DA5" w:rsidRDefault="004F5DA5" w:rsidP="00CB10CE"/>
    <w:p w14:paraId="467D2C35" w14:textId="61ABA7D8" w:rsidR="004F5DA5" w:rsidRDefault="004F5DA5" w:rsidP="004F5DA5">
      <w:pPr>
        <w:pStyle w:val="2"/>
      </w:pPr>
      <w:bookmarkStart w:id="15" w:name="_Toc43567573"/>
      <w:r>
        <w:rPr>
          <w:rFonts w:hint="eastAsia"/>
        </w:rPr>
        <w:lastRenderedPageBreak/>
        <w:t>홈텍스</w:t>
      </w:r>
      <w:r>
        <w:rPr>
          <w:rFonts w:hint="eastAsia"/>
        </w:rPr>
        <w:t xml:space="preserve"> 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r>
        <w:rPr>
          <w:rFonts w:hint="eastAsia"/>
        </w:rPr>
        <w:t>스크래핑</w:t>
      </w:r>
      <w:bookmarkEnd w:id="15"/>
      <w:r>
        <w:rPr>
          <w:rFonts w:hint="eastAsia"/>
        </w:rPr>
        <w:t xml:space="preserve"> </w:t>
      </w:r>
    </w:p>
    <w:p w14:paraId="019C9250" w14:textId="77777777" w:rsidR="004F5DA5" w:rsidRPr="004F5DA5" w:rsidRDefault="004F5DA5" w:rsidP="004F5DA5"/>
    <w:p w14:paraId="38F3F825" w14:textId="06FE12C4" w:rsidR="004F5DA5" w:rsidRDefault="004F5DA5" w:rsidP="00CB10CE">
      <w:r>
        <w:rPr>
          <w:rFonts w:hint="eastAsia"/>
        </w:rPr>
        <w:t>홈텍스</w:t>
      </w:r>
      <w:r>
        <w:rPr>
          <w:rFonts w:hint="eastAsia"/>
        </w:rPr>
        <w:t xml:space="preserve"> </w:t>
      </w:r>
      <w:r>
        <w:rPr>
          <w:rFonts w:hint="eastAsia"/>
        </w:rPr>
        <w:t>사이트에</w:t>
      </w:r>
      <w:r>
        <w:rPr>
          <w:rFonts w:hint="eastAsia"/>
        </w:rPr>
        <w:t xml:space="preserve"> </w:t>
      </w:r>
      <w:r>
        <w:rPr>
          <w:rFonts w:hint="eastAsia"/>
        </w:rPr>
        <w:t>로그인하여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스크래핑하는</w:t>
      </w:r>
      <w:r>
        <w:rPr>
          <w:rFonts w:hint="eastAsia"/>
        </w:rPr>
        <w:t xml:space="preserve"> </w:t>
      </w:r>
      <w:r>
        <w:rPr>
          <w:rFonts w:hint="eastAsia"/>
        </w:rPr>
        <w:t>방안과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이슈와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제시</w:t>
      </w:r>
      <w:r>
        <w:rPr>
          <w:rFonts w:hint="eastAsia"/>
        </w:rPr>
        <w:t>.</w:t>
      </w:r>
    </w:p>
    <w:p w14:paraId="5C228FA4" w14:textId="77777777" w:rsidR="004F5DA5" w:rsidRDefault="004F5DA5" w:rsidP="00CB10CE"/>
    <w:p w14:paraId="003BC033" w14:textId="155620BF" w:rsidR="004F5DA5" w:rsidRDefault="000746F9" w:rsidP="004F5DA5">
      <w:pPr>
        <w:ind w:firstLineChars="400" w:firstLine="800"/>
      </w:pPr>
      <w:r>
        <w:pict w14:anchorId="243303EF">
          <v:shape id="_x0000_i1036" type="#_x0000_t75" style="width:380.5pt;height:157pt">
            <v:imagedata r:id="rId39" o:title="20200620_162303"/>
          </v:shape>
        </w:pict>
      </w:r>
    </w:p>
    <w:p w14:paraId="542A9B81" w14:textId="77777777" w:rsidR="004F5DA5" w:rsidRDefault="004F5DA5" w:rsidP="004F5DA5">
      <w:pPr>
        <w:ind w:firstLineChars="400" w:firstLine="800"/>
      </w:pPr>
    </w:p>
    <w:p w14:paraId="6ED51998" w14:textId="77777777" w:rsidR="004F5DA5" w:rsidRDefault="004F5DA5" w:rsidP="00CB10CE"/>
    <w:p w14:paraId="3558143B" w14:textId="77777777" w:rsidR="004F5DA5" w:rsidRDefault="004F5DA5" w:rsidP="004F5DA5">
      <w:pPr>
        <w:pStyle w:val="2"/>
        <w:numPr>
          <w:ilvl w:val="0"/>
          <w:numId w:val="0"/>
        </w:numPr>
        <w:ind w:firstLine="400"/>
      </w:pPr>
      <w:bookmarkStart w:id="16" w:name="_Toc43567574"/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개요</w:t>
      </w:r>
      <w:bookmarkEnd w:id="16"/>
    </w:p>
    <w:p w14:paraId="0F0CF2E1" w14:textId="77777777" w:rsidR="004F5DA5" w:rsidRPr="00C51B1F" w:rsidRDefault="004F5DA5" w:rsidP="004F5DA5"/>
    <w:p w14:paraId="7ECE543D" w14:textId="13666313" w:rsidR="004F5DA5" w:rsidRDefault="004F5DA5" w:rsidP="00DF031A">
      <w:pPr>
        <w:pStyle w:val="af1"/>
        <w:numPr>
          <w:ilvl w:val="0"/>
          <w:numId w:val="19"/>
        </w:numPr>
        <w:ind w:leftChars="0"/>
      </w:pPr>
      <w:r>
        <w:rPr>
          <w:rFonts w:hint="eastAsia"/>
        </w:rPr>
        <w:t>유저의</w:t>
      </w:r>
      <w:r>
        <w:rPr>
          <w:rFonts w:hint="eastAsia"/>
        </w:rPr>
        <w:t xml:space="preserve"> </w:t>
      </w:r>
      <w:r>
        <w:rPr>
          <w:rFonts w:hint="eastAsia"/>
        </w:rPr>
        <w:t>아이디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공인인증서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유저</w:t>
      </w:r>
      <w:r>
        <w:rPr>
          <w:rFonts w:hint="eastAsia"/>
        </w:rPr>
        <w:t xml:space="preserve"> </w:t>
      </w:r>
      <w:r>
        <w:rPr>
          <w:rFonts w:hint="eastAsia"/>
        </w:rPr>
        <w:t>세부사항요청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전달받는다</w:t>
      </w:r>
      <w:r>
        <w:rPr>
          <w:rFonts w:hint="eastAsia"/>
        </w:rPr>
        <w:t>.</w:t>
      </w:r>
    </w:p>
    <w:p w14:paraId="4C829255" w14:textId="17CEB405" w:rsidR="004F5DA5" w:rsidRDefault="004F5DA5" w:rsidP="00DF031A">
      <w:pPr>
        <w:pStyle w:val="af1"/>
        <w:numPr>
          <w:ilvl w:val="0"/>
          <w:numId w:val="19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홈텍스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p w14:paraId="4834AF8E" w14:textId="66A6C369" w:rsidR="004F5DA5" w:rsidRDefault="004F5DA5" w:rsidP="00DF031A">
      <w:pPr>
        <w:pStyle w:val="af1"/>
        <w:numPr>
          <w:ilvl w:val="0"/>
          <w:numId w:val="19"/>
        </w:numPr>
        <w:ind w:leftChars="0"/>
      </w:pPr>
      <w:r>
        <w:rPr>
          <w:rFonts w:hint="eastAsia"/>
        </w:rPr>
        <w:t>세부사항을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스크래핑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p w14:paraId="6990A628" w14:textId="7B2E0D08" w:rsidR="004F5DA5" w:rsidRDefault="004F5DA5" w:rsidP="00DF031A">
      <w:pPr>
        <w:pStyle w:val="af1"/>
        <w:numPr>
          <w:ilvl w:val="0"/>
          <w:numId w:val="19"/>
        </w:numPr>
        <w:ind w:leftChars="0"/>
      </w:pPr>
      <w:r>
        <w:rPr>
          <w:rFonts w:hint="eastAsia"/>
        </w:rPr>
        <w:t>스크래핑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 w:rsidR="002C0FB3">
        <w:rPr>
          <w:rFonts w:hint="eastAsia"/>
        </w:rPr>
        <w:t>취합</w:t>
      </w:r>
      <w:r w:rsidR="002C0FB3">
        <w:rPr>
          <w:rFonts w:hint="eastAsia"/>
        </w:rPr>
        <w:t xml:space="preserve">, </w:t>
      </w:r>
      <w:r>
        <w:rPr>
          <w:rFonts w:hint="eastAsia"/>
        </w:rPr>
        <w:t>정리하여</w:t>
      </w:r>
      <w:r>
        <w:rPr>
          <w:rFonts w:hint="eastAsia"/>
        </w:rPr>
        <w:t xml:space="preserve"> json </w:t>
      </w:r>
      <w:r>
        <w:rPr>
          <w:rFonts w:hint="eastAsia"/>
        </w:rPr>
        <w:t>형식으로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</w:p>
    <w:p w14:paraId="218E6E3A" w14:textId="77777777" w:rsidR="004F5DA5" w:rsidRDefault="004F5DA5" w:rsidP="004F5DA5"/>
    <w:p w14:paraId="283FAAE9" w14:textId="6D434F0E" w:rsidR="004F5DA5" w:rsidRDefault="004F5DA5" w:rsidP="004F5DA5">
      <w:r>
        <w:t xml:space="preserve"> </w:t>
      </w:r>
    </w:p>
    <w:p w14:paraId="202E49D3" w14:textId="77777777" w:rsidR="004F5DA5" w:rsidRDefault="004F5DA5" w:rsidP="004F5DA5"/>
    <w:p w14:paraId="2AD2D6AE" w14:textId="77777777" w:rsidR="004F5DA5" w:rsidRDefault="004F5DA5" w:rsidP="004F5DA5"/>
    <w:p w14:paraId="75829F6F" w14:textId="77777777" w:rsidR="004F5DA5" w:rsidRDefault="004F5DA5" w:rsidP="004F5DA5"/>
    <w:p w14:paraId="2F2B5771" w14:textId="77777777" w:rsidR="004F5DA5" w:rsidRDefault="004F5DA5" w:rsidP="004F5DA5"/>
    <w:p w14:paraId="2CC6561B" w14:textId="77777777" w:rsidR="004F5DA5" w:rsidRDefault="004F5DA5" w:rsidP="004F5DA5"/>
    <w:p w14:paraId="4FE20B4C" w14:textId="77777777" w:rsidR="004F5DA5" w:rsidRDefault="004F5DA5" w:rsidP="004F5DA5"/>
    <w:p w14:paraId="2DD83302" w14:textId="77777777" w:rsidR="004F5DA5" w:rsidRDefault="004F5DA5" w:rsidP="004F5DA5"/>
    <w:p w14:paraId="5A29A9BE" w14:textId="77777777" w:rsidR="004F5DA5" w:rsidRDefault="004F5DA5" w:rsidP="004F5DA5"/>
    <w:p w14:paraId="0B61CBF2" w14:textId="77777777" w:rsidR="004F5DA5" w:rsidRDefault="004F5DA5" w:rsidP="004F5DA5"/>
    <w:p w14:paraId="41D9C84C" w14:textId="77777777" w:rsidR="004F5DA5" w:rsidRDefault="004F5DA5" w:rsidP="004F5DA5"/>
    <w:p w14:paraId="5AE5ED17" w14:textId="77777777" w:rsidR="004F5DA5" w:rsidRDefault="004F5DA5" w:rsidP="004F5DA5"/>
    <w:p w14:paraId="41C57142" w14:textId="77777777" w:rsidR="004F5DA5" w:rsidRDefault="004F5DA5" w:rsidP="004F5DA5"/>
    <w:p w14:paraId="4E96CC04" w14:textId="77777777" w:rsidR="004F5DA5" w:rsidRDefault="004F5DA5" w:rsidP="004F5DA5"/>
    <w:p w14:paraId="0A1D8388" w14:textId="77777777" w:rsidR="004F5DA5" w:rsidRDefault="004F5DA5" w:rsidP="004F5DA5"/>
    <w:p w14:paraId="294BB639" w14:textId="77777777" w:rsidR="004F5DA5" w:rsidRDefault="004F5DA5" w:rsidP="004F5DA5"/>
    <w:p w14:paraId="589A7CED" w14:textId="77777777" w:rsidR="004F5DA5" w:rsidRDefault="004F5DA5" w:rsidP="004F5DA5"/>
    <w:p w14:paraId="39B7703B" w14:textId="77777777" w:rsidR="004F5DA5" w:rsidRDefault="004F5DA5" w:rsidP="004F5DA5"/>
    <w:p w14:paraId="4D5962FF" w14:textId="77777777" w:rsidR="004F5DA5" w:rsidRDefault="004F5DA5" w:rsidP="004F5DA5"/>
    <w:p w14:paraId="7937A920" w14:textId="77777777" w:rsidR="004F5DA5" w:rsidRDefault="004F5DA5" w:rsidP="004F5DA5"/>
    <w:p w14:paraId="4DE7CB28" w14:textId="77777777" w:rsidR="004F5DA5" w:rsidRDefault="004F5DA5" w:rsidP="004F5DA5">
      <w:pPr>
        <w:pStyle w:val="2"/>
        <w:numPr>
          <w:ilvl w:val="0"/>
          <w:numId w:val="0"/>
        </w:numPr>
        <w:ind w:leftChars="100" w:left="200" w:firstLineChars="100" w:firstLine="216"/>
      </w:pPr>
      <w:bookmarkStart w:id="17" w:name="_Toc43567575"/>
      <w:r>
        <w:rPr>
          <w:rFonts w:hint="eastAsia"/>
        </w:rPr>
        <w:lastRenderedPageBreak/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bookmarkEnd w:id="17"/>
      <w:r>
        <w:rPr>
          <w:rFonts w:hint="eastAsia"/>
        </w:rPr>
        <w:t xml:space="preserve"> </w:t>
      </w:r>
    </w:p>
    <w:p w14:paraId="0043DCE0" w14:textId="1E2CAB9A" w:rsidR="004F5DA5" w:rsidRDefault="004F5DA5" w:rsidP="00DF031A">
      <w:pPr>
        <w:pStyle w:val="af1"/>
        <w:numPr>
          <w:ilvl w:val="0"/>
          <w:numId w:val="20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페이지에</w:t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</w:p>
    <w:p w14:paraId="32BFF87B" w14:textId="29770463" w:rsidR="004F5DA5" w:rsidRDefault="004F5DA5" w:rsidP="004F5DA5">
      <w:r>
        <w:rPr>
          <w:rFonts w:hint="eastAsia"/>
        </w:rPr>
        <w:t>(</w:t>
      </w:r>
      <w:hyperlink r:id="rId40" w:history="1">
        <w:r>
          <w:rPr>
            <w:rStyle w:val="aa"/>
          </w:rPr>
          <w:t>https://www.hometax.go.kr/websquare/websquare.wq?w2xPath=/ui/pp/index_pp.xml</w:t>
        </w:r>
      </w:hyperlink>
      <w:r>
        <w:rPr>
          <w:rFonts w:hint="eastAsia"/>
        </w:rPr>
        <w:t>)</w:t>
      </w:r>
    </w:p>
    <w:p w14:paraId="55F0260D" w14:textId="77777777" w:rsidR="004F5DA5" w:rsidRDefault="004F5DA5" w:rsidP="004F5DA5"/>
    <w:p w14:paraId="78F0A3A0" w14:textId="7A3EDA90" w:rsidR="004F5DA5" w:rsidRDefault="000746F9" w:rsidP="004F5DA5">
      <w:pPr>
        <w:ind w:firstLineChars="900" w:firstLine="1800"/>
      </w:pPr>
      <w:r>
        <w:pict w14:anchorId="3926CA5E">
          <v:shape id="_x0000_i1037" type="#_x0000_t75" style="width:252pt;height:244pt">
            <v:imagedata r:id="rId41" o:title="20200620_162627"/>
          </v:shape>
        </w:pict>
      </w:r>
    </w:p>
    <w:p w14:paraId="67601E51" w14:textId="77777777" w:rsidR="004F5DA5" w:rsidRDefault="004F5DA5" w:rsidP="004F5DA5">
      <w:pPr>
        <w:ind w:firstLineChars="600" w:firstLine="1200"/>
      </w:pPr>
    </w:p>
    <w:p w14:paraId="6D7806A1" w14:textId="3B480071" w:rsidR="004F5DA5" w:rsidRDefault="004F5DA5" w:rsidP="00DF031A">
      <w:pPr>
        <w:pStyle w:val="af1"/>
        <w:numPr>
          <w:ilvl w:val="0"/>
          <w:numId w:val="20"/>
        </w:numPr>
        <w:ind w:leftChars="0"/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</w:p>
    <w:p w14:paraId="5445B987" w14:textId="77777777" w:rsidR="004F5DA5" w:rsidRDefault="004F5DA5" w:rsidP="004F5DA5"/>
    <w:p w14:paraId="18B306DA" w14:textId="0F903A7D" w:rsidR="004F5DA5" w:rsidRDefault="004F5DA5" w:rsidP="004F5DA5">
      <w:pPr>
        <w:ind w:firstLineChars="1100" w:firstLine="2200"/>
      </w:pPr>
      <w:r>
        <w:rPr>
          <w:noProof/>
        </w:rPr>
        <w:drawing>
          <wp:inline distT="0" distB="0" distL="0" distR="0" wp14:anchorId="2B208156" wp14:editId="18C98C99">
            <wp:extent cx="2820665" cy="38004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066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F9" w14:textId="77777777" w:rsidR="004F5DA5" w:rsidRDefault="004F5DA5" w:rsidP="004F5DA5">
      <w:pPr>
        <w:ind w:firstLineChars="1100" w:firstLine="2200"/>
      </w:pPr>
    </w:p>
    <w:p w14:paraId="1E4E96DA" w14:textId="77777777" w:rsidR="004F5DA5" w:rsidRDefault="004F5DA5" w:rsidP="004F5DA5">
      <w:pPr>
        <w:ind w:firstLineChars="1100" w:firstLine="2200"/>
      </w:pPr>
    </w:p>
    <w:p w14:paraId="5F3CCEA1" w14:textId="0431BDAE" w:rsidR="00FF22C6" w:rsidRDefault="00FF22C6" w:rsidP="00DF031A">
      <w:pPr>
        <w:pStyle w:val="af1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유저의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</w:p>
    <w:p w14:paraId="47FDEEF4" w14:textId="77777777" w:rsidR="004F5DA5" w:rsidRDefault="004F5DA5" w:rsidP="004F5DA5">
      <w:pPr>
        <w:ind w:firstLineChars="1100" w:firstLine="2200"/>
      </w:pPr>
    </w:p>
    <w:p w14:paraId="0D48BEB2" w14:textId="2EC4BE24" w:rsidR="004F5DA5" w:rsidRDefault="000746F9" w:rsidP="004F5DA5">
      <w:r>
        <w:pict w14:anchorId="233D78EB">
          <v:shape id="_x0000_i1038" type="#_x0000_t75" style="width:473.5pt;height:154.5pt">
            <v:imagedata r:id="rId43" o:title="20200620_164447"/>
          </v:shape>
        </w:pict>
      </w:r>
    </w:p>
    <w:p w14:paraId="48700534" w14:textId="77777777" w:rsidR="00774925" w:rsidRDefault="00774925" w:rsidP="004F5DA5"/>
    <w:p w14:paraId="0C84882A" w14:textId="77777777" w:rsidR="00774925" w:rsidRDefault="00774925" w:rsidP="004F5DA5"/>
    <w:p w14:paraId="1F459E24" w14:textId="36518FA6" w:rsidR="00774925" w:rsidRDefault="00774925" w:rsidP="00774925">
      <w:pPr>
        <w:pStyle w:val="2"/>
        <w:numPr>
          <w:ilvl w:val="0"/>
          <w:numId w:val="0"/>
        </w:numPr>
        <w:ind w:leftChars="100" w:left="200" w:firstLineChars="100" w:firstLine="216"/>
      </w:pPr>
      <w:bookmarkStart w:id="18" w:name="_Toc43567576"/>
      <w:r>
        <w:rPr>
          <w:rFonts w:hint="eastAsia"/>
        </w:rPr>
        <w:t>국세청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이슈</w:t>
      </w:r>
      <w:bookmarkEnd w:id="18"/>
      <w:r>
        <w:rPr>
          <w:rFonts w:hint="eastAsia"/>
        </w:rPr>
        <w:t xml:space="preserve"> </w:t>
      </w:r>
    </w:p>
    <w:p w14:paraId="4C52C5AC" w14:textId="77777777" w:rsidR="00774925" w:rsidRPr="00774925" w:rsidRDefault="00774925" w:rsidP="00774925"/>
    <w:p w14:paraId="65641A92" w14:textId="651376AA" w:rsidR="00774925" w:rsidRPr="00774925" w:rsidRDefault="00774925" w:rsidP="00774925">
      <w:r>
        <w:rPr>
          <w:rFonts w:hint="eastAsia"/>
        </w:rPr>
        <w:t>국세청사이트</w:t>
      </w:r>
      <w:r>
        <w:rPr>
          <w:rFonts w:hint="eastAsia"/>
        </w:rPr>
        <w:t xml:space="preserve"> </w:t>
      </w:r>
      <w:r>
        <w:rPr>
          <w:rFonts w:hint="eastAsia"/>
        </w:rPr>
        <w:t>공인인증</w:t>
      </w:r>
      <w:r>
        <w:rPr>
          <w:rFonts w:hint="eastAsia"/>
        </w:rPr>
        <w:t xml:space="preserve"> </w:t>
      </w:r>
      <w:r>
        <w:rPr>
          <w:rFonts w:hint="eastAsia"/>
        </w:rPr>
        <w:t>로그인의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정부</w:t>
      </w:r>
      <w:r>
        <w:rPr>
          <w:rFonts w:hint="eastAsia"/>
        </w:rPr>
        <w:t xml:space="preserve">24 </w:t>
      </w:r>
      <w:r>
        <w:rPr>
          <w:rFonts w:hint="eastAsia"/>
        </w:rPr>
        <w:t>페이지와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 w:rsidR="003D6D62">
        <w:rPr>
          <w:rFonts w:hint="eastAsia"/>
        </w:rPr>
        <w:t xml:space="preserve"> </w:t>
      </w:r>
      <w:r w:rsidR="003D6D62">
        <w:rPr>
          <w:rFonts w:hint="eastAsia"/>
        </w:rPr>
        <w:t>동적</w:t>
      </w:r>
      <w:r w:rsidR="003D6D62">
        <w:rPr>
          <w:rFonts w:hint="eastAsia"/>
        </w:rPr>
        <w:t xml:space="preserve"> </w:t>
      </w:r>
      <w:r w:rsidR="003D6D62">
        <w:rPr>
          <w:rFonts w:hint="eastAsia"/>
        </w:rPr>
        <w:t>스크래핑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>(</w:t>
      </w:r>
      <w:r w:rsidR="003D6D62">
        <w:rPr>
          <w:rFonts w:hint="eastAsia"/>
        </w:rPr>
        <w:t>매크로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정상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rPr>
          <w:rFonts w:hint="eastAsia"/>
        </w:rPr>
        <w:t>원인을</w:t>
      </w:r>
      <w:r>
        <w:rPr>
          <w:rFonts w:hint="eastAsia"/>
        </w:rPr>
        <w:t xml:space="preserve"> </w:t>
      </w:r>
      <w:r>
        <w:rPr>
          <w:rFonts w:hint="eastAsia"/>
        </w:rPr>
        <w:t>파악</w:t>
      </w:r>
      <w:r>
        <w:rPr>
          <w:rFonts w:hint="eastAsia"/>
        </w:rPr>
        <w:t xml:space="preserve"> </w:t>
      </w:r>
      <w:r>
        <w:rPr>
          <w:rFonts w:hint="eastAsia"/>
        </w:rPr>
        <w:t>해본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확인되었다</w:t>
      </w:r>
      <w:r>
        <w:rPr>
          <w:rFonts w:hint="eastAsia"/>
        </w:rPr>
        <w:t xml:space="preserve">. </w:t>
      </w:r>
    </w:p>
    <w:p w14:paraId="536878CA" w14:textId="77777777" w:rsidR="00774925" w:rsidRDefault="00774925" w:rsidP="004F5DA5"/>
    <w:p w14:paraId="4FE9E3B5" w14:textId="7DC952B3" w:rsidR="00774925" w:rsidRDefault="00774925" w:rsidP="004F5DA5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1. 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페이지</w:t>
      </w:r>
      <w:r w:rsidR="003336C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가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로딩</w:t>
      </w:r>
      <w:r w:rsidR="00152BC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된다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.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2. 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공인인증서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로그인</w:t>
      </w:r>
      <w:r w:rsidR="005B2F9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5B2F9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클릭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.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3. </w:t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팝업창</w:t>
      </w:r>
      <w:r w:rsidR="001A24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을</w:t>
      </w:r>
      <w:r w:rsidR="001A24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412B8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불</w:t>
      </w:r>
      <w:r w:rsidR="00EF011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러오는</w:t>
      </w:r>
      <w:r w:rsidR="00EF011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EF011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함수를</w:t>
      </w:r>
      <w:r w:rsidR="00EF011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EF011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호출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4.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xpath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태그를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검색하지만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, </w:t>
      </w:r>
      <w:r w:rsidR="00D65F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팝업</w:t>
      </w:r>
      <w:r w:rsidR="00D65F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D65F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창이</w:t>
      </w:r>
      <w:r w:rsidR="00D65F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페이지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로딩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데이터를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불러오는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형식으로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되어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있기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때문에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프로그램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입장에서는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없는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요소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(attribute)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1A24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인식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</w:p>
    <w:p w14:paraId="4D1B7371" w14:textId="41A7EA86" w:rsidR="00774925" w:rsidRDefault="00774925" w:rsidP="004F5DA5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5. </w:t>
      </w:r>
      <w:r w:rsidR="001A243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애러발생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</w:p>
    <w:p w14:paraId="7A590430" w14:textId="77777777" w:rsidR="00774925" w:rsidRDefault="00774925" w:rsidP="004F5DA5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77CD2386" w14:textId="77777777" w:rsidR="00AE55D7" w:rsidRDefault="001C537B" w:rsidP="00AE55D7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문제점은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동적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스크래핑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방식이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아닌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정적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스크래핑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방식으로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공인인증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보안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D473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</w:p>
    <w:p w14:paraId="529510CD" w14:textId="77777777" w:rsidR="00AE55D7" w:rsidRDefault="00AD473A" w:rsidP="00AE55D7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구현되면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해결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될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것으로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확인된다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정적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스크래핑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방식으로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하기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위해서는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</w:p>
    <w:p w14:paraId="34838187" w14:textId="552AADB0" w:rsidR="00BD7B93" w:rsidRDefault="00BD7B93" w:rsidP="00AE55D7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아래와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같은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형식으로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 w:rsidR="005A4FEF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완료되어야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한다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</w:p>
    <w:p w14:paraId="046AA14B" w14:textId="77777777" w:rsidR="00BD7B93" w:rsidRDefault="00BD7B93" w:rsidP="00AE55D7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186A1005" w14:textId="77ECBF60" w:rsidR="00AB6227" w:rsidRDefault="003B1F1C" w:rsidP="003B1F1C">
      <w:pPr>
        <w:rPr>
          <w:rFonts w:ascii="Arial" w:hAnsi="Arial" w:cs="Arial"/>
          <w:b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1.</w:t>
      </w:r>
      <w:r w:rsidR="00DE32BF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네트워크</w:t>
      </w:r>
      <w:r w:rsidR="003D6D62" w:rsidRPr="003B1F1C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패킷을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분석하여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공인인</w:t>
      </w:r>
      <w:r w:rsidR="0096677F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증서를</w:t>
      </w:r>
      <w:r w:rsidR="0096677F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96677F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통한</w:t>
      </w:r>
      <w:r w:rsidR="0096677F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보안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로그인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BD7B93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처리</w:t>
      </w:r>
    </w:p>
    <w:p w14:paraId="09F9DF99" w14:textId="5076CED8" w:rsidR="00774925" w:rsidRPr="00AD473A" w:rsidRDefault="003B1F1C" w:rsidP="003B1F1C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2.</w:t>
      </w:r>
      <w:r w:rsidR="00DE32BF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쿠키와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세션</w:t>
      </w:r>
      <w:r w:rsidR="003D6D62" w:rsidRPr="003B1F1C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데이터를</w:t>
      </w:r>
      <w:r w:rsidR="003D6D62" w:rsidRP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이용하여</w:t>
      </w:r>
      <w:r w:rsidR="003D6D62" w:rsidRP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로그인</w:t>
      </w:r>
      <w:r w:rsidR="003D6D62" w:rsidRP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 xml:space="preserve"> </w:t>
      </w:r>
      <w:r w:rsidR="003D6D62">
        <w:rPr>
          <w:rFonts w:ascii="Arial" w:hAnsi="Arial" w:cs="Arial" w:hint="eastAsia"/>
          <w:b/>
          <w:color w:val="1D1C1D"/>
          <w:sz w:val="23"/>
          <w:szCs w:val="23"/>
          <w:shd w:val="clear" w:color="auto" w:fill="FFFFFF"/>
        </w:rPr>
        <w:t>유지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9C6C6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</w:p>
    <w:p w14:paraId="592B83CC" w14:textId="77777777" w:rsidR="003D6D62" w:rsidRDefault="003D6D62" w:rsidP="003D6D62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2D544F9D" w14:textId="77777777" w:rsidR="00463B7F" w:rsidRDefault="00463B7F" w:rsidP="003D6D62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53B091A2" w14:textId="77777777" w:rsidR="002223F3" w:rsidRDefault="008E0D30" w:rsidP="003D6D62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추가로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공인인증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,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보안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관련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작업들은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상당한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R&amp;D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가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3D6D62" w:rsidRP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필요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한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것으로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확인된다</w:t>
      </w:r>
      <w:r w:rsidR="003D6D6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해당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부분</w:t>
      </w:r>
    </w:p>
    <w:p w14:paraId="5B748DA0" w14:textId="77777777" w:rsidR="002223F3" w:rsidRDefault="00087B22" w:rsidP="002223F3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관한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기술을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보유하고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있는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있는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CC16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인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력이나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업체를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구하는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동시에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해당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기술에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대한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</w:p>
    <w:p w14:paraId="756C1AD9" w14:textId="73E5E3AE" w:rsidR="003D6D62" w:rsidRDefault="00A619F1" w:rsidP="002223F3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깊이</w:t>
      </w:r>
      <w:r w:rsidR="004811C8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있는</w:t>
      </w:r>
      <w:r w:rsidR="002223F3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기술자료를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조사하는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두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가지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방향으로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해결방안을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찾을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예정이다</w:t>
      </w:r>
      <w:r w:rsidR="00087B2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</w:p>
    <w:p w14:paraId="6975C09F" w14:textId="77777777" w:rsidR="00755F2C" w:rsidRDefault="00755F2C" w:rsidP="00087B22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6F2E72B2" w14:textId="77777777" w:rsidR="00755F2C" w:rsidRDefault="00755F2C" w:rsidP="00087B22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605E6F88" w14:textId="77777777" w:rsidR="00755F2C" w:rsidRPr="008166A4" w:rsidRDefault="00755F2C" w:rsidP="008166A4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08C620F2" w14:textId="4CA3BD16" w:rsidR="009A2002" w:rsidRDefault="009A2002" w:rsidP="009A2002">
      <w:pPr>
        <w:pStyle w:val="10"/>
      </w:pPr>
      <w:bookmarkStart w:id="19" w:name="_Toc43567577"/>
      <w:r>
        <w:rPr>
          <w:rFonts w:hint="eastAsia"/>
        </w:rPr>
        <w:lastRenderedPageBreak/>
        <w:t>공인인증서를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</w:p>
    <w:p w14:paraId="21E9A28B" w14:textId="5B959E53" w:rsidR="00755F2C" w:rsidRDefault="00684F93" w:rsidP="00C84D0D">
      <w:pPr>
        <w:pStyle w:val="2"/>
        <w:numPr>
          <w:ilvl w:val="0"/>
          <w:numId w:val="0"/>
        </w:numPr>
        <w:ind w:leftChars="100" w:left="200" w:firstLineChars="100" w:firstLine="216"/>
      </w:pPr>
      <w:r>
        <w:rPr>
          <w:rFonts w:hint="eastAsia"/>
        </w:rPr>
        <w:t>공인인증</w:t>
      </w:r>
      <w:r w:rsidR="00B1057D">
        <w:rPr>
          <w:rFonts w:hint="eastAsia"/>
        </w:rPr>
        <w:t>서를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 w:rsidR="00C9356B">
        <w:rPr>
          <w:rFonts w:hint="eastAsia"/>
        </w:rPr>
        <w:t>보안</w:t>
      </w:r>
      <w:r w:rsidR="00C9356B"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프로세스</w:t>
      </w:r>
      <w:r w:rsidR="00163109">
        <w:rPr>
          <w:rFonts w:hint="eastAsia"/>
        </w:rPr>
        <w:t xml:space="preserve"> </w:t>
      </w:r>
      <w:r w:rsidR="00163109">
        <w:rPr>
          <w:rFonts w:hint="eastAsia"/>
        </w:rPr>
        <w:t>개요</w:t>
      </w:r>
      <w:bookmarkEnd w:id="19"/>
    </w:p>
    <w:p w14:paraId="36DA8DF9" w14:textId="77777777" w:rsidR="00C84D0D" w:rsidRPr="00C84D0D" w:rsidRDefault="00C84D0D" w:rsidP="00C84D0D"/>
    <w:p w14:paraId="7FDDA962" w14:textId="681F4579" w:rsidR="00755F2C" w:rsidRPr="00C84D0D" w:rsidRDefault="00755F2C" w:rsidP="00DF031A">
      <w:pPr>
        <w:pStyle w:val="af1"/>
        <w:numPr>
          <w:ilvl w:val="0"/>
          <w:numId w:val="21"/>
        </w:numPr>
        <w:ind w:leftChars="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전자서명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과정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</w:p>
    <w:p w14:paraId="037730EB" w14:textId="000971DB" w:rsidR="006315DA" w:rsidRDefault="006315DA" w:rsidP="00755F2C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해당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원리를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통해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93FA9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공인인증</w:t>
      </w:r>
      <w:r w:rsidR="00793FA9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93FA9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 w:rsidR="00793FA9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93FA9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</w:t>
      </w:r>
      <w:r w:rsidR="003C4E02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함</w:t>
      </w:r>
    </w:p>
    <w:p w14:paraId="7F518F45" w14:textId="77777777" w:rsidR="006315DA" w:rsidRDefault="006315DA" w:rsidP="00755F2C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6D442150" w14:textId="03E0CA12" w:rsidR="006315DA" w:rsidRDefault="006315DA" w:rsidP="006A063B">
      <w:pPr>
        <w:ind w:firstLineChars="400" w:firstLine="80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AA6C136" wp14:editId="51A0382C">
            <wp:extent cx="4791075" cy="2746883"/>
            <wp:effectExtent l="0" t="0" r="0" b="0"/>
            <wp:docPr id="17" name="그림 17" descr="암호 (대칭키 암호, 공개키 암호) :: 개인적인공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암호 (대칭키 암호, 공개키 암호) :: 개인적인공간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35" cy="274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816F" w14:textId="77777777" w:rsidR="006315DA" w:rsidRDefault="006315DA" w:rsidP="00755F2C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1D0D5618" w14:textId="737D6F20" w:rsidR="006315DA" w:rsidRPr="00C84D0D" w:rsidRDefault="006315DA" w:rsidP="00DF031A">
      <w:pPr>
        <w:pStyle w:val="af1"/>
        <w:numPr>
          <w:ilvl w:val="0"/>
          <w:numId w:val="21"/>
        </w:numPr>
        <w:ind w:leftChars="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공개키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,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개인키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보안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</w:p>
    <w:p w14:paraId="1F735E49" w14:textId="3A97F257" w:rsidR="007B69C1" w:rsidRDefault="00D460E5" w:rsidP="006315D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키와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유저가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보유하고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있는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개인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키를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통해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1718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유저를</w:t>
      </w:r>
      <w:r w:rsidR="0061718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1718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확인한다</w:t>
      </w:r>
      <w:r w:rsidR="0061718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공인인증의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경우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암</w:t>
      </w:r>
      <w:r w:rsidR="008864A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, </w:t>
      </w:r>
      <w:r w:rsidR="0061718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복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호화에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sha 256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을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사용하는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것으로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6315D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확인</w:t>
      </w:r>
      <w:r w:rsidR="007B69C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됨</w:t>
      </w:r>
      <w:r w:rsidR="007B69C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</w:p>
    <w:p w14:paraId="6F121703" w14:textId="3EE499A4" w:rsidR="006315DA" w:rsidRPr="006315DA" w:rsidRDefault="006315DA" w:rsidP="006315D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49D00D35" w14:textId="7AA78B88" w:rsidR="00755F2C" w:rsidRDefault="00755F2C" w:rsidP="006A063B">
      <w:pPr>
        <w:ind w:leftChars="115" w:left="230" w:firstLineChars="300" w:firstLine="60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DC6252F" wp14:editId="7D79A60F">
            <wp:extent cx="5054785" cy="2705100"/>
            <wp:effectExtent l="0" t="0" r="0" b="0"/>
            <wp:docPr id="16" name="그림 16" descr="비 대칭키 암호 알고리즘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비 대칭키 암호 알고리즘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63" cy="27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7086" w14:textId="77777777" w:rsidR="006A063B" w:rsidRDefault="006A063B" w:rsidP="006A063B">
      <w:pPr>
        <w:ind w:leftChars="115" w:left="230" w:firstLineChars="300" w:firstLine="69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62E6FCB9" w14:textId="71790B8D" w:rsidR="006A063B" w:rsidRDefault="006A063B" w:rsidP="006A063B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hint="eastAsia"/>
        </w:rPr>
        <w:t xml:space="preserve">*sha-256 : </w:t>
      </w:r>
      <w:hyperlink r:id="rId46" w:history="1">
        <w:r>
          <w:rPr>
            <w:rStyle w:val="aa"/>
          </w:rPr>
          <w:t>https://ko.wikipedia.org/wiki/SHA</w:t>
        </w:r>
      </w:hyperlink>
    </w:p>
    <w:p w14:paraId="76F25701" w14:textId="77777777" w:rsidR="006315DA" w:rsidRPr="006A063B" w:rsidRDefault="006315DA" w:rsidP="006315DA">
      <w:pPr>
        <w:ind w:left="230" w:hangingChars="100" w:hanging="23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1825FF69" w14:textId="626F2349" w:rsidR="006315DA" w:rsidRDefault="00CE319A" w:rsidP="00DF031A">
      <w:pPr>
        <w:pStyle w:val="af1"/>
        <w:numPr>
          <w:ilvl w:val="0"/>
          <w:numId w:val="21"/>
        </w:numPr>
        <w:ind w:leftChars="0"/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lastRenderedPageBreak/>
        <w:t>네트워크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패킷을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분석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및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세션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값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D1D5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</w:t>
      </w:r>
    </w:p>
    <w:p w14:paraId="5CA99E6E" w14:textId="77777777" w:rsidR="007D1D51" w:rsidRDefault="007D1D51" w:rsidP="007D1D5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37F9E687" w14:textId="77777777" w:rsidR="00176A67" w:rsidRDefault="007D1D51" w:rsidP="007D1D5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분석된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네트워크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패킷에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맞게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세션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값을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전달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,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유지하여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상태를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유지한다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</w:p>
    <w:p w14:paraId="6CB058BB" w14:textId="77777777" w:rsidR="007D1D51" w:rsidRPr="007D1D51" w:rsidRDefault="007D1D51" w:rsidP="007D1D5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4FD5C15C" w14:textId="42A09969" w:rsidR="007D1D51" w:rsidRDefault="007D1D51" w:rsidP="007D1D5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441F6E3" wp14:editId="3ABFD738">
            <wp:extent cx="5547769" cy="3228975"/>
            <wp:effectExtent l="0" t="0" r="0" b="0"/>
            <wp:docPr id="30" name="그림 30" descr="MKEX Dev 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KEX Dev .NE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769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700" w14:textId="77777777" w:rsidR="00776481" w:rsidRDefault="00776481" w:rsidP="007D1D5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4547916C" w14:textId="77777777" w:rsidR="004076F5" w:rsidRDefault="00776481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*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세션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: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서버에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임시로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저장되는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데이터로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브라우저가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종료되거나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일정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시간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데이터가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소</w:t>
      </w:r>
      <w:r w:rsidR="004076F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멸된다</w:t>
      </w:r>
      <w:r w:rsidR="004076F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.</w:t>
      </w:r>
    </w:p>
    <w:p w14:paraId="30F008E4" w14:textId="77777777" w:rsidR="004076F5" w:rsidRDefault="004076F5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73D5D241" w14:textId="4E482259" w:rsidR="00776481" w:rsidRDefault="004076F5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*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: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임시데이터인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세션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(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혹은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쿠키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)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을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이용하여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처리한다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공인인증</w:t>
      </w:r>
      <w:r w:rsidR="00AC5F40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로그인의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경우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공개키와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개인키를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이용한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유저인증이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이뤄</w:t>
      </w:r>
      <w:r w:rsidR="00DB085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지며</w:t>
      </w:r>
      <w:r w:rsidR="00DB0855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,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EB039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단순</w:t>
      </w:r>
      <w:r w:rsidR="00EB039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EB039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세션을</w:t>
      </w:r>
      <w:r w:rsidR="00EB039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EB0396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가로채는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방법으로는</w:t>
      </w:r>
      <w:r w:rsidR="0077648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유저의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정보를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해킹할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수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없다</w:t>
      </w:r>
      <w:r w:rsidR="00A85191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. </w:t>
      </w:r>
    </w:p>
    <w:p w14:paraId="405A9E41" w14:textId="6F75E8FF" w:rsidR="006511FA" w:rsidRDefault="006511FA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1978601F" w14:textId="2986A394" w:rsidR="006511FA" w:rsidRDefault="006511FA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2D3E2C66" w14:textId="453A1168" w:rsidR="006511FA" w:rsidRDefault="006511FA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25FEE0AE" w14:textId="5C412709" w:rsidR="006511FA" w:rsidRPr="006511FA" w:rsidRDefault="006511FA" w:rsidP="00776481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TIP</w:t>
      </w:r>
    </w:p>
    <w:p w14:paraId="7A030FDD" w14:textId="77777777" w:rsidR="006511FA" w:rsidRPr="006511FA" w:rsidRDefault="006511FA" w:rsidP="006511F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 w:rsidRPr="006511FA">
        <w:rPr>
          <w:rFonts w:ascii="Arial" w:hAnsi="Arial" w:cs="Arial"/>
          <w:color w:val="1D1C1D"/>
          <w:sz w:val="23"/>
          <w:szCs w:val="23"/>
          <w:shd w:val="clear" w:color="auto" w:fill="FFFFFF"/>
        </w:rPr>
        <w:t>wholething &gt;&gt; apiii</w:t>
      </w:r>
    </w:p>
    <w:p w14:paraId="62849A8D" w14:textId="77777777" w:rsidR="006511FA" w:rsidRPr="006511FA" w:rsidRDefault="006511FA" w:rsidP="006511F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 w:rsidRPr="006511FA">
        <w:rPr>
          <w:rFonts w:ascii="Arial" w:hAnsi="Arial" w:cs="Arial"/>
          <w:color w:val="1D1C1D"/>
          <w:sz w:val="23"/>
          <w:szCs w:val="23"/>
          <w:shd w:val="clear" w:color="auto" w:fill="FFFFFF"/>
        </w:rPr>
        <w:t>wholething &gt;&gt; apiiiAPI</w:t>
      </w:r>
    </w:p>
    <w:p w14:paraId="142A0A70" w14:textId="77777777" w:rsidR="006511FA" w:rsidRPr="006511FA" w:rsidRDefault="006511FA" w:rsidP="006511F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03BB2763" w14:textId="74786C4F" w:rsidR="006511FA" w:rsidRDefault="006511FA" w:rsidP="006511F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요래바꿈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실행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될거임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패키지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메뉴얼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대로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다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 w:rsidRPr="006511FA"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깔고</w:t>
      </w:r>
    </w:p>
    <w:p w14:paraId="4AE0094F" w14:textId="0FD20A39" w:rsidR="00587A5C" w:rsidRDefault="00587A5C" w:rsidP="006511FA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</w:p>
    <w:p w14:paraId="07DEDD1D" w14:textId="606D2BF7" w:rsidR="00587A5C" w:rsidRDefault="00587A5C" w:rsidP="006511FA">
      <w:pP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아님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주요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파일만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복사하고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다시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>깔던지</w:t>
      </w:r>
      <w:r>
        <w:rPr>
          <w:rFonts w:ascii="Arial" w:hAnsi="Arial" w:cs="Arial" w:hint="eastAsia"/>
          <w:color w:val="1D1C1D"/>
          <w:sz w:val="23"/>
          <w:szCs w:val="23"/>
          <w:shd w:val="clear" w:color="auto" w:fill="FFFFFF"/>
        </w:rPr>
        <w:t xml:space="preserve"> </w:t>
      </w:r>
      <w:bookmarkStart w:id="20" w:name="_GoBack"/>
      <w:bookmarkEnd w:id="20"/>
    </w:p>
    <w:sectPr w:rsidR="00587A5C" w:rsidSect="0050394A">
      <w:headerReference w:type="default" r:id="rId48"/>
      <w:footerReference w:type="default" r:id="rId49"/>
      <w:pgSz w:w="11906" w:h="16838"/>
      <w:pgMar w:top="1701" w:right="991" w:bottom="1440" w:left="1440" w:header="737" w:footer="73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EA01D2" w14:textId="77777777" w:rsidR="000746F9" w:rsidRDefault="000746F9">
      <w:r>
        <w:separator/>
      </w:r>
    </w:p>
    <w:p w14:paraId="0D54AB9C" w14:textId="77777777" w:rsidR="000746F9" w:rsidRDefault="000746F9"/>
    <w:p w14:paraId="04483CBE" w14:textId="77777777" w:rsidR="000746F9" w:rsidRDefault="000746F9"/>
    <w:p w14:paraId="624EF9EC" w14:textId="77777777" w:rsidR="000746F9" w:rsidRDefault="000746F9"/>
    <w:p w14:paraId="0AD6B5B8" w14:textId="77777777" w:rsidR="000746F9" w:rsidRDefault="000746F9"/>
    <w:p w14:paraId="6A06054B" w14:textId="77777777" w:rsidR="000746F9" w:rsidRDefault="000746F9"/>
    <w:p w14:paraId="040609F5" w14:textId="77777777" w:rsidR="000746F9" w:rsidRDefault="000746F9"/>
    <w:p w14:paraId="76B8AB35" w14:textId="77777777" w:rsidR="000746F9" w:rsidRDefault="000746F9"/>
  </w:endnote>
  <w:endnote w:type="continuationSeparator" w:id="0">
    <w:p w14:paraId="2C7B8FC2" w14:textId="77777777" w:rsidR="000746F9" w:rsidRDefault="000746F9">
      <w:r>
        <w:continuationSeparator/>
      </w:r>
    </w:p>
    <w:p w14:paraId="1B46C551" w14:textId="77777777" w:rsidR="000746F9" w:rsidRDefault="000746F9"/>
    <w:p w14:paraId="050C84FA" w14:textId="77777777" w:rsidR="000746F9" w:rsidRDefault="000746F9"/>
    <w:p w14:paraId="4C562869" w14:textId="77777777" w:rsidR="000746F9" w:rsidRDefault="000746F9"/>
    <w:p w14:paraId="205929D3" w14:textId="77777777" w:rsidR="000746F9" w:rsidRDefault="000746F9"/>
    <w:p w14:paraId="17A649CA" w14:textId="77777777" w:rsidR="000746F9" w:rsidRDefault="000746F9"/>
    <w:p w14:paraId="61697E75" w14:textId="77777777" w:rsidR="000746F9" w:rsidRDefault="000746F9"/>
    <w:p w14:paraId="27253190" w14:textId="77777777" w:rsidR="000746F9" w:rsidRDefault="000746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-Normal">
    <w:altName w:val="Arial"/>
    <w:charset w:val="00"/>
    <w:family w:val="auto"/>
    <w:pitch w:val="variable"/>
    <w:sig w:usb0="E00002FF" w:usb1="5000785B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FFAEFF" w:usb1="FBDFFFFF" w:usb2="041FFFFF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127D4" w14:textId="66E15B3F" w:rsidR="00CC1651" w:rsidRPr="00614E6D" w:rsidRDefault="00CC1651" w:rsidP="00614E6D">
    <w:pPr>
      <w:rPr>
        <w:sz w:val="16"/>
        <w:szCs w:val="16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E0B29CC" wp14:editId="3D4F7178">
              <wp:simplePos x="0" y="0"/>
              <wp:positionH relativeFrom="column">
                <wp:posOffset>-38100</wp:posOffset>
              </wp:positionH>
              <wp:positionV relativeFrom="paragraph">
                <wp:posOffset>-157481</wp:posOffset>
              </wp:positionV>
              <wp:extent cx="6057900" cy="0"/>
              <wp:effectExtent l="0" t="0" r="19050" b="19050"/>
              <wp:wrapNone/>
              <wp:docPr id="59" name="AutoShap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C4B98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4" o:spid="_x0000_s1026" type="#_x0000_t32" style="position:absolute;left:0;text-align:left;margin-left:-3pt;margin-top:-12.4pt;width:477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" strokecolor="#7f7f7f"/>
          </w:pict>
        </mc:Fallback>
      </mc:AlternateContent>
    </w:r>
    <w:r>
      <w:rPr>
        <w:sz w:val="16"/>
        <w:szCs w:val="16"/>
      </w:rPr>
      <w:t>Title</w:t>
    </w:r>
    <w:r>
      <w:rPr>
        <w:sz w:val="16"/>
        <w:szCs w:val="16"/>
      </w:rPr>
      <w:ptab w:relativeTo="margin" w:alignment="center" w:leader="none"/>
    </w:r>
    <w:r>
      <w:rPr>
        <w:sz w:val="16"/>
        <w:szCs w:val="16"/>
      </w:rPr>
      <w:t>#</w:t>
    </w:r>
    <w:r>
      <w:rPr>
        <w:sz w:val="16"/>
        <w:szCs w:val="16"/>
      </w:rPr>
      <w:ptab w:relativeTo="margin" w:alignment="right" w:leader="none"/>
    </w:r>
    <w:r>
      <w:rPr>
        <w:rFonts w:hint="eastAsia"/>
        <w:sz w:val="16"/>
        <w:szCs w:val="16"/>
      </w:rPr>
      <w:t xml:space="preserve"> </w:t>
    </w:r>
    <w:bookmarkStart w:id="21" w:name="_Hlk40706125"/>
    <w:bookmarkStart w:id="22" w:name="_Hlk40706126"/>
    <w:bookmarkStart w:id="23" w:name="_Hlk40706127"/>
    <w:bookmarkStart w:id="24" w:name="_Hlk40706128"/>
    <w:bookmarkStart w:id="25" w:name="_Hlk40706129"/>
    <w:bookmarkStart w:id="26" w:name="_Hlk40706130"/>
    <w:bookmarkStart w:id="27" w:name="_Hlk40706131"/>
    <w:bookmarkStart w:id="28" w:name="_Hlk40706132"/>
    <w:r>
      <w:rPr>
        <w:sz w:val="16"/>
        <w:szCs w:val="16"/>
      </w:rPr>
      <w:t>JLK, Inc</w:t>
    </w:r>
    <w:bookmarkEnd w:id="21"/>
    <w:bookmarkEnd w:id="22"/>
    <w:bookmarkEnd w:id="23"/>
    <w:bookmarkEnd w:id="24"/>
    <w:bookmarkEnd w:id="25"/>
    <w:bookmarkEnd w:id="26"/>
    <w:bookmarkEnd w:id="27"/>
    <w:bookmarkEnd w:id="28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FB2D89" w14:textId="77777777" w:rsidR="000746F9" w:rsidRDefault="000746F9">
      <w:r>
        <w:separator/>
      </w:r>
    </w:p>
    <w:p w14:paraId="270EA8ED" w14:textId="77777777" w:rsidR="000746F9" w:rsidRDefault="000746F9"/>
    <w:p w14:paraId="787362DD" w14:textId="77777777" w:rsidR="000746F9" w:rsidRDefault="000746F9"/>
    <w:p w14:paraId="7DA49F29" w14:textId="77777777" w:rsidR="000746F9" w:rsidRDefault="000746F9"/>
    <w:p w14:paraId="2F7AD0DF" w14:textId="77777777" w:rsidR="000746F9" w:rsidRDefault="000746F9"/>
    <w:p w14:paraId="15ABC0EC" w14:textId="77777777" w:rsidR="000746F9" w:rsidRDefault="000746F9"/>
    <w:p w14:paraId="7914E344" w14:textId="77777777" w:rsidR="000746F9" w:rsidRDefault="000746F9"/>
    <w:p w14:paraId="315F971F" w14:textId="77777777" w:rsidR="000746F9" w:rsidRDefault="000746F9"/>
  </w:footnote>
  <w:footnote w:type="continuationSeparator" w:id="0">
    <w:p w14:paraId="0963E265" w14:textId="77777777" w:rsidR="000746F9" w:rsidRDefault="000746F9">
      <w:r>
        <w:continuationSeparator/>
      </w:r>
    </w:p>
    <w:p w14:paraId="57F0FF9A" w14:textId="77777777" w:rsidR="000746F9" w:rsidRDefault="000746F9"/>
    <w:p w14:paraId="538A98A7" w14:textId="77777777" w:rsidR="000746F9" w:rsidRDefault="000746F9"/>
    <w:p w14:paraId="070F131E" w14:textId="77777777" w:rsidR="000746F9" w:rsidRDefault="000746F9"/>
    <w:p w14:paraId="685D0E35" w14:textId="77777777" w:rsidR="000746F9" w:rsidRDefault="000746F9"/>
    <w:p w14:paraId="54F6FCD1" w14:textId="77777777" w:rsidR="000746F9" w:rsidRDefault="000746F9"/>
    <w:p w14:paraId="224DB78B" w14:textId="77777777" w:rsidR="000746F9" w:rsidRDefault="000746F9"/>
    <w:p w14:paraId="1A870C44" w14:textId="77777777" w:rsidR="000746F9" w:rsidRDefault="000746F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05BD8E" w14:textId="54E02346" w:rsidR="00CC1651" w:rsidRDefault="00CC1651" w:rsidP="00614E6D">
    <w:pPr>
      <w:pStyle w:val="a4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545D750" wp14:editId="5546BDA3">
          <wp:simplePos x="0" y="0"/>
          <wp:positionH relativeFrom="column">
            <wp:posOffset>5544273</wp:posOffset>
          </wp:positionH>
          <wp:positionV relativeFrom="paragraph">
            <wp:posOffset>-178502</wp:posOffset>
          </wp:positionV>
          <wp:extent cx="388620" cy="328043"/>
          <wp:effectExtent l="0" t="0" r="0" b="2540"/>
          <wp:wrapNone/>
          <wp:docPr id="53" name="그림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88620" cy="3280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eastAsia="굴림"/>
        <w:color w:val="FF0000"/>
        <w:sz w:val="16"/>
      </w:rPr>
      <w:t>Confidential</w: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FB51AA7" wp14:editId="35B62100">
              <wp:simplePos x="0" y="0"/>
              <wp:positionH relativeFrom="column">
                <wp:posOffset>-38100</wp:posOffset>
              </wp:positionH>
              <wp:positionV relativeFrom="paragraph">
                <wp:posOffset>183515</wp:posOffset>
              </wp:positionV>
              <wp:extent cx="6057900" cy="635"/>
              <wp:effectExtent l="0" t="0" r="19050" b="37465"/>
              <wp:wrapNone/>
              <wp:docPr id="57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CF283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left:0;text-align:left;margin-left:-3pt;margin-top:14.45pt;width:477pt;height: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" strokecolor="#7f7f7f"/>
          </w:pict>
        </mc:Fallback>
      </mc:AlternateContent>
    </w:r>
  </w:p>
  <w:p w14:paraId="1881225C" w14:textId="77777777" w:rsidR="00CC1651" w:rsidRPr="00614E6D" w:rsidRDefault="00CC1651" w:rsidP="00614E6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FC527A2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E4C3B15"/>
    <w:multiLevelType w:val="hybridMultilevel"/>
    <w:tmpl w:val="31FCF55A"/>
    <w:lvl w:ilvl="0" w:tplc="1032CA04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  <w:b w:val="0"/>
        <w:i w:val="0"/>
        <w:sz w:val="28"/>
      </w:rPr>
    </w:lvl>
    <w:lvl w:ilvl="1" w:tplc="04090019">
      <w:start w:val="1"/>
      <w:numFmt w:val="upperLetter"/>
      <w:pStyle w:val="11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CC7AC4"/>
    <w:multiLevelType w:val="hybridMultilevel"/>
    <w:tmpl w:val="BFDCE0EC"/>
    <w:lvl w:ilvl="0" w:tplc="4B100E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C5493A"/>
    <w:multiLevelType w:val="multilevel"/>
    <w:tmpl w:val="DD303792"/>
    <w:styleLink w:val="071cm361"/>
    <w:lvl w:ilvl="0">
      <w:start w:val="1"/>
      <w:numFmt w:val="decimal"/>
      <w:lvlText w:val="%1.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27A5F20"/>
    <w:multiLevelType w:val="hybridMultilevel"/>
    <w:tmpl w:val="1D247212"/>
    <w:lvl w:ilvl="0" w:tplc="ADE248D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2C05B1C"/>
    <w:multiLevelType w:val="multilevel"/>
    <w:tmpl w:val="0534FC7A"/>
    <w:styleLink w:val="071cm365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  <w:b/>
        <w:i w:val="0"/>
        <w:sz w:val="20"/>
      </w:rPr>
    </w:lvl>
    <w:lvl w:ilvl="1">
      <w:start w:val="1"/>
      <w:numFmt w:val="upperLetter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6" w15:restartNumberingAfterBreak="0">
    <w:nsid w:val="235644B8"/>
    <w:multiLevelType w:val="hybridMultilevel"/>
    <w:tmpl w:val="A49EDB22"/>
    <w:lvl w:ilvl="0" w:tplc="66E02E1E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7F3404F"/>
    <w:multiLevelType w:val="multilevel"/>
    <w:tmpl w:val="DD303792"/>
    <w:styleLink w:val="071cm364"/>
    <w:lvl w:ilvl="0">
      <w:start w:val="1"/>
      <w:numFmt w:val="decimal"/>
      <w:lvlText w:val="%1.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D695CC4"/>
    <w:multiLevelType w:val="hybridMultilevel"/>
    <w:tmpl w:val="A5CE7A66"/>
    <w:lvl w:ilvl="0" w:tplc="4B100E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DC10881"/>
    <w:multiLevelType w:val="hybridMultilevel"/>
    <w:tmpl w:val="DE305D8C"/>
    <w:lvl w:ilvl="0" w:tplc="45AC29B6">
      <w:start w:val="1"/>
      <w:numFmt w:val="decimalEnclosedCircle"/>
      <w:pStyle w:val="no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3260587F"/>
    <w:multiLevelType w:val="hybridMultilevel"/>
    <w:tmpl w:val="749277C8"/>
    <w:lvl w:ilvl="0" w:tplc="249028F4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27A29B1"/>
    <w:multiLevelType w:val="multilevel"/>
    <w:tmpl w:val="DD303792"/>
    <w:styleLink w:val="071cm363"/>
    <w:lvl w:ilvl="0">
      <w:start w:val="1"/>
      <w:numFmt w:val="decimal"/>
      <w:lvlText w:val="%1.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4084807"/>
    <w:multiLevelType w:val="multilevel"/>
    <w:tmpl w:val="DD303792"/>
    <w:styleLink w:val="071cm36"/>
    <w:lvl w:ilvl="0">
      <w:start w:val="1"/>
      <w:numFmt w:val="decimal"/>
      <w:lvlText w:val="%1.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88501F7"/>
    <w:multiLevelType w:val="hybridMultilevel"/>
    <w:tmpl w:val="B582B240"/>
    <w:lvl w:ilvl="0" w:tplc="4B100E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3F0198F"/>
    <w:multiLevelType w:val="multilevel"/>
    <w:tmpl w:val="DD303792"/>
    <w:styleLink w:val="071cm362"/>
    <w:lvl w:ilvl="0">
      <w:start w:val="1"/>
      <w:numFmt w:val="decimal"/>
      <w:lvlText w:val="%1."/>
      <w:lvlJc w:val="left"/>
      <w:pPr>
        <w:ind w:left="760" w:hanging="360"/>
      </w:pPr>
      <w:rPr>
        <w:b/>
        <w:sz w:val="24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E740F33"/>
    <w:multiLevelType w:val="hybridMultilevel"/>
    <w:tmpl w:val="8FC4F35E"/>
    <w:lvl w:ilvl="0" w:tplc="35E4EC08">
      <w:start w:val="1"/>
      <w:numFmt w:val="decimal"/>
      <w:lvlText w:val="%1.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1840D34"/>
    <w:multiLevelType w:val="hybridMultilevel"/>
    <w:tmpl w:val="E908676A"/>
    <w:lvl w:ilvl="0" w:tplc="708C04F0">
      <w:start w:val="1"/>
      <w:numFmt w:val="bullet"/>
      <w:lvlText w:val="-"/>
      <w:lvlJc w:val="left"/>
      <w:pPr>
        <w:ind w:left="760" w:hanging="360"/>
      </w:pPr>
      <w:rPr>
        <w:rFonts w:ascii="Helvetica-Normal" w:eastAsiaTheme="minorEastAsia" w:hAnsi="Helvetica-Norma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1AD0EA7"/>
    <w:multiLevelType w:val="hybridMultilevel"/>
    <w:tmpl w:val="6CA8DBA8"/>
    <w:lvl w:ilvl="0" w:tplc="D498850A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DCA468A"/>
    <w:multiLevelType w:val="hybridMultilevel"/>
    <w:tmpl w:val="B582B240"/>
    <w:lvl w:ilvl="0" w:tplc="4B100E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DD44F52"/>
    <w:multiLevelType w:val="multilevel"/>
    <w:tmpl w:val="6ECC0686"/>
    <w:lvl w:ilvl="0">
      <w:start w:val="1"/>
      <w:numFmt w:val="decimal"/>
      <w:pStyle w:val="10"/>
      <w:lvlText w:val="%1."/>
      <w:lvlJc w:val="left"/>
      <w:pPr>
        <w:ind w:left="9614" w:hanging="400"/>
      </w:pPr>
      <w:rPr>
        <w:rFonts w:hint="eastAsia"/>
        <w:b/>
        <w:i w:val="0"/>
        <w:sz w:val="28"/>
        <w:u w:color="1D4576" w:themeColor="accent6" w:themeShade="80"/>
      </w:r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60" w:hanging="2160"/>
      </w:pPr>
      <w:rPr>
        <w:rFonts w:hint="default"/>
      </w:rPr>
    </w:lvl>
  </w:abstractNum>
  <w:abstractNum w:abstractNumId="20" w15:restartNumberingAfterBreak="0">
    <w:nsid w:val="6EF87397"/>
    <w:multiLevelType w:val="hybridMultilevel"/>
    <w:tmpl w:val="DD1C3308"/>
    <w:lvl w:ilvl="0" w:tplc="C75223C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3"/>
  </w:num>
  <w:num w:numId="3">
    <w:abstractNumId w:val="14"/>
  </w:num>
  <w:num w:numId="4">
    <w:abstractNumId w:val="11"/>
  </w:num>
  <w:num w:numId="5">
    <w:abstractNumId w:val="7"/>
  </w:num>
  <w:num w:numId="6">
    <w:abstractNumId w:val="5"/>
  </w:num>
  <w:num w:numId="7">
    <w:abstractNumId w:val="1"/>
  </w:num>
  <w:num w:numId="8">
    <w:abstractNumId w:val="19"/>
  </w:num>
  <w:num w:numId="9">
    <w:abstractNumId w:val="9"/>
  </w:num>
  <w:num w:numId="10">
    <w:abstractNumId w:val="0"/>
  </w:num>
  <w:num w:numId="11">
    <w:abstractNumId w:val="16"/>
  </w:num>
  <w:num w:numId="12">
    <w:abstractNumId w:val="13"/>
  </w:num>
  <w:num w:numId="13">
    <w:abstractNumId w:val="6"/>
  </w:num>
  <w:num w:numId="14">
    <w:abstractNumId w:val="10"/>
  </w:num>
  <w:num w:numId="15">
    <w:abstractNumId w:val="17"/>
  </w:num>
  <w:num w:numId="16">
    <w:abstractNumId w:val="4"/>
  </w:num>
  <w:num w:numId="17">
    <w:abstractNumId w:val="20"/>
  </w:num>
  <w:num w:numId="18">
    <w:abstractNumId w:val="15"/>
  </w:num>
  <w:num w:numId="19">
    <w:abstractNumId w:val="18"/>
  </w:num>
  <w:num w:numId="20">
    <w:abstractNumId w:val="2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5" w:nlCheck="1" w:checkStyle="1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ko-KR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1A52"/>
    <w:rsid w:val="00000048"/>
    <w:rsid w:val="00000BF4"/>
    <w:rsid w:val="000010C5"/>
    <w:rsid w:val="0000180E"/>
    <w:rsid w:val="00002601"/>
    <w:rsid w:val="00002924"/>
    <w:rsid w:val="00004679"/>
    <w:rsid w:val="0000561B"/>
    <w:rsid w:val="000059F3"/>
    <w:rsid w:val="00006094"/>
    <w:rsid w:val="000060C5"/>
    <w:rsid w:val="0000660A"/>
    <w:rsid w:val="0001003B"/>
    <w:rsid w:val="000105C5"/>
    <w:rsid w:val="00011196"/>
    <w:rsid w:val="00011975"/>
    <w:rsid w:val="000128EB"/>
    <w:rsid w:val="000132BA"/>
    <w:rsid w:val="0001420B"/>
    <w:rsid w:val="000143CE"/>
    <w:rsid w:val="00014CE9"/>
    <w:rsid w:val="000152D1"/>
    <w:rsid w:val="00015B2C"/>
    <w:rsid w:val="00016C21"/>
    <w:rsid w:val="0002008A"/>
    <w:rsid w:val="000203AA"/>
    <w:rsid w:val="000222C0"/>
    <w:rsid w:val="0002340A"/>
    <w:rsid w:val="000240B6"/>
    <w:rsid w:val="00026525"/>
    <w:rsid w:val="0002686E"/>
    <w:rsid w:val="00026F4C"/>
    <w:rsid w:val="00027343"/>
    <w:rsid w:val="00027D0C"/>
    <w:rsid w:val="00030D11"/>
    <w:rsid w:val="00030F68"/>
    <w:rsid w:val="0003227B"/>
    <w:rsid w:val="0003252E"/>
    <w:rsid w:val="0003452F"/>
    <w:rsid w:val="000349C8"/>
    <w:rsid w:val="00036FA3"/>
    <w:rsid w:val="00037576"/>
    <w:rsid w:val="0003772E"/>
    <w:rsid w:val="00037773"/>
    <w:rsid w:val="00037FA3"/>
    <w:rsid w:val="0004265E"/>
    <w:rsid w:val="0004285C"/>
    <w:rsid w:val="00042F39"/>
    <w:rsid w:val="000432C2"/>
    <w:rsid w:val="000433C4"/>
    <w:rsid w:val="000438E3"/>
    <w:rsid w:val="00043E0D"/>
    <w:rsid w:val="00044D2E"/>
    <w:rsid w:val="000466D9"/>
    <w:rsid w:val="0004716E"/>
    <w:rsid w:val="000478E9"/>
    <w:rsid w:val="0005040D"/>
    <w:rsid w:val="00051116"/>
    <w:rsid w:val="000513E2"/>
    <w:rsid w:val="000516BC"/>
    <w:rsid w:val="00052418"/>
    <w:rsid w:val="00052794"/>
    <w:rsid w:val="000531ED"/>
    <w:rsid w:val="00053A21"/>
    <w:rsid w:val="00053D8E"/>
    <w:rsid w:val="0005424B"/>
    <w:rsid w:val="00055796"/>
    <w:rsid w:val="00055A81"/>
    <w:rsid w:val="0005665F"/>
    <w:rsid w:val="00056671"/>
    <w:rsid w:val="000570A0"/>
    <w:rsid w:val="00057980"/>
    <w:rsid w:val="00057CBA"/>
    <w:rsid w:val="00060FA5"/>
    <w:rsid w:val="0006216E"/>
    <w:rsid w:val="00062938"/>
    <w:rsid w:val="000630B5"/>
    <w:rsid w:val="000641B8"/>
    <w:rsid w:val="00064C5D"/>
    <w:rsid w:val="0006524E"/>
    <w:rsid w:val="000658EE"/>
    <w:rsid w:val="000665EE"/>
    <w:rsid w:val="000666CE"/>
    <w:rsid w:val="00066E62"/>
    <w:rsid w:val="000676AE"/>
    <w:rsid w:val="00073B1E"/>
    <w:rsid w:val="000746F9"/>
    <w:rsid w:val="00074D4F"/>
    <w:rsid w:val="000756B6"/>
    <w:rsid w:val="00075C5B"/>
    <w:rsid w:val="000765F8"/>
    <w:rsid w:val="00076BA5"/>
    <w:rsid w:val="00077022"/>
    <w:rsid w:val="00077788"/>
    <w:rsid w:val="00077DD7"/>
    <w:rsid w:val="00080A07"/>
    <w:rsid w:val="00081AC8"/>
    <w:rsid w:val="000828BD"/>
    <w:rsid w:val="0008386C"/>
    <w:rsid w:val="00083CBB"/>
    <w:rsid w:val="0008469F"/>
    <w:rsid w:val="0008477C"/>
    <w:rsid w:val="00084974"/>
    <w:rsid w:val="00084CC9"/>
    <w:rsid w:val="00084D2C"/>
    <w:rsid w:val="0008506C"/>
    <w:rsid w:val="00085B10"/>
    <w:rsid w:val="00086671"/>
    <w:rsid w:val="00087B22"/>
    <w:rsid w:val="00090394"/>
    <w:rsid w:val="00091333"/>
    <w:rsid w:val="0009346A"/>
    <w:rsid w:val="00093C55"/>
    <w:rsid w:val="00093F5D"/>
    <w:rsid w:val="00095306"/>
    <w:rsid w:val="00095764"/>
    <w:rsid w:val="00096515"/>
    <w:rsid w:val="0009786C"/>
    <w:rsid w:val="00097BB5"/>
    <w:rsid w:val="00097C75"/>
    <w:rsid w:val="000A008B"/>
    <w:rsid w:val="000A27F9"/>
    <w:rsid w:val="000A28B7"/>
    <w:rsid w:val="000A2A9B"/>
    <w:rsid w:val="000A47C7"/>
    <w:rsid w:val="000A6FDB"/>
    <w:rsid w:val="000A754D"/>
    <w:rsid w:val="000B0A12"/>
    <w:rsid w:val="000B0B20"/>
    <w:rsid w:val="000B134B"/>
    <w:rsid w:val="000B26A6"/>
    <w:rsid w:val="000B339A"/>
    <w:rsid w:val="000B3438"/>
    <w:rsid w:val="000B35C8"/>
    <w:rsid w:val="000B69A8"/>
    <w:rsid w:val="000B6DF6"/>
    <w:rsid w:val="000B7A6E"/>
    <w:rsid w:val="000B7B48"/>
    <w:rsid w:val="000B7D6B"/>
    <w:rsid w:val="000C06FC"/>
    <w:rsid w:val="000C1C92"/>
    <w:rsid w:val="000C1EA3"/>
    <w:rsid w:val="000C328B"/>
    <w:rsid w:val="000C3F61"/>
    <w:rsid w:val="000C3FE4"/>
    <w:rsid w:val="000C64BD"/>
    <w:rsid w:val="000C7451"/>
    <w:rsid w:val="000C7AE1"/>
    <w:rsid w:val="000D0296"/>
    <w:rsid w:val="000D088B"/>
    <w:rsid w:val="000D0ADE"/>
    <w:rsid w:val="000D1243"/>
    <w:rsid w:val="000D147F"/>
    <w:rsid w:val="000D17D2"/>
    <w:rsid w:val="000D1F64"/>
    <w:rsid w:val="000D286F"/>
    <w:rsid w:val="000D2B4D"/>
    <w:rsid w:val="000D34F7"/>
    <w:rsid w:val="000D3F37"/>
    <w:rsid w:val="000D413E"/>
    <w:rsid w:val="000E03DD"/>
    <w:rsid w:val="000E11DC"/>
    <w:rsid w:val="000E2B36"/>
    <w:rsid w:val="000E2EE0"/>
    <w:rsid w:val="000E30CC"/>
    <w:rsid w:val="000E3A6A"/>
    <w:rsid w:val="000E44CE"/>
    <w:rsid w:val="000E6641"/>
    <w:rsid w:val="000E69B0"/>
    <w:rsid w:val="000E69D9"/>
    <w:rsid w:val="000E7106"/>
    <w:rsid w:val="000E71AE"/>
    <w:rsid w:val="000F0BD1"/>
    <w:rsid w:val="000F189F"/>
    <w:rsid w:val="000F1E95"/>
    <w:rsid w:val="000F1F11"/>
    <w:rsid w:val="000F33C8"/>
    <w:rsid w:val="000F3AD2"/>
    <w:rsid w:val="000F3AFA"/>
    <w:rsid w:val="000F61AA"/>
    <w:rsid w:val="000F6708"/>
    <w:rsid w:val="000F7848"/>
    <w:rsid w:val="001029D7"/>
    <w:rsid w:val="00102D93"/>
    <w:rsid w:val="00102ECE"/>
    <w:rsid w:val="00103D94"/>
    <w:rsid w:val="00104D4E"/>
    <w:rsid w:val="001054FE"/>
    <w:rsid w:val="00106297"/>
    <w:rsid w:val="001062E0"/>
    <w:rsid w:val="0010648C"/>
    <w:rsid w:val="00110AF2"/>
    <w:rsid w:val="0011198A"/>
    <w:rsid w:val="001120DB"/>
    <w:rsid w:val="00112B9D"/>
    <w:rsid w:val="00112E4B"/>
    <w:rsid w:val="0011526A"/>
    <w:rsid w:val="001154AA"/>
    <w:rsid w:val="001156EA"/>
    <w:rsid w:val="001160DC"/>
    <w:rsid w:val="0011645D"/>
    <w:rsid w:val="001174CC"/>
    <w:rsid w:val="00117AB0"/>
    <w:rsid w:val="00117B99"/>
    <w:rsid w:val="0012383F"/>
    <w:rsid w:val="00124725"/>
    <w:rsid w:val="00124B74"/>
    <w:rsid w:val="0012508B"/>
    <w:rsid w:val="00125BA3"/>
    <w:rsid w:val="00126695"/>
    <w:rsid w:val="001267C4"/>
    <w:rsid w:val="00126878"/>
    <w:rsid w:val="00126CB4"/>
    <w:rsid w:val="00130C3F"/>
    <w:rsid w:val="00131655"/>
    <w:rsid w:val="00131CC3"/>
    <w:rsid w:val="0013211C"/>
    <w:rsid w:val="0013233E"/>
    <w:rsid w:val="00132A48"/>
    <w:rsid w:val="001331BE"/>
    <w:rsid w:val="00133253"/>
    <w:rsid w:val="00134B6A"/>
    <w:rsid w:val="001369D7"/>
    <w:rsid w:val="00137D87"/>
    <w:rsid w:val="0014090B"/>
    <w:rsid w:val="0014176F"/>
    <w:rsid w:val="00141D73"/>
    <w:rsid w:val="001426C6"/>
    <w:rsid w:val="001430EC"/>
    <w:rsid w:val="0014444D"/>
    <w:rsid w:val="001445D6"/>
    <w:rsid w:val="001446C8"/>
    <w:rsid w:val="00144929"/>
    <w:rsid w:val="00144D45"/>
    <w:rsid w:val="00145245"/>
    <w:rsid w:val="00145DF6"/>
    <w:rsid w:val="001460D9"/>
    <w:rsid w:val="0014653E"/>
    <w:rsid w:val="00147173"/>
    <w:rsid w:val="00151D4F"/>
    <w:rsid w:val="0015209D"/>
    <w:rsid w:val="001522E2"/>
    <w:rsid w:val="00152BC2"/>
    <w:rsid w:val="00153B81"/>
    <w:rsid w:val="0015400E"/>
    <w:rsid w:val="00154840"/>
    <w:rsid w:val="001553C7"/>
    <w:rsid w:val="00155590"/>
    <w:rsid w:val="001555B6"/>
    <w:rsid w:val="00156533"/>
    <w:rsid w:val="00157915"/>
    <w:rsid w:val="00157F22"/>
    <w:rsid w:val="001605BA"/>
    <w:rsid w:val="00160D75"/>
    <w:rsid w:val="001627CE"/>
    <w:rsid w:val="00163109"/>
    <w:rsid w:val="0016329D"/>
    <w:rsid w:val="001634CC"/>
    <w:rsid w:val="00163762"/>
    <w:rsid w:val="001642C4"/>
    <w:rsid w:val="0016484E"/>
    <w:rsid w:val="001671F5"/>
    <w:rsid w:val="00170B1B"/>
    <w:rsid w:val="00171375"/>
    <w:rsid w:val="00173486"/>
    <w:rsid w:val="001736E5"/>
    <w:rsid w:val="00173B33"/>
    <w:rsid w:val="0017545E"/>
    <w:rsid w:val="00175D2C"/>
    <w:rsid w:val="001767F5"/>
    <w:rsid w:val="00176A67"/>
    <w:rsid w:val="001775F8"/>
    <w:rsid w:val="00177A62"/>
    <w:rsid w:val="00180349"/>
    <w:rsid w:val="00180491"/>
    <w:rsid w:val="00180DED"/>
    <w:rsid w:val="001820BF"/>
    <w:rsid w:val="00182812"/>
    <w:rsid w:val="00182B23"/>
    <w:rsid w:val="001830CA"/>
    <w:rsid w:val="001834E4"/>
    <w:rsid w:val="001837B6"/>
    <w:rsid w:val="001850BD"/>
    <w:rsid w:val="001869B6"/>
    <w:rsid w:val="00186AFD"/>
    <w:rsid w:val="00186CE5"/>
    <w:rsid w:val="00186F7F"/>
    <w:rsid w:val="00190618"/>
    <w:rsid w:val="00192620"/>
    <w:rsid w:val="00193108"/>
    <w:rsid w:val="00193493"/>
    <w:rsid w:val="0019380B"/>
    <w:rsid w:val="00195DF2"/>
    <w:rsid w:val="00196E83"/>
    <w:rsid w:val="001A069A"/>
    <w:rsid w:val="001A0761"/>
    <w:rsid w:val="001A09E8"/>
    <w:rsid w:val="001A243C"/>
    <w:rsid w:val="001A3391"/>
    <w:rsid w:val="001A5837"/>
    <w:rsid w:val="001A590E"/>
    <w:rsid w:val="001A6051"/>
    <w:rsid w:val="001B017A"/>
    <w:rsid w:val="001B0C5E"/>
    <w:rsid w:val="001B14CF"/>
    <w:rsid w:val="001B19A3"/>
    <w:rsid w:val="001B5364"/>
    <w:rsid w:val="001B68C7"/>
    <w:rsid w:val="001C0C02"/>
    <w:rsid w:val="001C138F"/>
    <w:rsid w:val="001C1BAE"/>
    <w:rsid w:val="001C1C67"/>
    <w:rsid w:val="001C2D0A"/>
    <w:rsid w:val="001C37CB"/>
    <w:rsid w:val="001C37F4"/>
    <w:rsid w:val="001C3AA2"/>
    <w:rsid w:val="001C4CCD"/>
    <w:rsid w:val="001C526C"/>
    <w:rsid w:val="001C537B"/>
    <w:rsid w:val="001C662D"/>
    <w:rsid w:val="001C75EB"/>
    <w:rsid w:val="001C761E"/>
    <w:rsid w:val="001C77FF"/>
    <w:rsid w:val="001D1854"/>
    <w:rsid w:val="001D1B09"/>
    <w:rsid w:val="001D381C"/>
    <w:rsid w:val="001D3A08"/>
    <w:rsid w:val="001D3BEF"/>
    <w:rsid w:val="001D3D35"/>
    <w:rsid w:val="001D5390"/>
    <w:rsid w:val="001D599E"/>
    <w:rsid w:val="001D612D"/>
    <w:rsid w:val="001D6E4A"/>
    <w:rsid w:val="001D6EDF"/>
    <w:rsid w:val="001D72AE"/>
    <w:rsid w:val="001E1793"/>
    <w:rsid w:val="001E573A"/>
    <w:rsid w:val="001E5876"/>
    <w:rsid w:val="001E6D4A"/>
    <w:rsid w:val="001F1534"/>
    <w:rsid w:val="001F3713"/>
    <w:rsid w:val="001F687C"/>
    <w:rsid w:val="001F6DF5"/>
    <w:rsid w:val="001F7142"/>
    <w:rsid w:val="001F7857"/>
    <w:rsid w:val="00200721"/>
    <w:rsid w:val="00200CAF"/>
    <w:rsid w:val="002030A0"/>
    <w:rsid w:val="00203550"/>
    <w:rsid w:val="0020363A"/>
    <w:rsid w:val="00203EC4"/>
    <w:rsid w:val="00204157"/>
    <w:rsid w:val="002041D4"/>
    <w:rsid w:val="0020560A"/>
    <w:rsid w:val="00205C26"/>
    <w:rsid w:val="00206084"/>
    <w:rsid w:val="0020729B"/>
    <w:rsid w:val="002104D5"/>
    <w:rsid w:val="00210CCA"/>
    <w:rsid w:val="00210E4C"/>
    <w:rsid w:val="002110F9"/>
    <w:rsid w:val="00211694"/>
    <w:rsid w:val="00211ACC"/>
    <w:rsid w:val="00211E51"/>
    <w:rsid w:val="00211F5E"/>
    <w:rsid w:val="00212A41"/>
    <w:rsid w:val="002133B5"/>
    <w:rsid w:val="0021435D"/>
    <w:rsid w:val="002145AC"/>
    <w:rsid w:val="002145CE"/>
    <w:rsid w:val="00214E36"/>
    <w:rsid w:val="00215285"/>
    <w:rsid w:val="002152C1"/>
    <w:rsid w:val="00220E75"/>
    <w:rsid w:val="002212E6"/>
    <w:rsid w:val="00221821"/>
    <w:rsid w:val="0022238B"/>
    <w:rsid w:val="002223F3"/>
    <w:rsid w:val="00222AE8"/>
    <w:rsid w:val="00223D08"/>
    <w:rsid w:val="00223FAE"/>
    <w:rsid w:val="002253D0"/>
    <w:rsid w:val="002264B9"/>
    <w:rsid w:val="00226BE6"/>
    <w:rsid w:val="00226DFF"/>
    <w:rsid w:val="0023096C"/>
    <w:rsid w:val="00230A61"/>
    <w:rsid w:val="00232400"/>
    <w:rsid w:val="00234520"/>
    <w:rsid w:val="002346EE"/>
    <w:rsid w:val="00234719"/>
    <w:rsid w:val="00235049"/>
    <w:rsid w:val="00236AD1"/>
    <w:rsid w:val="00236B35"/>
    <w:rsid w:val="00236D79"/>
    <w:rsid w:val="00240265"/>
    <w:rsid w:val="00242320"/>
    <w:rsid w:val="00242357"/>
    <w:rsid w:val="00242E5C"/>
    <w:rsid w:val="00243993"/>
    <w:rsid w:val="0024430D"/>
    <w:rsid w:val="00244AB3"/>
    <w:rsid w:val="00245BDF"/>
    <w:rsid w:val="002467C2"/>
    <w:rsid w:val="00250423"/>
    <w:rsid w:val="00251AA3"/>
    <w:rsid w:val="00252048"/>
    <w:rsid w:val="00252B12"/>
    <w:rsid w:val="00252B39"/>
    <w:rsid w:val="00253CAA"/>
    <w:rsid w:val="002543BC"/>
    <w:rsid w:val="00254674"/>
    <w:rsid w:val="00254891"/>
    <w:rsid w:val="00256107"/>
    <w:rsid w:val="0025614A"/>
    <w:rsid w:val="00256327"/>
    <w:rsid w:val="00257053"/>
    <w:rsid w:val="00260202"/>
    <w:rsid w:val="00261038"/>
    <w:rsid w:val="00262253"/>
    <w:rsid w:val="00263E46"/>
    <w:rsid w:val="0026427B"/>
    <w:rsid w:val="00265245"/>
    <w:rsid w:val="002668DD"/>
    <w:rsid w:val="002708C5"/>
    <w:rsid w:val="002727DF"/>
    <w:rsid w:val="00272F67"/>
    <w:rsid w:val="002731D5"/>
    <w:rsid w:val="00273389"/>
    <w:rsid w:val="002738CE"/>
    <w:rsid w:val="0027540E"/>
    <w:rsid w:val="00275896"/>
    <w:rsid w:val="0027755C"/>
    <w:rsid w:val="0027762E"/>
    <w:rsid w:val="00277BAD"/>
    <w:rsid w:val="00281624"/>
    <w:rsid w:val="00281A88"/>
    <w:rsid w:val="00282EFC"/>
    <w:rsid w:val="002844D1"/>
    <w:rsid w:val="00284BF1"/>
    <w:rsid w:val="002858DD"/>
    <w:rsid w:val="002859FD"/>
    <w:rsid w:val="00286E92"/>
    <w:rsid w:val="00287B55"/>
    <w:rsid w:val="00290097"/>
    <w:rsid w:val="00290739"/>
    <w:rsid w:val="00292094"/>
    <w:rsid w:val="0029219A"/>
    <w:rsid w:val="0029362A"/>
    <w:rsid w:val="002949A5"/>
    <w:rsid w:val="00294CCB"/>
    <w:rsid w:val="00295A05"/>
    <w:rsid w:val="00297418"/>
    <w:rsid w:val="002A0313"/>
    <w:rsid w:val="002A0E22"/>
    <w:rsid w:val="002A2000"/>
    <w:rsid w:val="002A2845"/>
    <w:rsid w:val="002A2FEA"/>
    <w:rsid w:val="002A33B1"/>
    <w:rsid w:val="002A362A"/>
    <w:rsid w:val="002A37BB"/>
    <w:rsid w:val="002A3D55"/>
    <w:rsid w:val="002A4B01"/>
    <w:rsid w:val="002A50AF"/>
    <w:rsid w:val="002A5C96"/>
    <w:rsid w:val="002B11BE"/>
    <w:rsid w:val="002B17AF"/>
    <w:rsid w:val="002B1B30"/>
    <w:rsid w:val="002B31F3"/>
    <w:rsid w:val="002B3242"/>
    <w:rsid w:val="002B3869"/>
    <w:rsid w:val="002B3901"/>
    <w:rsid w:val="002B4EC1"/>
    <w:rsid w:val="002B4F4C"/>
    <w:rsid w:val="002B5D09"/>
    <w:rsid w:val="002B5D78"/>
    <w:rsid w:val="002B6AAE"/>
    <w:rsid w:val="002B7EF3"/>
    <w:rsid w:val="002C0FB3"/>
    <w:rsid w:val="002C1167"/>
    <w:rsid w:val="002C2805"/>
    <w:rsid w:val="002C29B6"/>
    <w:rsid w:val="002C2FCD"/>
    <w:rsid w:val="002C40A2"/>
    <w:rsid w:val="002C4655"/>
    <w:rsid w:val="002C54C7"/>
    <w:rsid w:val="002C54D0"/>
    <w:rsid w:val="002C6402"/>
    <w:rsid w:val="002C71E3"/>
    <w:rsid w:val="002D045E"/>
    <w:rsid w:val="002D0A98"/>
    <w:rsid w:val="002D0CE8"/>
    <w:rsid w:val="002D1AF8"/>
    <w:rsid w:val="002D1C78"/>
    <w:rsid w:val="002D2043"/>
    <w:rsid w:val="002D2AAE"/>
    <w:rsid w:val="002D2E96"/>
    <w:rsid w:val="002D31CB"/>
    <w:rsid w:val="002D33EE"/>
    <w:rsid w:val="002D3924"/>
    <w:rsid w:val="002D4ECB"/>
    <w:rsid w:val="002D54AA"/>
    <w:rsid w:val="002D5877"/>
    <w:rsid w:val="002D5ABC"/>
    <w:rsid w:val="002D64E0"/>
    <w:rsid w:val="002E082A"/>
    <w:rsid w:val="002E10DF"/>
    <w:rsid w:val="002E1DE7"/>
    <w:rsid w:val="002E694F"/>
    <w:rsid w:val="002E7551"/>
    <w:rsid w:val="002E7B37"/>
    <w:rsid w:val="002E7B60"/>
    <w:rsid w:val="002F10D7"/>
    <w:rsid w:val="002F22F3"/>
    <w:rsid w:val="002F267E"/>
    <w:rsid w:val="002F2795"/>
    <w:rsid w:val="002F2E67"/>
    <w:rsid w:val="002F3A26"/>
    <w:rsid w:val="002F47F2"/>
    <w:rsid w:val="002F48DE"/>
    <w:rsid w:val="002F507F"/>
    <w:rsid w:val="002F6773"/>
    <w:rsid w:val="002F704D"/>
    <w:rsid w:val="002F7192"/>
    <w:rsid w:val="002F7F84"/>
    <w:rsid w:val="003006CB"/>
    <w:rsid w:val="00301C18"/>
    <w:rsid w:val="0030209E"/>
    <w:rsid w:val="0030261B"/>
    <w:rsid w:val="00303CB5"/>
    <w:rsid w:val="00303F55"/>
    <w:rsid w:val="003056DF"/>
    <w:rsid w:val="00306051"/>
    <w:rsid w:val="00310188"/>
    <w:rsid w:val="003110C9"/>
    <w:rsid w:val="0031340F"/>
    <w:rsid w:val="0031434D"/>
    <w:rsid w:val="00315163"/>
    <w:rsid w:val="0031537D"/>
    <w:rsid w:val="00316A90"/>
    <w:rsid w:val="00320CC6"/>
    <w:rsid w:val="00320EE6"/>
    <w:rsid w:val="00321511"/>
    <w:rsid w:val="00323BE0"/>
    <w:rsid w:val="0032494E"/>
    <w:rsid w:val="00325894"/>
    <w:rsid w:val="003272A6"/>
    <w:rsid w:val="003275A5"/>
    <w:rsid w:val="00330372"/>
    <w:rsid w:val="0033102E"/>
    <w:rsid w:val="003311DA"/>
    <w:rsid w:val="00331674"/>
    <w:rsid w:val="00332255"/>
    <w:rsid w:val="003336C1"/>
    <w:rsid w:val="0033454C"/>
    <w:rsid w:val="00334B87"/>
    <w:rsid w:val="00335A13"/>
    <w:rsid w:val="003364FE"/>
    <w:rsid w:val="003416A6"/>
    <w:rsid w:val="00341DFF"/>
    <w:rsid w:val="0034260C"/>
    <w:rsid w:val="003426D4"/>
    <w:rsid w:val="003434F2"/>
    <w:rsid w:val="00343A08"/>
    <w:rsid w:val="0034428E"/>
    <w:rsid w:val="00344D21"/>
    <w:rsid w:val="00346971"/>
    <w:rsid w:val="00346CA7"/>
    <w:rsid w:val="00350AB3"/>
    <w:rsid w:val="00351417"/>
    <w:rsid w:val="003523E5"/>
    <w:rsid w:val="00352481"/>
    <w:rsid w:val="00353CFD"/>
    <w:rsid w:val="003564E2"/>
    <w:rsid w:val="00356850"/>
    <w:rsid w:val="00356C0C"/>
    <w:rsid w:val="00361459"/>
    <w:rsid w:val="00362977"/>
    <w:rsid w:val="00362C73"/>
    <w:rsid w:val="00363328"/>
    <w:rsid w:val="00363691"/>
    <w:rsid w:val="00363753"/>
    <w:rsid w:val="00363D88"/>
    <w:rsid w:val="003649C9"/>
    <w:rsid w:val="0036541D"/>
    <w:rsid w:val="00365F57"/>
    <w:rsid w:val="0036717F"/>
    <w:rsid w:val="00367B72"/>
    <w:rsid w:val="0037199B"/>
    <w:rsid w:val="00371D77"/>
    <w:rsid w:val="00372522"/>
    <w:rsid w:val="003729BD"/>
    <w:rsid w:val="003748FA"/>
    <w:rsid w:val="00374CF2"/>
    <w:rsid w:val="00374F0A"/>
    <w:rsid w:val="00375C29"/>
    <w:rsid w:val="00376397"/>
    <w:rsid w:val="00376AB0"/>
    <w:rsid w:val="00376AF4"/>
    <w:rsid w:val="00376B2D"/>
    <w:rsid w:val="00377636"/>
    <w:rsid w:val="00377A7D"/>
    <w:rsid w:val="00380CC3"/>
    <w:rsid w:val="00380F57"/>
    <w:rsid w:val="00381E88"/>
    <w:rsid w:val="00382D8D"/>
    <w:rsid w:val="00382E9D"/>
    <w:rsid w:val="00383035"/>
    <w:rsid w:val="003838E8"/>
    <w:rsid w:val="0038457A"/>
    <w:rsid w:val="00384745"/>
    <w:rsid w:val="00384E1B"/>
    <w:rsid w:val="0038784D"/>
    <w:rsid w:val="003900AC"/>
    <w:rsid w:val="003904D8"/>
    <w:rsid w:val="00391BC0"/>
    <w:rsid w:val="00391D60"/>
    <w:rsid w:val="0039317B"/>
    <w:rsid w:val="00393FD4"/>
    <w:rsid w:val="003940C7"/>
    <w:rsid w:val="00394B69"/>
    <w:rsid w:val="00395275"/>
    <w:rsid w:val="00397A62"/>
    <w:rsid w:val="003A0E26"/>
    <w:rsid w:val="003A10A9"/>
    <w:rsid w:val="003A1BB1"/>
    <w:rsid w:val="003A2168"/>
    <w:rsid w:val="003A2A84"/>
    <w:rsid w:val="003A2E48"/>
    <w:rsid w:val="003A3232"/>
    <w:rsid w:val="003A3548"/>
    <w:rsid w:val="003A3D6C"/>
    <w:rsid w:val="003A4CAC"/>
    <w:rsid w:val="003A5F9B"/>
    <w:rsid w:val="003A6552"/>
    <w:rsid w:val="003A68E6"/>
    <w:rsid w:val="003A6B1D"/>
    <w:rsid w:val="003A71F1"/>
    <w:rsid w:val="003A7E14"/>
    <w:rsid w:val="003B0458"/>
    <w:rsid w:val="003B1446"/>
    <w:rsid w:val="003B1F1C"/>
    <w:rsid w:val="003B27CD"/>
    <w:rsid w:val="003B2F75"/>
    <w:rsid w:val="003B36C8"/>
    <w:rsid w:val="003B3B6E"/>
    <w:rsid w:val="003B3BBD"/>
    <w:rsid w:val="003B44C3"/>
    <w:rsid w:val="003B4512"/>
    <w:rsid w:val="003B4EA0"/>
    <w:rsid w:val="003B4F30"/>
    <w:rsid w:val="003B6602"/>
    <w:rsid w:val="003B6764"/>
    <w:rsid w:val="003B7C7B"/>
    <w:rsid w:val="003B7E1B"/>
    <w:rsid w:val="003C26A1"/>
    <w:rsid w:val="003C2EFF"/>
    <w:rsid w:val="003C3605"/>
    <w:rsid w:val="003C361F"/>
    <w:rsid w:val="003C3D3C"/>
    <w:rsid w:val="003C4E02"/>
    <w:rsid w:val="003C4F17"/>
    <w:rsid w:val="003C65BA"/>
    <w:rsid w:val="003C6E70"/>
    <w:rsid w:val="003C7017"/>
    <w:rsid w:val="003C7417"/>
    <w:rsid w:val="003C7D63"/>
    <w:rsid w:val="003D0E3C"/>
    <w:rsid w:val="003D1777"/>
    <w:rsid w:val="003D24D2"/>
    <w:rsid w:val="003D3F0D"/>
    <w:rsid w:val="003D4259"/>
    <w:rsid w:val="003D4713"/>
    <w:rsid w:val="003D4F51"/>
    <w:rsid w:val="003D68C4"/>
    <w:rsid w:val="003D6D62"/>
    <w:rsid w:val="003D77E3"/>
    <w:rsid w:val="003D7DF4"/>
    <w:rsid w:val="003E0BB0"/>
    <w:rsid w:val="003E1213"/>
    <w:rsid w:val="003E1505"/>
    <w:rsid w:val="003E23E5"/>
    <w:rsid w:val="003E272A"/>
    <w:rsid w:val="003E29EC"/>
    <w:rsid w:val="003E2A0F"/>
    <w:rsid w:val="003E2D7D"/>
    <w:rsid w:val="003E3048"/>
    <w:rsid w:val="003E3B89"/>
    <w:rsid w:val="003E3DBD"/>
    <w:rsid w:val="003E4EBB"/>
    <w:rsid w:val="003E543E"/>
    <w:rsid w:val="003E55BB"/>
    <w:rsid w:val="003E59A0"/>
    <w:rsid w:val="003E5B6C"/>
    <w:rsid w:val="003E6A2D"/>
    <w:rsid w:val="003E6ADD"/>
    <w:rsid w:val="003F02F6"/>
    <w:rsid w:val="003F0455"/>
    <w:rsid w:val="003F178A"/>
    <w:rsid w:val="003F416F"/>
    <w:rsid w:val="003F4850"/>
    <w:rsid w:val="003F5200"/>
    <w:rsid w:val="003F6794"/>
    <w:rsid w:val="003F72BA"/>
    <w:rsid w:val="003F75AE"/>
    <w:rsid w:val="003F777D"/>
    <w:rsid w:val="003F7B6C"/>
    <w:rsid w:val="00400EDF"/>
    <w:rsid w:val="0040164A"/>
    <w:rsid w:val="004027E3"/>
    <w:rsid w:val="0040335C"/>
    <w:rsid w:val="00403405"/>
    <w:rsid w:val="00403496"/>
    <w:rsid w:val="004041B0"/>
    <w:rsid w:val="00404523"/>
    <w:rsid w:val="0040468E"/>
    <w:rsid w:val="00407201"/>
    <w:rsid w:val="004076F5"/>
    <w:rsid w:val="00412A1D"/>
    <w:rsid w:val="00412AD9"/>
    <w:rsid w:val="00412B8C"/>
    <w:rsid w:val="00414A3D"/>
    <w:rsid w:val="00416376"/>
    <w:rsid w:val="004204AA"/>
    <w:rsid w:val="004205AE"/>
    <w:rsid w:val="0042133A"/>
    <w:rsid w:val="00421439"/>
    <w:rsid w:val="00422551"/>
    <w:rsid w:val="004234DD"/>
    <w:rsid w:val="00425017"/>
    <w:rsid w:val="00426166"/>
    <w:rsid w:val="00426921"/>
    <w:rsid w:val="00431295"/>
    <w:rsid w:val="004318BC"/>
    <w:rsid w:val="00432244"/>
    <w:rsid w:val="004324C2"/>
    <w:rsid w:val="0043253A"/>
    <w:rsid w:val="00432A67"/>
    <w:rsid w:val="00432A71"/>
    <w:rsid w:val="00432ACE"/>
    <w:rsid w:val="0043449F"/>
    <w:rsid w:val="0043492B"/>
    <w:rsid w:val="00434CD0"/>
    <w:rsid w:val="004353C9"/>
    <w:rsid w:val="0043582C"/>
    <w:rsid w:val="00435DED"/>
    <w:rsid w:val="004369BD"/>
    <w:rsid w:val="0043729F"/>
    <w:rsid w:val="0043788B"/>
    <w:rsid w:val="00437A62"/>
    <w:rsid w:val="004404FE"/>
    <w:rsid w:val="004414B8"/>
    <w:rsid w:val="00441570"/>
    <w:rsid w:val="00441775"/>
    <w:rsid w:val="004419DE"/>
    <w:rsid w:val="00441CDC"/>
    <w:rsid w:val="004444CA"/>
    <w:rsid w:val="004461E0"/>
    <w:rsid w:val="004464FC"/>
    <w:rsid w:val="00446CF1"/>
    <w:rsid w:val="00446E3F"/>
    <w:rsid w:val="00447AAC"/>
    <w:rsid w:val="004504D2"/>
    <w:rsid w:val="00451833"/>
    <w:rsid w:val="004518F1"/>
    <w:rsid w:val="00452F92"/>
    <w:rsid w:val="00453632"/>
    <w:rsid w:val="00456113"/>
    <w:rsid w:val="00456C47"/>
    <w:rsid w:val="004571DE"/>
    <w:rsid w:val="00457609"/>
    <w:rsid w:val="004578E2"/>
    <w:rsid w:val="0046090E"/>
    <w:rsid w:val="004610DB"/>
    <w:rsid w:val="004617E9"/>
    <w:rsid w:val="00461A36"/>
    <w:rsid w:val="0046202C"/>
    <w:rsid w:val="0046224F"/>
    <w:rsid w:val="004623B8"/>
    <w:rsid w:val="004626ED"/>
    <w:rsid w:val="00463B7F"/>
    <w:rsid w:val="004646D7"/>
    <w:rsid w:val="00465427"/>
    <w:rsid w:val="00465658"/>
    <w:rsid w:val="00465ACC"/>
    <w:rsid w:val="00465F2D"/>
    <w:rsid w:val="0046707A"/>
    <w:rsid w:val="00472606"/>
    <w:rsid w:val="00473153"/>
    <w:rsid w:val="00473DA0"/>
    <w:rsid w:val="00473FC4"/>
    <w:rsid w:val="0047413E"/>
    <w:rsid w:val="0047459D"/>
    <w:rsid w:val="00474BD7"/>
    <w:rsid w:val="00475F86"/>
    <w:rsid w:val="004768D6"/>
    <w:rsid w:val="0047735F"/>
    <w:rsid w:val="00477B4C"/>
    <w:rsid w:val="00480221"/>
    <w:rsid w:val="004804BC"/>
    <w:rsid w:val="004811C8"/>
    <w:rsid w:val="0048192C"/>
    <w:rsid w:val="00482282"/>
    <w:rsid w:val="0048292D"/>
    <w:rsid w:val="0048539F"/>
    <w:rsid w:val="00486D4D"/>
    <w:rsid w:val="00490379"/>
    <w:rsid w:val="00491732"/>
    <w:rsid w:val="00491E22"/>
    <w:rsid w:val="004949C6"/>
    <w:rsid w:val="004950E0"/>
    <w:rsid w:val="004A099E"/>
    <w:rsid w:val="004A0E77"/>
    <w:rsid w:val="004A1504"/>
    <w:rsid w:val="004A29E5"/>
    <w:rsid w:val="004A2C5E"/>
    <w:rsid w:val="004A352D"/>
    <w:rsid w:val="004A3CAC"/>
    <w:rsid w:val="004A4644"/>
    <w:rsid w:val="004A59BA"/>
    <w:rsid w:val="004A6F86"/>
    <w:rsid w:val="004B0039"/>
    <w:rsid w:val="004B1757"/>
    <w:rsid w:val="004B337F"/>
    <w:rsid w:val="004B3A13"/>
    <w:rsid w:val="004B3A57"/>
    <w:rsid w:val="004B400B"/>
    <w:rsid w:val="004B4CF7"/>
    <w:rsid w:val="004B508D"/>
    <w:rsid w:val="004B5BF5"/>
    <w:rsid w:val="004B5EBB"/>
    <w:rsid w:val="004B63CA"/>
    <w:rsid w:val="004B6DBF"/>
    <w:rsid w:val="004B708C"/>
    <w:rsid w:val="004B74F0"/>
    <w:rsid w:val="004B775F"/>
    <w:rsid w:val="004B7898"/>
    <w:rsid w:val="004B7A10"/>
    <w:rsid w:val="004B7B1C"/>
    <w:rsid w:val="004B7B7E"/>
    <w:rsid w:val="004B7F85"/>
    <w:rsid w:val="004C0CDE"/>
    <w:rsid w:val="004C0EAF"/>
    <w:rsid w:val="004C1039"/>
    <w:rsid w:val="004C29BE"/>
    <w:rsid w:val="004C3E00"/>
    <w:rsid w:val="004C4AAE"/>
    <w:rsid w:val="004C677A"/>
    <w:rsid w:val="004C75BE"/>
    <w:rsid w:val="004C7B73"/>
    <w:rsid w:val="004D05F3"/>
    <w:rsid w:val="004D0BA9"/>
    <w:rsid w:val="004D1725"/>
    <w:rsid w:val="004D1984"/>
    <w:rsid w:val="004D19D5"/>
    <w:rsid w:val="004D1C82"/>
    <w:rsid w:val="004D1CA7"/>
    <w:rsid w:val="004D1CF5"/>
    <w:rsid w:val="004D289F"/>
    <w:rsid w:val="004D2D14"/>
    <w:rsid w:val="004D3391"/>
    <w:rsid w:val="004D4517"/>
    <w:rsid w:val="004D475C"/>
    <w:rsid w:val="004D47C7"/>
    <w:rsid w:val="004D5D61"/>
    <w:rsid w:val="004D7152"/>
    <w:rsid w:val="004E020C"/>
    <w:rsid w:val="004E0901"/>
    <w:rsid w:val="004E0F73"/>
    <w:rsid w:val="004E12A3"/>
    <w:rsid w:val="004E15F8"/>
    <w:rsid w:val="004E3780"/>
    <w:rsid w:val="004E54B3"/>
    <w:rsid w:val="004E640C"/>
    <w:rsid w:val="004E7C7E"/>
    <w:rsid w:val="004F1164"/>
    <w:rsid w:val="004F195C"/>
    <w:rsid w:val="004F1CE6"/>
    <w:rsid w:val="004F276E"/>
    <w:rsid w:val="004F2952"/>
    <w:rsid w:val="004F32EE"/>
    <w:rsid w:val="004F384B"/>
    <w:rsid w:val="004F4AB1"/>
    <w:rsid w:val="004F5DA5"/>
    <w:rsid w:val="004F647B"/>
    <w:rsid w:val="004F71FA"/>
    <w:rsid w:val="005010C8"/>
    <w:rsid w:val="005019C7"/>
    <w:rsid w:val="00501E8F"/>
    <w:rsid w:val="005024C2"/>
    <w:rsid w:val="00502E19"/>
    <w:rsid w:val="0050394A"/>
    <w:rsid w:val="005040A4"/>
    <w:rsid w:val="0050422C"/>
    <w:rsid w:val="00504460"/>
    <w:rsid w:val="00504F1D"/>
    <w:rsid w:val="0050536D"/>
    <w:rsid w:val="0050628E"/>
    <w:rsid w:val="00506789"/>
    <w:rsid w:val="0051048A"/>
    <w:rsid w:val="00510867"/>
    <w:rsid w:val="00510F8D"/>
    <w:rsid w:val="005110CE"/>
    <w:rsid w:val="005112A7"/>
    <w:rsid w:val="005116D2"/>
    <w:rsid w:val="00512594"/>
    <w:rsid w:val="00512AB6"/>
    <w:rsid w:val="0051334F"/>
    <w:rsid w:val="0051337B"/>
    <w:rsid w:val="00514779"/>
    <w:rsid w:val="00514D49"/>
    <w:rsid w:val="00514DC9"/>
    <w:rsid w:val="005159BE"/>
    <w:rsid w:val="005173DC"/>
    <w:rsid w:val="0052147B"/>
    <w:rsid w:val="00521F52"/>
    <w:rsid w:val="005225CF"/>
    <w:rsid w:val="005225FA"/>
    <w:rsid w:val="00523C97"/>
    <w:rsid w:val="00523CCD"/>
    <w:rsid w:val="005244A8"/>
    <w:rsid w:val="00524E3D"/>
    <w:rsid w:val="00524E84"/>
    <w:rsid w:val="00524F0E"/>
    <w:rsid w:val="00526F30"/>
    <w:rsid w:val="00527485"/>
    <w:rsid w:val="0052794A"/>
    <w:rsid w:val="00530256"/>
    <w:rsid w:val="00530E34"/>
    <w:rsid w:val="005314D5"/>
    <w:rsid w:val="0053247B"/>
    <w:rsid w:val="00532F98"/>
    <w:rsid w:val="00533144"/>
    <w:rsid w:val="0053344E"/>
    <w:rsid w:val="0053359D"/>
    <w:rsid w:val="005338E5"/>
    <w:rsid w:val="00534900"/>
    <w:rsid w:val="0053546C"/>
    <w:rsid w:val="00535D43"/>
    <w:rsid w:val="00535F2F"/>
    <w:rsid w:val="005377E3"/>
    <w:rsid w:val="00537D2D"/>
    <w:rsid w:val="005403D9"/>
    <w:rsid w:val="00540EA9"/>
    <w:rsid w:val="00541769"/>
    <w:rsid w:val="00541A30"/>
    <w:rsid w:val="005420BD"/>
    <w:rsid w:val="005431C7"/>
    <w:rsid w:val="005432C4"/>
    <w:rsid w:val="00543FF6"/>
    <w:rsid w:val="00544F6E"/>
    <w:rsid w:val="00545895"/>
    <w:rsid w:val="00546AD7"/>
    <w:rsid w:val="00546D60"/>
    <w:rsid w:val="00550770"/>
    <w:rsid w:val="005512DA"/>
    <w:rsid w:val="00552067"/>
    <w:rsid w:val="0055243C"/>
    <w:rsid w:val="00552D6A"/>
    <w:rsid w:val="0055372C"/>
    <w:rsid w:val="00553C94"/>
    <w:rsid w:val="005556DC"/>
    <w:rsid w:val="00555D41"/>
    <w:rsid w:val="00557114"/>
    <w:rsid w:val="0055775B"/>
    <w:rsid w:val="00560444"/>
    <w:rsid w:val="005605BF"/>
    <w:rsid w:val="00560716"/>
    <w:rsid w:val="00561736"/>
    <w:rsid w:val="0056173A"/>
    <w:rsid w:val="00561AD6"/>
    <w:rsid w:val="00562159"/>
    <w:rsid w:val="00564019"/>
    <w:rsid w:val="005640FC"/>
    <w:rsid w:val="00564B8B"/>
    <w:rsid w:val="00565522"/>
    <w:rsid w:val="00567743"/>
    <w:rsid w:val="00567D42"/>
    <w:rsid w:val="00570506"/>
    <w:rsid w:val="0057096D"/>
    <w:rsid w:val="00571CCB"/>
    <w:rsid w:val="00571FE1"/>
    <w:rsid w:val="0057241D"/>
    <w:rsid w:val="00573B42"/>
    <w:rsid w:val="00575101"/>
    <w:rsid w:val="00576CF0"/>
    <w:rsid w:val="00577562"/>
    <w:rsid w:val="005777FD"/>
    <w:rsid w:val="00577BF5"/>
    <w:rsid w:val="0058011F"/>
    <w:rsid w:val="00580A2B"/>
    <w:rsid w:val="005821D3"/>
    <w:rsid w:val="0058226E"/>
    <w:rsid w:val="00583137"/>
    <w:rsid w:val="00583446"/>
    <w:rsid w:val="0058350A"/>
    <w:rsid w:val="00585906"/>
    <w:rsid w:val="005859D3"/>
    <w:rsid w:val="005864AC"/>
    <w:rsid w:val="00586D05"/>
    <w:rsid w:val="00586E20"/>
    <w:rsid w:val="00587427"/>
    <w:rsid w:val="005874EF"/>
    <w:rsid w:val="00587597"/>
    <w:rsid w:val="00587A5C"/>
    <w:rsid w:val="005908EC"/>
    <w:rsid w:val="00590F64"/>
    <w:rsid w:val="00593A87"/>
    <w:rsid w:val="00594C5F"/>
    <w:rsid w:val="005954BC"/>
    <w:rsid w:val="005969F5"/>
    <w:rsid w:val="00596DAC"/>
    <w:rsid w:val="00596FAE"/>
    <w:rsid w:val="00597837"/>
    <w:rsid w:val="00597B1B"/>
    <w:rsid w:val="005A0872"/>
    <w:rsid w:val="005A0D2D"/>
    <w:rsid w:val="005A132A"/>
    <w:rsid w:val="005A18C9"/>
    <w:rsid w:val="005A4FEF"/>
    <w:rsid w:val="005A59D5"/>
    <w:rsid w:val="005A7251"/>
    <w:rsid w:val="005B0632"/>
    <w:rsid w:val="005B2C1D"/>
    <w:rsid w:val="005B2F95"/>
    <w:rsid w:val="005B33D5"/>
    <w:rsid w:val="005B37CE"/>
    <w:rsid w:val="005B51A5"/>
    <w:rsid w:val="005B5297"/>
    <w:rsid w:val="005B5589"/>
    <w:rsid w:val="005B7789"/>
    <w:rsid w:val="005B7A72"/>
    <w:rsid w:val="005B7F52"/>
    <w:rsid w:val="005C07E6"/>
    <w:rsid w:val="005C1823"/>
    <w:rsid w:val="005C1D27"/>
    <w:rsid w:val="005C1E9F"/>
    <w:rsid w:val="005C3098"/>
    <w:rsid w:val="005C3179"/>
    <w:rsid w:val="005C3CEE"/>
    <w:rsid w:val="005C4052"/>
    <w:rsid w:val="005C4ACF"/>
    <w:rsid w:val="005C521E"/>
    <w:rsid w:val="005C65BF"/>
    <w:rsid w:val="005D03CE"/>
    <w:rsid w:val="005D0E20"/>
    <w:rsid w:val="005D17D1"/>
    <w:rsid w:val="005D276E"/>
    <w:rsid w:val="005D32F3"/>
    <w:rsid w:val="005D44D8"/>
    <w:rsid w:val="005D455C"/>
    <w:rsid w:val="005D55E1"/>
    <w:rsid w:val="005D62F0"/>
    <w:rsid w:val="005E0834"/>
    <w:rsid w:val="005E1E27"/>
    <w:rsid w:val="005E2725"/>
    <w:rsid w:val="005E2AF6"/>
    <w:rsid w:val="005E2D86"/>
    <w:rsid w:val="005E2E8E"/>
    <w:rsid w:val="005E334E"/>
    <w:rsid w:val="005E339F"/>
    <w:rsid w:val="005E3600"/>
    <w:rsid w:val="005E5633"/>
    <w:rsid w:val="005E56E6"/>
    <w:rsid w:val="005E5C26"/>
    <w:rsid w:val="005E5E7B"/>
    <w:rsid w:val="005E5EDE"/>
    <w:rsid w:val="005F06DB"/>
    <w:rsid w:val="005F198A"/>
    <w:rsid w:val="005F237C"/>
    <w:rsid w:val="005F2A20"/>
    <w:rsid w:val="005F2C4D"/>
    <w:rsid w:val="005F4A1A"/>
    <w:rsid w:val="005F4CCB"/>
    <w:rsid w:val="005F6D9C"/>
    <w:rsid w:val="005F704F"/>
    <w:rsid w:val="005F7890"/>
    <w:rsid w:val="005F7D9D"/>
    <w:rsid w:val="0060012F"/>
    <w:rsid w:val="00600173"/>
    <w:rsid w:val="00600B61"/>
    <w:rsid w:val="00600CA9"/>
    <w:rsid w:val="0060120F"/>
    <w:rsid w:val="00601F77"/>
    <w:rsid w:val="006020D1"/>
    <w:rsid w:val="00602B93"/>
    <w:rsid w:val="00603981"/>
    <w:rsid w:val="00604033"/>
    <w:rsid w:val="006044ED"/>
    <w:rsid w:val="00604BD2"/>
    <w:rsid w:val="00605728"/>
    <w:rsid w:val="00607744"/>
    <w:rsid w:val="00607BE9"/>
    <w:rsid w:val="006101EA"/>
    <w:rsid w:val="00610C27"/>
    <w:rsid w:val="0061198B"/>
    <w:rsid w:val="00613132"/>
    <w:rsid w:val="0061415E"/>
    <w:rsid w:val="00614E6D"/>
    <w:rsid w:val="006151A8"/>
    <w:rsid w:val="006156C7"/>
    <w:rsid w:val="0061578B"/>
    <w:rsid w:val="00615A2E"/>
    <w:rsid w:val="00617042"/>
    <w:rsid w:val="00617186"/>
    <w:rsid w:val="006172BA"/>
    <w:rsid w:val="00617909"/>
    <w:rsid w:val="00620050"/>
    <w:rsid w:val="006207B7"/>
    <w:rsid w:val="00622500"/>
    <w:rsid w:val="00623F5A"/>
    <w:rsid w:val="006249F9"/>
    <w:rsid w:val="006259F2"/>
    <w:rsid w:val="00625C47"/>
    <w:rsid w:val="0062637A"/>
    <w:rsid w:val="00626905"/>
    <w:rsid w:val="00626CB1"/>
    <w:rsid w:val="0062751A"/>
    <w:rsid w:val="0062757C"/>
    <w:rsid w:val="006301C8"/>
    <w:rsid w:val="00630D98"/>
    <w:rsid w:val="006315C7"/>
    <w:rsid w:val="006315DA"/>
    <w:rsid w:val="0063160C"/>
    <w:rsid w:val="0063218B"/>
    <w:rsid w:val="00632815"/>
    <w:rsid w:val="00634308"/>
    <w:rsid w:val="00634721"/>
    <w:rsid w:val="00634A4E"/>
    <w:rsid w:val="006354DB"/>
    <w:rsid w:val="00635CFF"/>
    <w:rsid w:val="006362C7"/>
    <w:rsid w:val="006374D8"/>
    <w:rsid w:val="00637636"/>
    <w:rsid w:val="00637F38"/>
    <w:rsid w:val="0064078E"/>
    <w:rsid w:val="0064193E"/>
    <w:rsid w:val="006430A1"/>
    <w:rsid w:val="006432A1"/>
    <w:rsid w:val="00643377"/>
    <w:rsid w:val="006433EC"/>
    <w:rsid w:val="00643CFB"/>
    <w:rsid w:val="00643DB4"/>
    <w:rsid w:val="00644274"/>
    <w:rsid w:val="00644F8B"/>
    <w:rsid w:val="00645A61"/>
    <w:rsid w:val="006469CF"/>
    <w:rsid w:val="00646EB5"/>
    <w:rsid w:val="00647E9D"/>
    <w:rsid w:val="00650EEB"/>
    <w:rsid w:val="006511FA"/>
    <w:rsid w:val="00651DEC"/>
    <w:rsid w:val="0065220D"/>
    <w:rsid w:val="006524E4"/>
    <w:rsid w:val="006532A4"/>
    <w:rsid w:val="00653826"/>
    <w:rsid w:val="006544D7"/>
    <w:rsid w:val="006546D0"/>
    <w:rsid w:val="00654997"/>
    <w:rsid w:val="006553AF"/>
    <w:rsid w:val="00655ABD"/>
    <w:rsid w:val="006567C4"/>
    <w:rsid w:val="006567D9"/>
    <w:rsid w:val="006569AE"/>
    <w:rsid w:val="00656DD1"/>
    <w:rsid w:val="006579ED"/>
    <w:rsid w:val="00657B24"/>
    <w:rsid w:val="00660CBE"/>
    <w:rsid w:val="00664230"/>
    <w:rsid w:val="00665F6A"/>
    <w:rsid w:val="0066609C"/>
    <w:rsid w:val="00666352"/>
    <w:rsid w:val="0066730D"/>
    <w:rsid w:val="006673A5"/>
    <w:rsid w:val="00667B03"/>
    <w:rsid w:val="00670672"/>
    <w:rsid w:val="006724FA"/>
    <w:rsid w:val="00672B27"/>
    <w:rsid w:val="006734E8"/>
    <w:rsid w:val="00673663"/>
    <w:rsid w:val="00673A30"/>
    <w:rsid w:val="00673BA2"/>
    <w:rsid w:val="006761CA"/>
    <w:rsid w:val="00676ADD"/>
    <w:rsid w:val="00676CD1"/>
    <w:rsid w:val="0068280B"/>
    <w:rsid w:val="0068445C"/>
    <w:rsid w:val="00684C00"/>
    <w:rsid w:val="00684F93"/>
    <w:rsid w:val="00685CA9"/>
    <w:rsid w:val="00686202"/>
    <w:rsid w:val="00686E93"/>
    <w:rsid w:val="006874A6"/>
    <w:rsid w:val="00687A5E"/>
    <w:rsid w:val="006908D1"/>
    <w:rsid w:val="00690928"/>
    <w:rsid w:val="00691987"/>
    <w:rsid w:val="00691BA1"/>
    <w:rsid w:val="006924A5"/>
    <w:rsid w:val="006929DC"/>
    <w:rsid w:val="00693B56"/>
    <w:rsid w:val="00694788"/>
    <w:rsid w:val="006958E0"/>
    <w:rsid w:val="0069771E"/>
    <w:rsid w:val="00697959"/>
    <w:rsid w:val="006A02C9"/>
    <w:rsid w:val="006A063B"/>
    <w:rsid w:val="006A0687"/>
    <w:rsid w:val="006A08B2"/>
    <w:rsid w:val="006A17BE"/>
    <w:rsid w:val="006A2629"/>
    <w:rsid w:val="006A2E4F"/>
    <w:rsid w:val="006A304F"/>
    <w:rsid w:val="006A4B30"/>
    <w:rsid w:val="006A5D5B"/>
    <w:rsid w:val="006A5DA8"/>
    <w:rsid w:val="006A61C4"/>
    <w:rsid w:val="006B047E"/>
    <w:rsid w:val="006B1365"/>
    <w:rsid w:val="006B16A1"/>
    <w:rsid w:val="006B19D8"/>
    <w:rsid w:val="006B2984"/>
    <w:rsid w:val="006B2BF7"/>
    <w:rsid w:val="006B32F7"/>
    <w:rsid w:val="006B43BB"/>
    <w:rsid w:val="006B451B"/>
    <w:rsid w:val="006B5CB2"/>
    <w:rsid w:val="006B5ED6"/>
    <w:rsid w:val="006B6EA1"/>
    <w:rsid w:val="006B730A"/>
    <w:rsid w:val="006B7C08"/>
    <w:rsid w:val="006C020A"/>
    <w:rsid w:val="006C1072"/>
    <w:rsid w:val="006C10B3"/>
    <w:rsid w:val="006C19EB"/>
    <w:rsid w:val="006C1C14"/>
    <w:rsid w:val="006C2B7A"/>
    <w:rsid w:val="006C3213"/>
    <w:rsid w:val="006C3998"/>
    <w:rsid w:val="006C3C74"/>
    <w:rsid w:val="006C3FA2"/>
    <w:rsid w:val="006C45C2"/>
    <w:rsid w:val="006C4F2E"/>
    <w:rsid w:val="006C53D5"/>
    <w:rsid w:val="006C59F7"/>
    <w:rsid w:val="006C7A52"/>
    <w:rsid w:val="006C7BE9"/>
    <w:rsid w:val="006D1518"/>
    <w:rsid w:val="006D17D2"/>
    <w:rsid w:val="006D1AB6"/>
    <w:rsid w:val="006D1B99"/>
    <w:rsid w:val="006D3A60"/>
    <w:rsid w:val="006D3E48"/>
    <w:rsid w:val="006D3F62"/>
    <w:rsid w:val="006D4B1C"/>
    <w:rsid w:val="006D5690"/>
    <w:rsid w:val="006D5C46"/>
    <w:rsid w:val="006D62A6"/>
    <w:rsid w:val="006D6509"/>
    <w:rsid w:val="006D77D5"/>
    <w:rsid w:val="006E0297"/>
    <w:rsid w:val="006E04BB"/>
    <w:rsid w:val="006E36AE"/>
    <w:rsid w:val="006E539B"/>
    <w:rsid w:val="006E6636"/>
    <w:rsid w:val="006E6934"/>
    <w:rsid w:val="006E7AC6"/>
    <w:rsid w:val="006F10BE"/>
    <w:rsid w:val="006F13E0"/>
    <w:rsid w:val="006F2178"/>
    <w:rsid w:val="006F26C7"/>
    <w:rsid w:val="006F3DA4"/>
    <w:rsid w:val="006F486E"/>
    <w:rsid w:val="006F770F"/>
    <w:rsid w:val="006F7D56"/>
    <w:rsid w:val="006F7E95"/>
    <w:rsid w:val="007028A0"/>
    <w:rsid w:val="00702A0A"/>
    <w:rsid w:val="00703295"/>
    <w:rsid w:val="00703CB1"/>
    <w:rsid w:val="007051B8"/>
    <w:rsid w:val="00705F48"/>
    <w:rsid w:val="0070649C"/>
    <w:rsid w:val="00706BE8"/>
    <w:rsid w:val="00707ECC"/>
    <w:rsid w:val="007100AE"/>
    <w:rsid w:val="00710141"/>
    <w:rsid w:val="00710400"/>
    <w:rsid w:val="007113C2"/>
    <w:rsid w:val="00712247"/>
    <w:rsid w:val="00714200"/>
    <w:rsid w:val="007142E1"/>
    <w:rsid w:val="00714619"/>
    <w:rsid w:val="007146C2"/>
    <w:rsid w:val="00714A07"/>
    <w:rsid w:val="007156CB"/>
    <w:rsid w:val="00717C36"/>
    <w:rsid w:val="0072036E"/>
    <w:rsid w:val="00720428"/>
    <w:rsid w:val="007204D6"/>
    <w:rsid w:val="00720A1A"/>
    <w:rsid w:val="007212B0"/>
    <w:rsid w:val="007214C1"/>
    <w:rsid w:val="00721EA6"/>
    <w:rsid w:val="007247F4"/>
    <w:rsid w:val="00724CBC"/>
    <w:rsid w:val="007256F5"/>
    <w:rsid w:val="00725AF9"/>
    <w:rsid w:val="0072690F"/>
    <w:rsid w:val="00727F33"/>
    <w:rsid w:val="00730C61"/>
    <w:rsid w:val="00731C97"/>
    <w:rsid w:val="00732A25"/>
    <w:rsid w:val="00732DC6"/>
    <w:rsid w:val="0073312D"/>
    <w:rsid w:val="00733217"/>
    <w:rsid w:val="00733303"/>
    <w:rsid w:val="00733FC4"/>
    <w:rsid w:val="00734115"/>
    <w:rsid w:val="00734824"/>
    <w:rsid w:val="00734C58"/>
    <w:rsid w:val="00734F60"/>
    <w:rsid w:val="00735815"/>
    <w:rsid w:val="007364CF"/>
    <w:rsid w:val="00737008"/>
    <w:rsid w:val="007371E0"/>
    <w:rsid w:val="0073750C"/>
    <w:rsid w:val="007378F5"/>
    <w:rsid w:val="0074155B"/>
    <w:rsid w:val="00741F17"/>
    <w:rsid w:val="00741FD9"/>
    <w:rsid w:val="00742415"/>
    <w:rsid w:val="00742D12"/>
    <w:rsid w:val="00742DD0"/>
    <w:rsid w:val="00742DFA"/>
    <w:rsid w:val="00743F66"/>
    <w:rsid w:val="00744624"/>
    <w:rsid w:val="00744917"/>
    <w:rsid w:val="0074514B"/>
    <w:rsid w:val="00746610"/>
    <w:rsid w:val="00746F72"/>
    <w:rsid w:val="00746FF8"/>
    <w:rsid w:val="00747D8A"/>
    <w:rsid w:val="00750190"/>
    <w:rsid w:val="0075099F"/>
    <w:rsid w:val="00751DD0"/>
    <w:rsid w:val="00752BC9"/>
    <w:rsid w:val="007536AB"/>
    <w:rsid w:val="0075489D"/>
    <w:rsid w:val="0075583F"/>
    <w:rsid w:val="00755F2C"/>
    <w:rsid w:val="007560FE"/>
    <w:rsid w:val="0075727F"/>
    <w:rsid w:val="00757351"/>
    <w:rsid w:val="00757817"/>
    <w:rsid w:val="00757F0F"/>
    <w:rsid w:val="007603E5"/>
    <w:rsid w:val="00761E90"/>
    <w:rsid w:val="00763C78"/>
    <w:rsid w:val="00765845"/>
    <w:rsid w:val="00765BBE"/>
    <w:rsid w:val="00765DC7"/>
    <w:rsid w:val="00765F97"/>
    <w:rsid w:val="0076638D"/>
    <w:rsid w:val="007670B1"/>
    <w:rsid w:val="00767294"/>
    <w:rsid w:val="007716CE"/>
    <w:rsid w:val="007730A9"/>
    <w:rsid w:val="00773CAB"/>
    <w:rsid w:val="00774925"/>
    <w:rsid w:val="00774BCE"/>
    <w:rsid w:val="00774D05"/>
    <w:rsid w:val="007752DC"/>
    <w:rsid w:val="00775AE9"/>
    <w:rsid w:val="00776481"/>
    <w:rsid w:val="0077658A"/>
    <w:rsid w:val="007813F6"/>
    <w:rsid w:val="00781E1C"/>
    <w:rsid w:val="00782EFB"/>
    <w:rsid w:val="00783762"/>
    <w:rsid w:val="00783CEB"/>
    <w:rsid w:val="007841F0"/>
    <w:rsid w:val="00785499"/>
    <w:rsid w:val="00787851"/>
    <w:rsid w:val="00787A23"/>
    <w:rsid w:val="00793FA9"/>
    <w:rsid w:val="0079459C"/>
    <w:rsid w:val="00796EC9"/>
    <w:rsid w:val="00797780"/>
    <w:rsid w:val="007978FF"/>
    <w:rsid w:val="007A04FB"/>
    <w:rsid w:val="007A1B5F"/>
    <w:rsid w:val="007A381D"/>
    <w:rsid w:val="007A3871"/>
    <w:rsid w:val="007A3C39"/>
    <w:rsid w:val="007A419E"/>
    <w:rsid w:val="007A4DB9"/>
    <w:rsid w:val="007A5440"/>
    <w:rsid w:val="007A571D"/>
    <w:rsid w:val="007A61CC"/>
    <w:rsid w:val="007A6EFA"/>
    <w:rsid w:val="007B016F"/>
    <w:rsid w:val="007B268A"/>
    <w:rsid w:val="007B3974"/>
    <w:rsid w:val="007B3AD8"/>
    <w:rsid w:val="007B40C3"/>
    <w:rsid w:val="007B4CFE"/>
    <w:rsid w:val="007B673D"/>
    <w:rsid w:val="007B69C1"/>
    <w:rsid w:val="007C1AF0"/>
    <w:rsid w:val="007C23A2"/>
    <w:rsid w:val="007C298E"/>
    <w:rsid w:val="007C33BE"/>
    <w:rsid w:val="007C54DF"/>
    <w:rsid w:val="007C5BAD"/>
    <w:rsid w:val="007C6092"/>
    <w:rsid w:val="007C68A6"/>
    <w:rsid w:val="007C6CA8"/>
    <w:rsid w:val="007C6FDD"/>
    <w:rsid w:val="007C7659"/>
    <w:rsid w:val="007D1D51"/>
    <w:rsid w:val="007D29A4"/>
    <w:rsid w:val="007D2B29"/>
    <w:rsid w:val="007D2B35"/>
    <w:rsid w:val="007D2BB1"/>
    <w:rsid w:val="007D3AEF"/>
    <w:rsid w:val="007D4612"/>
    <w:rsid w:val="007D47C4"/>
    <w:rsid w:val="007D50C4"/>
    <w:rsid w:val="007D6E39"/>
    <w:rsid w:val="007D7648"/>
    <w:rsid w:val="007D7680"/>
    <w:rsid w:val="007D7AA4"/>
    <w:rsid w:val="007E04C8"/>
    <w:rsid w:val="007E0565"/>
    <w:rsid w:val="007E191E"/>
    <w:rsid w:val="007E362A"/>
    <w:rsid w:val="007E38CC"/>
    <w:rsid w:val="007E3D0F"/>
    <w:rsid w:val="007E744B"/>
    <w:rsid w:val="007E7558"/>
    <w:rsid w:val="007F049B"/>
    <w:rsid w:val="007F54FD"/>
    <w:rsid w:val="007F5C1A"/>
    <w:rsid w:val="007F6367"/>
    <w:rsid w:val="007F66CC"/>
    <w:rsid w:val="007F6D82"/>
    <w:rsid w:val="007F6D8A"/>
    <w:rsid w:val="007F6EA7"/>
    <w:rsid w:val="008000DE"/>
    <w:rsid w:val="00800ED8"/>
    <w:rsid w:val="00803662"/>
    <w:rsid w:val="00805F80"/>
    <w:rsid w:val="00806310"/>
    <w:rsid w:val="008064CA"/>
    <w:rsid w:val="00807A38"/>
    <w:rsid w:val="0081078C"/>
    <w:rsid w:val="00812A54"/>
    <w:rsid w:val="0081394C"/>
    <w:rsid w:val="008139F6"/>
    <w:rsid w:val="0081624D"/>
    <w:rsid w:val="008166A4"/>
    <w:rsid w:val="00816B7C"/>
    <w:rsid w:val="008175BC"/>
    <w:rsid w:val="00820178"/>
    <w:rsid w:val="008207F4"/>
    <w:rsid w:val="00820E19"/>
    <w:rsid w:val="00821D76"/>
    <w:rsid w:val="00822700"/>
    <w:rsid w:val="00822D62"/>
    <w:rsid w:val="00823842"/>
    <w:rsid w:val="00823E92"/>
    <w:rsid w:val="008253E5"/>
    <w:rsid w:val="008255AC"/>
    <w:rsid w:val="0082678D"/>
    <w:rsid w:val="0082694A"/>
    <w:rsid w:val="00826D5E"/>
    <w:rsid w:val="00830011"/>
    <w:rsid w:val="008302D2"/>
    <w:rsid w:val="0083044A"/>
    <w:rsid w:val="00831027"/>
    <w:rsid w:val="008327C7"/>
    <w:rsid w:val="0083284F"/>
    <w:rsid w:val="00833640"/>
    <w:rsid w:val="00833E4A"/>
    <w:rsid w:val="00834D45"/>
    <w:rsid w:val="0083622A"/>
    <w:rsid w:val="00836FC7"/>
    <w:rsid w:val="00842153"/>
    <w:rsid w:val="008424F2"/>
    <w:rsid w:val="00842C0B"/>
    <w:rsid w:val="0084347E"/>
    <w:rsid w:val="00844C15"/>
    <w:rsid w:val="00844D14"/>
    <w:rsid w:val="008451B0"/>
    <w:rsid w:val="00845C03"/>
    <w:rsid w:val="00846126"/>
    <w:rsid w:val="00846689"/>
    <w:rsid w:val="0084767E"/>
    <w:rsid w:val="00847876"/>
    <w:rsid w:val="00850084"/>
    <w:rsid w:val="008511B8"/>
    <w:rsid w:val="0085154D"/>
    <w:rsid w:val="00852001"/>
    <w:rsid w:val="00853123"/>
    <w:rsid w:val="00853E77"/>
    <w:rsid w:val="00854FA3"/>
    <w:rsid w:val="008567E7"/>
    <w:rsid w:val="00856849"/>
    <w:rsid w:val="0085735C"/>
    <w:rsid w:val="008578CC"/>
    <w:rsid w:val="00860493"/>
    <w:rsid w:val="00860ABE"/>
    <w:rsid w:val="00861064"/>
    <w:rsid w:val="00861898"/>
    <w:rsid w:val="00862D8E"/>
    <w:rsid w:val="0086495D"/>
    <w:rsid w:val="00865388"/>
    <w:rsid w:val="0086540F"/>
    <w:rsid w:val="008704F2"/>
    <w:rsid w:val="00870878"/>
    <w:rsid w:val="00870A0B"/>
    <w:rsid w:val="00870FCF"/>
    <w:rsid w:val="008738EF"/>
    <w:rsid w:val="0087427B"/>
    <w:rsid w:val="00876BB8"/>
    <w:rsid w:val="00877EC4"/>
    <w:rsid w:val="00881270"/>
    <w:rsid w:val="00881B4E"/>
    <w:rsid w:val="0088545A"/>
    <w:rsid w:val="008864A1"/>
    <w:rsid w:val="00887B4C"/>
    <w:rsid w:val="00890202"/>
    <w:rsid w:val="0089080C"/>
    <w:rsid w:val="00891FA8"/>
    <w:rsid w:val="008935FB"/>
    <w:rsid w:val="00893857"/>
    <w:rsid w:val="00893B3C"/>
    <w:rsid w:val="00893C2E"/>
    <w:rsid w:val="00893E13"/>
    <w:rsid w:val="00894F78"/>
    <w:rsid w:val="00896409"/>
    <w:rsid w:val="008A1FC8"/>
    <w:rsid w:val="008A2013"/>
    <w:rsid w:val="008A21FE"/>
    <w:rsid w:val="008A26D3"/>
    <w:rsid w:val="008A2AAE"/>
    <w:rsid w:val="008A474F"/>
    <w:rsid w:val="008A63E6"/>
    <w:rsid w:val="008A67FF"/>
    <w:rsid w:val="008A6DFF"/>
    <w:rsid w:val="008A76DB"/>
    <w:rsid w:val="008A7B97"/>
    <w:rsid w:val="008B056C"/>
    <w:rsid w:val="008B17E8"/>
    <w:rsid w:val="008B21A4"/>
    <w:rsid w:val="008B2430"/>
    <w:rsid w:val="008B35EB"/>
    <w:rsid w:val="008B4F68"/>
    <w:rsid w:val="008B5649"/>
    <w:rsid w:val="008B7CBE"/>
    <w:rsid w:val="008B7FFD"/>
    <w:rsid w:val="008C0151"/>
    <w:rsid w:val="008C096E"/>
    <w:rsid w:val="008C0B97"/>
    <w:rsid w:val="008C0DF9"/>
    <w:rsid w:val="008C0E2E"/>
    <w:rsid w:val="008C1D42"/>
    <w:rsid w:val="008C2AA3"/>
    <w:rsid w:val="008C2DFC"/>
    <w:rsid w:val="008C2F92"/>
    <w:rsid w:val="008C322B"/>
    <w:rsid w:val="008C376E"/>
    <w:rsid w:val="008C42C8"/>
    <w:rsid w:val="008C43C3"/>
    <w:rsid w:val="008C4C5C"/>
    <w:rsid w:val="008C5145"/>
    <w:rsid w:val="008C5430"/>
    <w:rsid w:val="008C5B4A"/>
    <w:rsid w:val="008C6580"/>
    <w:rsid w:val="008C6AF4"/>
    <w:rsid w:val="008C7B5D"/>
    <w:rsid w:val="008D0B0D"/>
    <w:rsid w:val="008D0DEC"/>
    <w:rsid w:val="008D1128"/>
    <w:rsid w:val="008D12F4"/>
    <w:rsid w:val="008D14E1"/>
    <w:rsid w:val="008D1591"/>
    <w:rsid w:val="008D3E8F"/>
    <w:rsid w:val="008D624F"/>
    <w:rsid w:val="008D69F4"/>
    <w:rsid w:val="008D7EA2"/>
    <w:rsid w:val="008E0700"/>
    <w:rsid w:val="008E0D30"/>
    <w:rsid w:val="008E107C"/>
    <w:rsid w:val="008E4585"/>
    <w:rsid w:val="008E505D"/>
    <w:rsid w:val="008E51CF"/>
    <w:rsid w:val="008E58BB"/>
    <w:rsid w:val="008E6CCC"/>
    <w:rsid w:val="008E6F42"/>
    <w:rsid w:val="008E7127"/>
    <w:rsid w:val="008F0A68"/>
    <w:rsid w:val="008F1529"/>
    <w:rsid w:val="008F15E4"/>
    <w:rsid w:val="008F1BA6"/>
    <w:rsid w:val="008F23C6"/>
    <w:rsid w:val="008F2D7C"/>
    <w:rsid w:val="008F3336"/>
    <w:rsid w:val="008F376C"/>
    <w:rsid w:val="008F411D"/>
    <w:rsid w:val="008F54DA"/>
    <w:rsid w:val="008F56F1"/>
    <w:rsid w:val="008F686A"/>
    <w:rsid w:val="008F6E73"/>
    <w:rsid w:val="008F7132"/>
    <w:rsid w:val="008F724A"/>
    <w:rsid w:val="008F764F"/>
    <w:rsid w:val="0090052E"/>
    <w:rsid w:val="009009B7"/>
    <w:rsid w:val="00900E22"/>
    <w:rsid w:val="00903B9C"/>
    <w:rsid w:val="00903CAE"/>
    <w:rsid w:val="009041FA"/>
    <w:rsid w:val="009050EE"/>
    <w:rsid w:val="00905DCC"/>
    <w:rsid w:val="00906E49"/>
    <w:rsid w:val="00907075"/>
    <w:rsid w:val="009103E9"/>
    <w:rsid w:val="00910FCB"/>
    <w:rsid w:val="00911749"/>
    <w:rsid w:val="00913C3F"/>
    <w:rsid w:val="00915A94"/>
    <w:rsid w:val="009165A7"/>
    <w:rsid w:val="0091733A"/>
    <w:rsid w:val="0091736A"/>
    <w:rsid w:val="00917B88"/>
    <w:rsid w:val="00917BE3"/>
    <w:rsid w:val="00921F15"/>
    <w:rsid w:val="009233AA"/>
    <w:rsid w:val="00923DED"/>
    <w:rsid w:val="00924A95"/>
    <w:rsid w:val="00924EE1"/>
    <w:rsid w:val="009257CA"/>
    <w:rsid w:val="00927B3B"/>
    <w:rsid w:val="00930F24"/>
    <w:rsid w:val="00931B72"/>
    <w:rsid w:val="009320F1"/>
    <w:rsid w:val="009333FE"/>
    <w:rsid w:val="00936452"/>
    <w:rsid w:val="00936D5C"/>
    <w:rsid w:val="00936D8E"/>
    <w:rsid w:val="00940CE6"/>
    <w:rsid w:val="0094181A"/>
    <w:rsid w:val="0094290D"/>
    <w:rsid w:val="00942B67"/>
    <w:rsid w:val="009447FF"/>
    <w:rsid w:val="00945255"/>
    <w:rsid w:val="009459FE"/>
    <w:rsid w:val="00945D35"/>
    <w:rsid w:val="00945EFA"/>
    <w:rsid w:val="00946A95"/>
    <w:rsid w:val="00947061"/>
    <w:rsid w:val="0095069A"/>
    <w:rsid w:val="00950BC8"/>
    <w:rsid w:val="00950BDD"/>
    <w:rsid w:val="00951316"/>
    <w:rsid w:val="00952A4C"/>
    <w:rsid w:val="009537DB"/>
    <w:rsid w:val="0095400A"/>
    <w:rsid w:val="0095467A"/>
    <w:rsid w:val="0095492F"/>
    <w:rsid w:val="009549FF"/>
    <w:rsid w:val="00955A2A"/>
    <w:rsid w:val="00955AA0"/>
    <w:rsid w:val="009563A2"/>
    <w:rsid w:val="009565C7"/>
    <w:rsid w:val="00956DFE"/>
    <w:rsid w:val="009601EA"/>
    <w:rsid w:val="00960466"/>
    <w:rsid w:val="009605C7"/>
    <w:rsid w:val="009609B4"/>
    <w:rsid w:val="00960B81"/>
    <w:rsid w:val="009618A6"/>
    <w:rsid w:val="00962400"/>
    <w:rsid w:val="009653D3"/>
    <w:rsid w:val="00965F57"/>
    <w:rsid w:val="00966497"/>
    <w:rsid w:val="0096677F"/>
    <w:rsid w:val="00966DFA"/>
    <w:rsid w:val="00967ACC"/>
    <w:rsid w:val="00970398"/>
    <w:rsid w:val="00970B3B"/>
    <w:rsid w:val="009711F1"/>
    <w:rsid w:val="00971398"/>
    <w:rsid w:val="00971B3F"/>
    <w:rsid w:val="009720AF"/>
    <w:rsid w:val="009729E5"/>
    <w:rsid w:val="00974D91"/>
    <w:rsid w:val="00975120"/>
    <w:rsid w:val="00977A4F"/>
    <w:rsid w:val="00980332"/>
    <w:rsid w:val="00980472"/>
    <w:rsid w:val="00980771"/>
    <w:rsid w:val="009820B5"/>
    <w:rsid w:val="00982ACA"/>
    <w:rsid w:val="00982CC5"/>
    <w:rsid w:val="0098304B"/>
    <w:rsid w:val="0098312E"/>
    <w:rsid w:val="00983E6F"/>
    <w:rsid w:val="0098418E"/>
    <w:rsid w:val="009851E5"/>
    <w:rsid w:val="009857A1"/>
    <w:rsid w:val="00985CEA"/>
    <w:rsid w:val="00986718"/>
    <w:rsid w:val="00987E12"/>
    <w:rsid w:val="00987F10"/>
    <w:rsid w:val="00990611"/>
    <w:rsid w:val="00990735"/>
    <w:rsid w:val="00991264"/>
    <w:rsid w:val="00991D66"/>
    <w:rsid w:val="0099388F"/>
    <w:rsid w:val="00994F83"/>
    <w:rsid w:val="009952C8"/>
    <w:rsid w:val="00995D83"/>
    <w:rsid w:val="009962AA"/>
    <w:rsid w:val="009A2002"/>
    <w:rsid w:val="009A235E"/>
    <w:rsid w:val="009A236B"/>
    <w:rsid w:val="009A2377"/>
    <w:rsid w:val="009A33A4"/>
    <w:rsid w:val="009A3CB2"/>
    <w:rsid w:val="009A4938"/>
    <w:rsid w:val="009A5A01"/>
    <w:rsid w:val="009A5A33"/>
    <w:rsid w:val="009A5E19"/>
    <w:rsid w:val="009A61C9"/>
    <w:rsid w:val="009A6223"/>
    <w:rsid w:val="009A6809"/>
    <w:rsid w:val="009A7F96"/>
    <w:rsid w:val="009B0BBE"/>
    <w:rsid w:val="009B0C7F"/>
    <w:rsid w:val="009B208F"/>
    <w:rsid w:val="009B24A4"/>
    <w:rsid w:val="009B24F1"/>
    <w:rsid w:val="009B26C7"/>
    <w:rsid w:val="009B28BE"/>
    <w:rsid w:val="009B2ED2"/>
    <w:rsid w:val="009B36FA"/>
    <w:rsid w:val="009B46FF"/>
    <w:rsid w:val="009B48AB"/>
    <w:rsid w:val="009B4FBC"/>
    <w:rsid w:val="009B532D"/>
    <w:rsid w:val="009B5F48"/>
    <w:rsid w:val="009B60AD"/>
    <w:rsid w:val="009B79E6"/>
    <w:rsid w:val="009B7E1E"/>
    <w:rsid w:val="009B7EDC"/>
    <w:rsid w:val="009C12CD"/>
    <w:rsid w:val="009C1469"/>
    <w:rsid w:val="009C17DA"/>
    <w:rsid w:val="009C1FB1"/>
    <w:rsid w:val="009C44CF"/>
    <w:rsid w:val="009C5BD0"/>
    <w:rsid w:val="009C6C6A"/>
    <w:rsid w:val="009C6FD0"/>
    <w:rsid w:val="009C7CF6"/>
    <w:rsid w:val="009C7F36"/>
    <w:rsid w:val="009D02F8"/>
    <w:rsid w:val="009D130E"/>
    <w:rsid w:val="009D19C1"/>
    <w:rsid w:val="009D1CE7"/>
    <w:rsid w:val="009D2915"/>
    <w:rsid w:val="009D2979"/>
    <w:rsid w:val="009D4299"/>
    <w:rsid w:val="009D5205"/>
    <w:rsid w:val="009D5D8F"/>
    <w:rsid w:val="009D74CC"/>
    <w:rsid w:val="009D767A"/>
    <w:rsid w:val="009D7793"/>
    <w:rsid w:val="009D78C0"/>
    <w:rsid w:val="009E12DE"/>
    <w:rsid w:val="009E1863"/>
    <w:rsid w:val="009E1C4A"/>
    <w:rsid w:val="009E1CBC"/>
    <w:rsid w:val="009E2A2F"/>
    <w:rsid w:val="009E5146"/>
    <w:rsid w:val="009E5A1E"/>
    <w:rsid w:val="009E62AA"/>
    <w:rsid w:val="009E7A6A"/>
    <w:rsid w:val="009F0636"/>
    <w:rsid w:val="009F12AF"/>
    <w:rsid w:val="009F1E04"/>
    <w:rsid w:val="009F45AB"/>
    <w:rsid w:val="009F58C5"/>
    <w:rsid w:val="009F6A3A"/>
    <w:rsid w:val="009F6E3A"/>
    <w:rsid w:val="009F7977"/>
    <w:rsid w:val="009F7A0D"/>
    <w:rsid w:val="00A001E1"/>
    <w:rsid w:val="00A001F8"/>
    <w:rsid w:val="00A02421"/>
    <w:rsid w:val="00A0254C"/>
    <w:rsid w:val="00A02A01"/>
    <w:rsid w:val="00A031B9"/>
    <w:rsid w:val="00A034D7"/>
    <w:rsid w:val="00A03B5D"/>
    <w:rsid w:val="00A04451"/>
    <w:rsid w:val="00A04AFF"/>
    <w:rsid w:val="00A054CC"/>
    <w:rsid w:val="00A0564E"/>
    <w:rsid w:val="00A0633F"/>
    <w:rsid w:val="00A06620"/>
    <w:rsid w:val="00A079E4"/>
    <w:rsid w:val="00A10506"/>
    <w:rsid w:val="00A1123E"/>
    <w:rsid w:val="00A1157B"/>
    <w:rsid w:val="00A11E35"/>
    <w:rsid w:val="00A13487"/>
    <w:rsid w:val="00A13930"/>
    <w:rsid w:val="00A14755"/>
    <w:rsid w:val="00A154B8"/>
    <w:rsid w:val="00A15640"/>
    <w:rsid w:val="00A15E3B"/>
    <w:rsid w:val="00A16155"/>
    <w:rsid w:val="00A166F6"/>
    <w:rsid w:val="00A20002"/>
    <w:rsid w:val="00A2210B"/>
    <w:rsid w:val="00A22549"/>
    <w:rsid w:val="00A2260E"/>
    <w:rsid w:val="00A23D2B"/>
    <w:rsid w:val="00A24182"/>
    <w:rsid w:val="00A30586"/>
    <w:rsid w:val="00A310C6"/>
    <w:rsid w:val="00A31AB5"/>
    <w:rsid w:val="00A31FB1"/>
    <w:rsid w:val="00A32488"/>
    <w:rsid w:val="00A33120"/>
    <w:rsid w:val="00A337F0"/>
    <w:rsid w:val="00A35671"/>
    <w:rsid w:val="00A35B0F"/>
    <w:rsid w:val="00A35E0A"/>
    <w:rsid w:val="00A35E4F"/>
    <w:rsid w:val="00A364D9"/>
    <w:rsid w:val="00A37EB9"/>
    <w:rsid w:val="00A40F61"/>
    <w:rsid w:val="00A41662"/>
    <w:rsid w:val="00A419DC"/>
    <w:rsid w:val="00A42FCD"/>
    <w:rsid w:val="00A430FD"/>
    <w:rsid w:val="00A434B2"/>
    <w:rsid w:val="00A44590"/>
    <w:rsid w:val="00A45385"/>
    <w:rsid w:val="00A46CDE"/>
    <w:rsid w:val="00A47EE1"/>
    <w:rsid w:val="00A50FC7"/>
    <w:rsid w:val="00A51135"/>
    <w:rsid w:val="00A515F7"/>
    <w:rsid w:val="00A51D04"/>
    <w:rsid w:val="00A5214C"/>
    <w:rsid w:val="00A5230F"/>
    <w:rsid w:val="00A52E5B"/>
    <w:rsid w:val="00A5384F"/>
    <w:rsid w:val="00A53E4A"/>
    <w:rsid w:val="00A54915"/>
    <w:rsid w:val="00A55CDD"/>
    <w:rsid w:val="00A55EE8"/>
    <w:rsid w:val="00A565C1"/>
    <w:rsid w:val="00A57C33"/>
    <w:rsid w:val="00A619F1"/>
    <w:rsid w:val="00A61AFE"/>
    <w:rsid w:val="00A61C09"/>
    <w:rsid w:val="00A62650"/>
    <w:rsid w:val="00A62F05"/>
    <w:rsid w:val="00A63423"/>
    <w:rsid w:val="00A63941"/>
    <w:rsid w:val="00A64B90"/>
    <w:rsid w:val="00A6517A"/>
    <w:rsid w:val="00A653DC"/>
    <w:rsid w:val="00A66B24"/>
    <w:rsid w:val="00A67832"/>
    <w:rsid w:val="00A70355"/>
    <w:rsid w:val="00A70C92"/>
    <w:rsid w:val="00A71B1B"/>
    <w:rsid w:val="00A72BDB"/>
    <w:rsid w:val="00A730AC"/>
    <w:rsid w:val="00A75576"/>
    <w:rsid w:val="00A759F3"/>
    <w:rsid w:val="00A763FC"/>
    <w:rsid w:val="00A77BA6"/>
    <w:rsid w:val="00A80141"/>
    <w:rsid w:val="00A8113E"/>
    <w:rsid w:val="00A81567"/>
    <w:rsid w:val="00A815B8"/>
    <w:rsid w:val="00A81726"/>
    <w:rsid w:val="00A818CE"/>
    <w:rsid w:val="00A81E7E"/>
    <w:rsid w:val="00A81FB5"/>
    <w:rsid w:val="00A832AE"/>
    <w:rsid w:val="00A834B6"/>
    <w:rsid w:val="00A84668"/>
    <w:rsid w:val="00A84908"/>
    <w:rsid w:val="00A84E72"/>
    <w:rsid w:val="00A85191"/>
    <w:rsid w:val="00A865C6"/>
    <w:rsid w:val="00A87AEC"/>
    <w:rsid w:val="00A87C61"/>
    <w:rsid w:val="00A87E95"/>
    <w:rsid w:val="00A9095A"/>
    <w:rsid w:val="00A918AB"/>
    <w:rsid w:val="00A91D85"/>
    <w:rsid w:val="00A91FE2"/>
    <w:rsid w:val="00A92DD9"/>
    <w:rsid w:val="00A93662"/>
    <w:rsid w:val="00A93B91"/>
    <w:rsid w:val="00A944A5"/>
    <w:rsid w:val="00A945D0"/>
    <w:rsid w:val="00A95AD1"/>
    <w:rsid w:val="00A95F9D"/>
    <w:rsid w:val="00A96908"/>
    <w:rsid w:val="00A969A3"/>
    <w:rsid w:val="00A96B96"/>
    <w:rsid w:val="00A97D31"/>
    <w:rsid w:val="00AA0639"/>
    <w:rsid w:val="00AA2688"/>
    <w:rsid w:val="00AA334B"/>
    <w:rsid w:val="00AA3FE4"/>
    <w:rsid w:val="00AA4045"/>
    <w:rsid w:val="00AA427D"/>
    <w:rsid w:val="00AA4841"/>
    <w:rsid w:val="00AA4E8D"/>
    <w:rsid w:val="00AA7769"/>
    <w:rsid w:val="00AB0F54"/>
    <w:rsid w:val="00AB1A25"/>
    <w:rsid w:val="00AB3ACF"/>
    <w:rsid w:val="00AB44B1"/>
    <w:rsid w:val="00AB6227"/>
    <w:rsid w:val="00AB64EF"/>
    <w:rsid w:val="00AB667E"/>
    <w:rsid w:val="00AB79C8"/>
    <w:rsid w:val="00AC234F"/>
    <w:rsid w:val="00AC2EBE"/>
    <w:rsid w:val="00AC3DF0"/>
    <w:rsid w:val="00AC45D0"/>
    <w:rsid w:val="00AC4726"/>
    <w:rsid w:val="00AC5F40"/>
    <w:rsid w:val="00AC6036"/>
    <w:rsid w:val="00AC6CAD"/>
    <w:rsid w:val="00AD014C"/>
    <w:rsid w:val="00AD02CC"/>
    <w:rsid w:val="00AD1A0D"/>
    <w:rsid w:val="00AD1EE7"/>
    <w:rsid w:val="00AD21E1"/>
    <w:rsid w:val="00AD2965"/>
    <w:rsid w:val="00AD3693"/>
    <w:rsid w:val="00AD3908"/>
    <w:rsid w:val="00AD473A"/>
    <w:rsid w:val="00AD6AE9"/>
    <w:rsid w:val="00AE041F"/>
    <w:rsid w:val="00AE083B"/>
    <w:rsid w:val="00AE16DF"/>
    <w:rsid w:val="00AE4165"/>
    <w:rsid w:val="00AE4834"/>
    <w:rsid w:val="00AE4D1F"/>
    <w:rsid w:val="00AE55D7"/>
    <w:rsid w:val="00AE59DF"/>
    <w:rsid w:val="00AE6F43"/>
    <w:rsid w:val="00AE7CC9"/>
    <w:rsid w:val="00AF0C47"/>
    <w:rsid w:val="00AF11D8"/>
    <w:rsid w:val="00AF175C"/>
    <w:rsid w:val="00AF214B"/>
    <w:rsid w:val="00AF2CD4"/>
    <w:rsid w:val="00AF2F66"/>
    <w:rsid w:val="00AF488D"/>
    <w:rsid w:val="00AF4B73"/>
    <w:rsid w:val="00AF5F2A"/>
    <w:rsid w:val="00AF6243"/>
    <w:rsid w:val="00AF7595"/>
    <w:rsid w:val="00AF7CA1"/>
    <w:rsid w:val="00B00141"/>
    <w:rsid w:val="00B005F9"/>
    <w:rsid w:val="00B00959"/>
    <w:rsid w:val="00B043DE"/>
    <w:rsid w:val="00B05C89"/>
    <w:rsid w:val="00B07F83"/>
    <w:rsid w:val="00B1057D"/>
    <w:rsid w:val="00B1143C"/>
    <w:rsid w:val="00B1168B"/>
    <w:rsid w:val="00B12DF0"/>
    <w:rsid w:val="00B138CF"/>
    <w:rsid w:val="00B13C2A"/>
    <w:rsid w:val="00B154D0"/>
    <w:rsid w:val="00B15652"/>
    <w:rsid w:val="00B15740"/>
    <w:rsid w:val="00B15C97"/>
    <w:rsid w:val="00B16F9D"/>
    <w:rsid w:val="00B1774E"/>
    <w:rsid w:val="00B21A6D"/>
    <w:rsid w:val="00B22577"/>
    <w:rsid w:val="00B22605"/>
    <w:rsid w:val="00B244BA"/>
    <w:rsid w:val="00B24CD0"/>
    <w:rsid w:val="00B26124"/>
    <w:rsid w:val="00B2631E"/>
    <w:rsid w:val="00B26B9F"/>
    <w:rsid w:val="00B272B2"/>
    <w:rsid w:val="00B3084E"/>
    <w:rsid w:val="00B30AC9"/>
    <w:rsid w:val="00B3116C"/>
    <w:rsid w:val="00B314CA"/>
    <w:rsid w:val="00B322C4"/>
    <w:rsid w:val="00B3278E"/>
    <w:rsid w:val="00B33569"/>
    <w:rsid w:val="00B33E14"/>
    <w:rsid w:val="00B41988"/>
    <w:rsid w:val="00B4333B"/>
    <w:rsid w:val="00B4428F"/>
    <w:rsid w:val="00B4452B"/>
    <w:rsid w:val="00B44666"/>
    <w:rsid w:val="00B44ABF"/>
    <w:rsid w:val="00B46F89"/>
    <w:rsid w:val="00B47122"/>
    <w:rsid w:val="00B47C27"/>
    <w:rsid w:val="00B47DDA"/>
    <w:rsid w:val="00B47F2A"/>
    <w:rsid w:val="00B506F2"/>
    <w:rsid w:val="00B509FA"/>
    <w:rsid w:val="00B525E5"/>
    <w:rsid w:val="00B53146"/>
    <w:rsid w:val="00B5382A"/>
    <w:rsid w:val="00B53CD4"/>
    <w:rsid w:val="00B54C2A"/>
    <w:rsid w:val="00B54DA8"/>
    <w:rsid w:val="00B5528E"/>
    <w:rsid w:val="00B567E8"/>
    <w:rsid w:val="00B56886"/>
    <w:rsid w:val="00B570DC"/>
    <w:rsid w:val="00B57840"/>
    <w:rsid w:val="00B57C4D"/>
    <w:rsid w:val="00B61E26"/>
    <w:rsid w:val="00B61FD2"/>
    <w:rsid w:val="00B627DD"/>
    <w:rsid w:val="00B6466F"/>
    <w:rsid w:val="00B66147"/>
    <w:rsid w:val="00B6628C"/>
    <w:rsid w:val="00B70AEB"/>
    <w:rsid w:val="00B73EC8"/>
    <w:rsid w:val="00B740B5"/>
    <w:rsid w:val="00B74345"/>
    <w:rsid w:val="00B7461C"/>
    <w:rsid w:val="00B74905"/>
    <w:rsid w:val="00B74D19"/>
    <w:rsid w:val="00B7506F"/>
    <w:rsid w:val="00B75DDB"/>
    <w:rsid w:val="00B762B2"/>
    <w:rsid w:val="00B76362"/>
    <w:rsid w:val="00B772A1"/>
    <w:rsid w:val="00B83119"/>
    <w:rsid w:val="00B8323D"/>
    <w:rsid w:val="00B83354"/>
    <w:rsid w:val="00B84E6B"/>
    <w:rsid w:val="00B85032"/>
    <w:rsid w:val="00B85E31"/>
    <w:rsid w:val="00B87C91"/>
    <w:rsid w:val="00B9058F"/>
    <w:rsid w:val="00B90F03"/>
    <w:rsid w:val="00B92521"/>
    <w:rsid w:val="00B93689"/>
    <w:rsid w:val="00B94752"/>
    <w:rsid w:val="00B976F2"/>
    <w:rsid w:val="00B9774A"/>
    <w:rsid w:val="00B978C1"/>
    <w:rsid w:val="00B97CBD"/>
    <w:rsid w:val="00BA000E"/>
    <w:rsid w:val="00BA0A87"/>
    <w:rsid w:val="00BA112C"/>
    <w:rsid w:val="00BA1689"/>
    <w:rsid w:val="00BA1CAC"/>
    <w:rsid w:val="00BA5BAC"/>
    <w:rsid w:val="00BA642D"/>
    <w:rsid w:val="00BB0CDF"/>
    <w:rsid w:val="00BB1553"/>
    <w:rsid w:val="00BB3A8C"/>
    <w:rsid w:val="00BB4B3F"/>
    <w:rsid w:val="00BB5B26"/>
    <w:rsid w:val="00BB5D5F"/>
    <w:rsid w:val="00BB679C"/>
    <w:rsid w:val="00BB6D22"/>
    <w:rsid w:val="00BB6FDF"/>
    <w:rsid w:val="00BB7465"/>
    <w:rsid w:val="00BB754D"/>
    <w:rsid w:val="00BC0656"/>
    <w:rsid w:val="00BC0D5F"/>
    <w:rsid w:val="00BC139D"/>
    <w:rsid w:val="00BC1BC6"/>
    <w:rsid w:val="00BC30D4"/>
    <w:rsid w:val="00BC391E"/>
    <w:rsid w:val="00BC43D1"/>
    <w:rsid w:val="00BC4C86"/>
    <w:rsid w:val="00BC750E"/>
    <w:rsid w:val="00BC7991"/>
    <w:rsid w:val="00BD0230"/>
    <w:rsid w:val="00BD04DE"/>
    <w:rsid w:val="00BD0725"/>
    <w:rsid w:val="00BD10BA"/>
    <w:rsid w:val="00BD1A12"/>
    <w:rsid w:val="00BD2659"/>
    <w:rsid w:val="00BD45F4"/>
    <w:rsid w:val="00BD5BB3"/>
    <w:rsid w:val="00BD635C"/>
    <w:rsid w:val="00BD6A53"/>
    <w:rsid w:val="00BD70B3"/>
    <w:rsid w:val="00BD740A"/>
    <w:rsid w:val="00BD7809"/>
    <w:rsid w:val="00BD7B93"/>
    <w:rsid w:val="00BD7ED5"/>
    <w:rsid w:val="00BE1CC4"/>
    <w:rsid w:val="00BE2DEB"/>
    <w:rsid w:val="00BE3B43"/>
    <w:rsid w:val="00BE3B96"/>
    <w:rsid w:val="00BE3EA2"/>
    <w:rsid w:val="00BE5EB2"/>
    <w:rsid w:val="00BE6EEA"/>
    <w:rsid w:val="00BE7307"/>
    <w:rsid w:val="00BF02D4"/>
    <w:rsid w:val="00BF0447"/>
    <w:rsid w:val="00BF1F0F"/>
    <w:rsid w:val="00BF2303"/>
    <w:rsid w:val="00BF2C56"/>
    <w:rsid w:val="00BF30DA"/>
    <w:rsid w:val="00BF35E7"/>
    <w:rsid w:val="00BF3F16"/>
    <w:rsid w:val="00BF4685"/>
    <w:rsid w:val="00BF46F5"/>
    <w:rsid w:val="00BF4723"/>
    <w:rsid w:val="00BF5A36"/>
    <w:rsid w:val="00BF6016"/>
    <w:rsid w:val="00BF6591"/>
    <w:rsid w:val="00C003AD"/>
    <w:rsid w:val="00C05844"/>
    <w:rsid w:val="00C06AFF"/>
    <w:rsid w:val="00C07649"/>
    <w:rsid w:val="00C11906"/>
    <w:rsid w:val="00C11BB7"/>
    <w:rsid w:val="00C11C3E"/>
    <w:rsid w:val="00C12355"/>
    <w:rsid w:val="00C1358C"/>
    <w:rsid w:val="00C13F1E"/>
    <w:rsid w:val="00C140C2"/>
    <w:rsid w:val="00C154DE"/>
    <w:rsid w:val="00C15E76"/>
    <w:rsid w:val="00C17267"/>
    <w:rsid w:val="00C21506"/>
    <w:rsid w:val="00C226AD"/>
    <w:rsid w:val="00C23A00"/>
    <w:rsid w:val="00C25988"/>
    <w:rsid w:val="00C25E4D"/>
    <w:rsid w:val="00C26EC2"/>
    <w:rsid w:val="00C31054"/>
    <w:rsid w:val="00C32321"/>
    <w:rsid w:val="00C32513"/>
    <w:rsid w:val="00C32ABC"/>
    <w:rsid w:val="00C334A5"/>
    <w:rsid w:val="00C335EB"/>
    <w:rsid w:val="00C33BD9"/>
    <w:rsid w:val="00C33D2C"/>
    <w:rsid w:val="00C33EF6"/>
    <w:rsid w:val="00C34764"/>
    <w:rsid w:val="00C351A5"/>
    <w:rsid w:val="00C359E5"/>
    <w:rsid w:val="00C35E7C"/>
    <w:rsid w:val="00C36627"/>
    <w:rsid w:val="00C36A15"/>
    <w:rsid w:val="00C36ABC"/>
    <w:rsid w:val="00C36E32"/>
    <w:rsid w:val="00C37DA3"/>
    <w:rsid w:val="00C401E2"/>
    <w:rsid w:val="00C41641"/>
    <w:rsid w:val="00C419D4"/>
    <w:rsid w:val="00C431FC"/>
    <w:rsid w:val="00C436A3"/>
    <w:rsid w:val="00C443BE"/>
    <w:rsid w:val="00C44409"/>
    <w:rsid w:val="00C450E9"/>
    <w:rsid w:val="00C451C8"/>
    <w:rsid w:val="00C4530C"/>
    <w:rsid w:val="00C453C9"/>
    <w:rsid w:val="00C472C4"/>
    <w:rsid w:val="00C473E8"/>
    <w:rsid w:val="00C47BDD"/>
    <w:rsid w:val="00C47E2D"/>
    <w:rsid w:val="00C5058C"/>
    <w:rsid w:val="00C506EC"/>
    <w:rsid w:val="00C50F50"/>
    <w:rsid w:val="00C51A70"/>
    <w:rsid w:val="00C51B1F"/>
    <w:rsid w:val="00C530A7"/>
    <w:rsid w:val="00C53C72"/>
    <w:rsid w:val="00C5488F"/>
    <w:rsid w:val="00C549F7"/>
    <w:rsid w:val="00C54C1B"/>
    <w:rsid w:val="00C54DD2"/>
    <w:rsid w:val="00C56B17"/>
    <w:rsid w:val="00C602C3"/>
    <w:rsid w:val="00C60DC5"/>
    <w:rsid w:val="00C61032"/>
    <w:rsid w:val="00C611DD"/>
    <w:rsid w:val="00C61ADE"/>
    <w:rsid w:val="00C61B43"/>
    <w:rsid w:val="00C61BD5"/>
    <w:rsid w:val="00C6384F"/>
    <w:rsid w:val="00C6490E"/>
    <w:rsid w:val="00C65DA2"/>
    <w:rsid w:val="00C667AA"/>
    <w:rsid w:val="00C66CD4"/>
    <w:rsid w:val="00C676F3"/>
    <w:rsid w:val="00C6789D"/>
    <w:rsid w:val="00C67BD8"/>
    <w:rsid w:val="00C704DE"/>
    <w:rsid w:val="00C705D0"/>
    <w:rsid w:val="00C70711"/>
    <w:rsid w:val="00C71073"/>
    <w:rsid w:val="00C7228A"/>
    <w:rsid w:val="00C7374B"/>
    <w:rsid w:val="00C7461A"/>
    <w:rsid w:val="00C747E2"/>
    <w:rsid w:val="00C74D7D"/>
    <w:rsid w:val="00C80B36"/>
    <w:rsid w:val="00C821AA"/>
    <w:rsid w:val="00C82B41"/>
    <w:rsid w:val="00C83124"/>
    <w:rsid w:val="00C84544"/>
    <w:rsid w:val="00C84574"/>
    <w:rsid w:val="00C84724"/>
    <w:rsid w:val="00C848CD"/>
    <w:rsid w:val="00C84AB3"/>
    <w:rsid w:val="00C84D0D"/>
    <w:rsid w:val="00C91B35"/>
    <w:rsid w:val="00C9356B"/>
    <w:rsid w:val="00C94951"/>
    <w:rsid w:val="00C961A8"/>
    <w:rsid w:val="00C963C5"/>
    <w:rsid w:val="00C97323"/>
    <w:rsid w:val="00C9791C"/>
    <w:rsid w:val="00CA3A0D"/>
    <w:rsid w:val="00CA3F8B"/>
    <w:rsid w:val="00CA4467"/>
    <w:rsid w:val="00CA600D"/>
    <w:rsid w:val="00CA71D6"/>
    <w:rsid w:val="00CA7FA1"/>
    <w:rsid w:val="00CB0A34"/>
    <w:rsid w:val="00CB10CE"/>
    <w:rsid w:val="00CB2792"/>
    <w:rsid w:val="00CB34D1"/>
    <w:rsid w:val="00CB3FC1"/>
    <w:rsid w:val="00CB426E"/>
    <w:rsid w:val="00CB4843"/>
    <w:rsid w:val="00CB57CF"/>
    <w:rsid w:val="00CB6A02"/>
    <w:rsid w:val="00CB6A8D"/>
    <w:rsid w:val="00CC0DCD"/>
    <w:rsid w:val="00CC133B"/>
    <w:rsid w:val="00CC1651"/>
    <w:rsid w:val="00CC2827"/>
    <w:rsid w:val="00CC3034"/>
    <w:rsid w:val="00CC31BC"/>
    <w:rsid w:val="00CC3F21"/>
    <w:rsid w:val="00CC411A"/>
    <w:rsid w:val="00CC43E0"/>
    <w:rsid w:val="00CC4616"/>
    <w:rsid w:val="00CC4787"/>
    <w:rsid w:val="00CC5B4C"/>
    <w:rsid w:val="00CC5BA0"/>
    <w:rsid w:val="00CC64F1"/>
    <w:rsid w:val="00CC6FC2"/>
    <w:rsid w:val="00CC7792"/>
    <w:rsid w:val="00CC7FDA"/>
    <w:rsid w:val="00CD1FC4"/>
    <w:rsid w:val="00CD2DCD"/>
    <w:rsid w:val="00CD3B49"/>
    <w:rsid w:val="00CD3F02"/>
    <w:rsid w:val="00CD49C2"/>
    <w:rsid w:val="00CD5CBA"/>
    <w:rsid w:val="00CD609D"/>
    <w:rsid w:val="00CE0873"/>
    <w:rsid w:val="00CE1599"/>
    <w:rsid w:val="00CE2873"/>
    <w:rsid w:val="00CE319A"/>
    <w:rsid w:val="00CE3AFF"/>
    <w:rsid w:val="00CE3B53"/>
    <w:rsid w:val="00CE3B97"/>
    <w:rsid w:val="00CE3FEE"/>
    <w:rsid w:val="00CE4122"/>
    <w:rsid w:val="00CE4504"/>
    <w:rsid w:val="00CE5225"/>
    <w:rsid w:val="00CE5652"/>
    <w:rsid w:val="00CE56BF"/>
    <w:rsid w:val="00CE6024"/>
    <w:rsid w:val="00CE695A"/>
    <w:rsid w:val="00CE6BD8"/>
    <w:rsid w:val="00CE6DAB"/>
    <w:rsid w:val="00CE7C67"/>
    <w:rsid w:val="00CF11C3"/>
    <w:rsid w:val="00CF13DA"/>
    <w:rsid w:val="00CF1CAE"/>
    <w:rsid w:val="00CF231D"/>
    <w:rsid w:val="00CF2365"/>
    <w:rsid w:val="00CF2757"/>
    <w:rsid w:val="00CF2E77"/>
    <w:rsid w:val="00CF30AD"/>
    <w:rsid w:val="00CF3181"/>
    <w:rsid w:val="00CF3AC4"/>
    <w:rsid w:val="00CF3BDA"/>
    <w:rsid w:val="00CF3E9A"/>
    <w:rsid w:val="00CF4BED"/>
    <w:rsid w:val="00CF52AF"/>
    <w:rsid w:val="00CF559D"/>
    <w:rsid w:val="00CF55DB"/>
    <w:rsid w:val="00CF7938"/>
    <w:rsid w:val="00CF7C01"/>
    <w:rsid w:val="00D00103"/>
    <w:rsid w:val="00D008C7"/>
    <w:rsid w:val="00D00984"/>
    <w:rsid w:val="00D0215B"/>
    <w:rsid w:val="00D02840"/>
    <w:rsid w:val="00D02C12"/>
    <w:rsid w:val="00D02CCE"/>
    <w:rsid w:val="00D03118"/>
    <w:rsid w:val="00D0333E"/>
    <w:rsid w:val="00D05181"/>
    <w:rsid w:val="00D06E69"/>
    <w:rsid w:val="00D07AE4"/>
    <w:rsid w:val="00D12852"/>
    <w:rsid w:val="00D13E6C"/>
    <w:rsid w:val="00D1438E"/>
    <w:rsid w:val="00D150C5"/>
    <w:rsid w:val="00D15100"/>
    <w:rsid w:val="00D1524C"/>
    <w:rsid w:val="00D157F8"/>
    <w:rsid w:val="00D177D2"/>
    <w:rsid w:val="00D17D50"/>
    <w:rsid w:val="00D17DBC"/>
    <w:rsid w:val="00D21EB2"/>
    <w:rsid w:val="00D2209F"/>
    <w:rsid w:val="00D22A4E"/>
    <w:rsid w:val="00D238E0"/>
    <w:rsid w:val="00D23C09"/>
    <w:rsid w:val="00D23ED4"/>
    <w:rsid w:val="00D24656"/>
    <w:rsid w:val="00D24B80"/>
    <w:rsid w:val="00D25656"/>
    <w:rsid w:val="00D257BF"/>
    <w:rsid w:val="00D25C11"/>
    <w:rsid w:val="00D25E6A"/>
    <w:rsid w:val="00D26546"/>
    <w:rsid w:val="00D2738C"/>
    <w:rsid w:val="00D30035"/>
    <w:rsid w:val="00D3182A"/>
    <w:rsid w:val="00D32EA2"/>
    <w:rsid w:val="00D33EC3"/>
    <w:rsid w:val="00D347C2"/>
    <w:rsid w:val="00D3515E"/>
    <w:rsid w:val="00D352C6"/>
    <w:rsid w:val="00D35FB1"/>
    <w:rsid w:val="00D36C3D"/>
    <w:rsid w:val="00D37144"/>
    <w:rsid w:val="00D371BF"/>
    <w:rsid w:val="00D37F8B"/>
    <w:rsid w:val="00D40169"/>
    <w:rsid w:val="00D4017D"/>
    <w:rsid w:val="00D4160F"/>
    <w:rsid w:val="00D41869"/>
    <w:rsid w:val="00D420DC"/>
    <w:rsid w:val="00D42C31"/>
    <w:rsid w:val="00D4343E"/>
    <w:rsid w:val="00D43B08"/>
    <w:rsid w:val="00D44C92"/>
    <w:rsid w:val="00D460E5"/>
    <w:rsid w:val="00D4732D"/>
    <w:rsid w:val="00D47CE5"/>
    <w:rsid w:val="00D5128F"/>
    <w:rsid w:val="00D517B8"/>
    <w:rsid w:val="00D548D7"/>
    <w:rsid w:val="00D54CC3"/>
    <w:rsid w:val="00D56B71"/>
    <w:rsid w:val="00D60C6A"/>
    <w:rsid w:val="00D635AF"/>
    <w:rsid w:val="00D636C9"/>
    <w:rsid w:val="00D637BF"/>
    <w:rsid w:val="00D63C46"/>
    <w:rsid w:val="00D64F79"/>
    <w:rsid w:val="00D65B1B"/>
    <w:rsid w:val="00D65F3C"/>
    <w:rsid w:val="00D7042D"/>
    <w:rsid w:val="00D7068F"/>
    <w:rsid w:val="00D70739"/>
    <w:rsid w:val="00D7186B"/>
    <w:rsid w:val="00D71A40"/>
    <w:rsid w:val="00D7202B"/>
    <w:rsid w:val="00D72548"/>
    <w:rsid w:val="00D7462C"/>
    <w:rsid w:val="00D74764"/>
    <w:rsid w:val="00D7509A"/>
    <w:rsid w:val="00D75FEF"/>
    <w:rsid w:val="00D760EB"/>
    <w:rsid w:val="00D768B6"/>
    <w:rsid w:val="00D773B3"/>
    <w:rsid w:val="00D77BEA"/>
    <w:rsid w:val="00D77E5E"/>
    <w:rsid w:val="00D77EBC"/>
    <w:rsid w:val="00D8077C"/>
    <w:rsid w:val="00D80EE3"/>
    <w:rsid w:val="00D8128C"/>
    <w:rsid w:val="00D828A7"/>
    <w:rsid w:val="00D839C0"/>
    <w:rsid w:val="00D83F5F"/>
    <w:rsid w:val="00D844B4"/>
    <w:rsid w:val="00D84D49"/>
    <w:rsid w:val="00D84D6D"/>
    <w:rsid w:val="00D8591A"/>
    <w:rsid w:val="00D87E2F"/>
    <w:rsid w:val="00D909AA"/>
    <w:rsid w:val="00D90ADF"/>
    <w:rsid w:val="00D92D80"/>
    <w:rsid w:val="00D9318B"/>
    <w:rsid w:val="00D93C43"/>
    <w:rsid w:val="00D94709"/>
    <w:rsid w:val="00D965E4"/>
    <w:rsid w:val="00D96A13"/>
    <w:rsid w:val="00DA2019"/>
    <w:rsid w:val="00DA21F9"/>
    <w:rsid w:val="00DA2E50"/>
    <w:rsid w:val="00DA3A68"/>
    <w:rsid w:val="00DA4969"/>
    <w:rsid w:val="00DA4D43"/>
    <w:rsid w:val="00DA5029"/>
    <w:rsid w:val="00DA5072"/>
    <w:rsid w:val="00DA5F08"/>
    <w:rsid w:val="00DA612D"/>
    <w:rsid w:val="00DA61A5"/>
    <w:rsid w:val="00DA67EA"/>
    <w:rsid w:val="00DA739A"/>
    <w:rsid w:val="00DB0855"/>
    <w:rsid w:val="00DB28CA"/>
    <w:rsid w:val="00DB2CDB"/>
    <w:rsid w:val="00DB374A"/>
    <w:rsid w:val="00DB485D"/>
    <w:rsid w:val="00DB7EE1"/>
    <w:rsid w:val="00DC1CE0"/>
    <w:rsid w:val="00DC2573"/>
    <w:rsid w:val="00DC29CE"/>
    <w:rsid w:val="00DC4028"/>
    <w:rsid w:val="00DC5718"/>
    <w:rsid w:val="00DC5D69"/>
    <w:rsid w:val="00DC63EA"/>
    <w:rsid w:val="00DC6707"/>
    <w:rsid w:val="00DC6A16"/>
    <w:rsid w:val="00DC7C43"/>
    <w:rsid w:val="00DD07B2"/>
    <w:rsid w:val="00DD0BC5"/>
    <w:rsid w:val="00DD0BD0"/>
    <w:rsid w:val="00DD0FEC"/>
    <w:rsid w:val="00DD1B35"/>
    <w:rsid w:val="00DD3C36"/>
    <w:rsid w:val="00DD3E0A"/>
    <w:rsid w:val="00DD7488"/>
    <w:rsid w:val="00DD7E45"/>
    <w:rsid w:val="00DE24FE"/>
    <w:rsid w:val="00DE2D8D"/>
    <w:rsid w:val="00DE32BF"/>
    <w:rsid w:val="00DE3DD9"/>
    <w:rsid w:val="00DE3E6F"/>
    <w:rsid w:val="00DE406E"/>
    <w:rsid w:val="00DE5E4A"/>
    <w:rsid w:val="00DE63DE"/>
    <w:rsid w:val="00DE64F3"/>
    <w:rsid w:val="00DE6677"/>
    <w:rsid w:val="00DF0077"/>
    <w:rsid w:val="00DF031A"/>
    <w:rsid w:val="00DF09D5"/>
    <w:rsid w:val="00DF09EB"/>
    <w:rsid w:val="00DF1C08"/>
    <w:rsid w:val="00DF254F"/>
    <w:rsid w:val="00DF26E9"/>
    <w:rsid w:val="00DF37B5"/>
    <w:rsid w:val="00DF3C16"/>
    <w:rsid w:val="00DF4AB5"/>
    <w:rsid w:val="00DF4D1B"/>
    <w:rsid w:val="00DF5795"/>
    <w:rsid w:val="00DF6B33"/>
    <w:rsid w:val="00DF705C"/>
    <w:rsid w:val="00DF70F5"/>
    <w:rsid w:val="00E00565"/>
    <w:rsid w:val="00E008CD"/>
    <w:rsid w:val="00E01104"/>
    <w:rsid w:val="00E01AD3"/>
    <w:rsid w:val="00E028F1"/>
    <w:rsid w:val="00E02B8E"/>
    <w:rsid w:val="00E036DA"/>
    <w:rsid w:val="00E03EFA"/>
    <w:rsid w:val="00E04D81"/>
    <w:rsid w:val="00E051B8"/>
    <w:rsid w:val="00E05C13"/>
    <w:rsid w:val="00E05FD4"/>
    <w:rsid w:val="00E06327"/>
    <w:rsid w:val="00E064C3"/>
    <w:rsid w:val="00E072F0"/>
    <w:rsid w:val="00E10559"/>
    <w:rsid w:val="00E10929"/>
    <w:rsid w:val="00E10BF9"/>
    <w:rsid w:val="00E137CC"/>
    <w:rsid w:val="00E13B0B"/>
    <w:rsid w:val="00E13F23"/>
    <w:rsid w:val="00E14597"/>
    <w:rsid w:val="00E14EC8"/>
    <w:rsid w:val="00E15596"/>
    <w:rsid w:val="00E157E9"/>
    <w:rsid w:val="00E15A07"/>
    <w:rsid w:val="00E16921"/>
    <w:rsid w:val="00E17734"/>
    <w:rsid w:val="00E20985"/>
    <w:rsid w:val="00E20995"/>
    <w:rsid w:val="00E23651"/>
    <w:rsid w:val="00E2426F"/>
    <w:rsid w:val="00E242A8"/>
    <w:rsid w:val="00E24B15"/>
    <w:rsid w:val="00E24D3D"/>
    <w:rsid w:val="00E251EF"/>
    <w:rsid w:val="00E26FDD"/>
    <w:rsid w:val="00E27AD1"/>
    <w:rsid w:val="00E27CE8"/>
    <w:rsid w:val="00E27F93"/>
    <w:rsid w:val="00E30193"/>
    <w:rsid w:val="00E30AC4"/>
    <w:rsid w:val="00E32D02"/>
    <w:rsid w:val="00E339D3"/>
    <w:rsid w:val="00E3422C"/>
    <w:rsid w:val="00E34BA2"/>
    <w:rsid w:val="00E3693F"/>
    <w:rsid w:val="00E36B3E"/>
    <w:rsid w:val="00E37714"/>
    <w:rsid w:val="00E37BB7"/>
    <w:rsid w:val="00E4007E"/>
    <w:rsid w:val="00E40867"/>
    <w:rsid w:val="00E4292D"/>
    <w:rsid w:val="00E4316C"/>
    <w:rsid w:val="00E437AE"/>
    <w:rsid w:val="00E45955"/>
    <w:rsid w:val="00E45A25"/>
    <w:rsid w:val="00E45A76"/>
    <w:rsid w:val="00E50781"/>
    <w:rsid w:val="00E52A91"/>
    <w:rsid w:val="00E538F9"/>
    <w:rsid w:val="00E54431"/>
    <w:rsid w:val="00E54449"/>
    <w:rsid w:val="00E5480B"/>
    <w:rsid w:val="00E560E9"/>
    <w:rsid w:val="00E56603"/>
    <w:rsid w:val="00E6119E"/>
    <w:rsid w:val="00E621A5"/>
    <w:rsid w:val="00E621EC"/>
    <w:rsid w:val="00E637C5"/>
    <w:rsid w:val="00E6427A"/>
    <w:rsid w:val="00E652D2"/>
    <w:rsid w:val="00E657D1"/>
    <w:rsid w:val="00E66029"/>
    <w:rsid w:val="00E669BF"/>
    <w:rsid w:val="00E70C9C"/>
    <w:rsid w:val="00E70D83"/>
    <w:rsid w:val="00E72E80"/>
    <w:rsid w:val="00E74F47"/>
    <w:rsid w:val="00E74FA8"/>
    <w:rsid w:val="00E7639D"/>
    <w:rsid w:val="00E767D7"/>
    <w:rsid w:val="00E76BBD"/>
    <w:rsid w:val="00E8057B"/>
    <w:rsid w:val="00E81A82"/>
    <w:rsid w:val="00E81E76"/>
    <w:rsid w:val="00E82795"/>
    <w:rsid w:val="00E8291D"/>
    <w:rsid w:val="00E83E31"/>
    <w:rsid w:val="00E83FE9"/>
    <w:rsid w:val="00E8456D"/>
    <w:rsid w:val="00E848D6"/>
    <w:rsid w:val="00E84FDD"/>
    <w:rsid w:val="00E852B5"/>
    <w:rsid w:val="00E855DD"/>
    <w:rsid w:val="00E85A50"/>
    <w:rsid w:val="00E8673B"/>
    <w:rsid w:val="00E8759F"/>
    <w:rsid w:val="00E87AFC"/>
    <w:rsid w:val="00E87CDD"/>
    <w:rsid w:val="00E87DFD"/>
    <w:rsid w:val="00E91A87"/>
    <w:rsid w:val="00E91B5B"/>
    <w:rsid w:val="00E92433"/>
    <w:rsid w:val="00E9245D"/>
    <w:rsid w:val="00E92548"/>
    <w:rsid w:val="00E926E2"/>
    <w:rsid w:val="00E9300F"/>
    <w:rsid w:val="00E945DA"/>
    <w:rsid w:val="00E94F11"/>
    <w:rsid w:val="00E952B7"/>
    <w:rsid w:val="00E95631"/>
    <w:rsid w:val="00E965FA"/>
    <w:rsid w:val="00E96DA2"/>
    <w:rsid w:val="00E96DAE"/>
    <w:rsid w:val="00E97137"/>
    <w:rsid w:val="00EA0DBD"/>
    <w:rsid w:val="00EA159D"/>
    <w:rsid w:val="00EA22B9"/>
    <w:rsid w:val="00EA269C"/>
    <w:rsid w:val="00EA28FC"/>
    <w:rsid w:val="00EA2C2D"/>
    <w:rsid w:val="00EA2DDC"/>
    <w:rsid w:val="00EA34A3"/>
    <w:rsid w:val="00EA4888"/>
    <w:rsid w:val="00EA564B"/>
    <w:rsid w:val="00EA599D"/>
    <w:rsid w:val="00EA5BD8"/>
    <w:rsid w:val="00EA7BFF"/>
    <w:rsid w:val="00EB0396"/>
    <w:rsid w:val="00EB1857"/>
    <w:rsid w:val="00EB4431"/>
    <w:rsid w:val="00EB5970"/>
    <w:rsid w:val="00EB6E62"/>
    <w:rsid w:val="00EC0EDB"/>
    <w:rsid w:val="00EC116C"/>
    <w:rsid w:val="00EC1299"/>
    <w:rsid w:val="00EC1A52"/>
    <w:rsid w:val="00EC21EC"/>
    <w:rsid w:val="00EC3AA0"/>
    <w:rsid w:val="00EC45D6"/>
    <w:rsid w:val="00EC5152"/>
    <w:rsid w:val="00EC7584"/>
    <w:rsid w:val="00ED04AD"/>
    <w:rsid w:val="00ED0A98"/>
    <w:rsid w:val="00ED0AB1"/>
    <w:rsid w:val="00ED1B68"/>
    <w:rsid w:val="00ED259A"/>
    <w:rsid w:val="00ED45E7"/>
    <w:rsid w:val="00ED4A0B"/>
    <w:rsid w:val="00ED4A1A"/>
    <w:rsid w:val="00EE29F9"/>
    <w:rsid w:val="00EE3238"/>
    <w:rsid w:val="00EE397F"/>
    <w:rsid w:val="00EE3B5F"/>
    <w:rsid w:val="00EE4F12"/>
    <w:rsid w:val="00EE654D"/>
    <w:rsid w:val="00EE6D9A"/>
    <w:rsid w:val="00EE7D3F"/>
    <w:rsid w:val="00EF0111"/>
    <w:rsid w:val="00EF0215"/>
    <w:rsid w:val="00EF13CA"/>
    <w:rsid w:val="00EF160E"/>
    <w:rsid w:val="00EF16AE"/>
    <w:rsid w:val="00EF215A"/>
    <w:rsid w:val="00EF22A1"/>
    <w:rsid w:val="00EF54D5"/>
    <w:rsid w:val="00EF5879"/>
    <w:rsid w:val="00EF5B3F"/>
    <w:rsid w:val="00EF5CAA"/>
    <w:rsid w:val="00F002FA"/>
    <w:rsid w:val="00F00F54"/>
    <w:rsid w:val="00F01335"/>
    <w:rsid w:val="00F01886"/>
    <w:rsid w:val="00F01C8A"/>
    <w:rsid w:val="00F01DB6"/>
    <w:rsid w:val="00F01E46"/>
    <w:rsid w:val="00F02675"/>
    <w:rsid w:val="00F02D0F"/>
    <w:rsid w:val="00F03166"/>
    <w:rsid w:val="00F03818"/>
    <w:rsid w:val="00F03A35"/>
    <w:rsid w:val="00F03D73"/>
    <w:rsid w:val="00F058F6"/>
    <w:rsid w:val="00F063CC"/>
    <w:rsid w:val="00F06783"/>
    <w:rsid w:val="00F071CD"/>
    <w:rsid w:val="00F07AB1"/>
    <w:rsid w:val="00F10D76"/>
    <w:rsid w:val="00F11DE9"/>
    <w:rsid w:val="00F14A8A"/>
    <w:rsid w:val="00F15A7E"/>
    <w:rsid w:val="00F15CFD"/>
    <w:rsid w:val="00F1666B"/>
    <w:rsid w:val="00F1708A"/>
    <w:rsid w:val="00F20B87"/>
    <w:rsid w:val="00F21369"/>
    <w:rsid w:val="00F2392F"/>
    <w:rsid w:val="00F24BBC"/>
    <w:rsid w:val="00F25033"/>
    <w:rsid w:val="00F25230"/>
    <w:rsid w:val="00F2590A"/>
    <w:rsid w:val="00F25938"/>
    <w:rsid w:val="00F266D0"/>
    <w:rsid w:val="00F268A4"/>
    <w:rsid w:val="00F26A86"/>
    <w:rsid w:val="00F26C01"/>
    <w:rsid w:val="00F278DC"/>
    <w:rsid w:val="00F30FC7"/>
    <w:rsid w:val="00F3115E"/>
    <w:rsid w:val="00F320CB"/>
    <w:rsid w:val="00F32510"/>
    <w:rsid w:val="00F32D04"/>
    <w:rsid w:val="00F32EF1"/>
    <w:rsid w:val="00F33B11"/>
    <w:rsid w:val="00F3410D"/>
    <w:rsid w:val="00F34256"/>
    <w:rsid w:val="00F34AA3"/>
    <w:rsid w:val="00F35335"/>
    <w:rsid w:val="00F35A99"/>
    <w:rsid w:val="00F35C21"/>
    <w:rsid w:val="00F3791F"/>
    <w:rsid w:val="00F4034C"/>
    <w:rsid w:val="00F41493"/>
    <w:rsid w:val="00F41517"/>
    <w:rsid w:val="00F44940"/>
    <w:rsid w:val="00F44F80"/>
    <w:rsid w:val="00F44FA3"/>
    <w:rsid w:val="00F45C7C"/>
    <w:rsid w:val="00F46822"/>
    <w:rsid w:val="00F47080"/>
    <w:rsid w:val="00F50F80"/>
    <w:rsid w:val="00F51E6F"/>
    <w:rsid w:val="00F520B5"/>
    <w:rsid w:val="00F522DF"/>
    <w:rsid w:val="00F531B7"/>
    <w:rsid w:val="00F54854"/>
    <w:rsid w:val="00F54EA3"/>
    <w:rsid w:val="00F557FE"/>
    <w:rsid w:val="00F55AFB"/>
    <w:rsid w:val="00F56887"/>
    <w:rsid w:val="00F56BE4"/>
    <w:rsid w:val="00F613F1"/>
    <w:rsid w:val="00F61A86"/>
    <w:rsid w:val="00F634DC"/>
    <w:rsid w:val="00F63F45"/>
    <w:rsid w:val="00F641DB"/>
    <w:rsid w:val="00F64C94"/>
    <w:rsid w:val="00F65560"/>
    <w:rsid w:val="00F660D2"/>
    <w:rsid w:val="00F67FCD"/>
    <w:rsid w:val="00F707E4"/>
    <w:rsid w:val="00F711B7"/>
    <w:rsid w:val="00F71E5E"/>
    <w:rsid w:val="00F71FA1"/>
    <w:rsid w:val="00F72A0B"/>
    <w:rsid w:val="00F7316F"/>
    <w:rsid w:val="00F73B7C"/>
    <w:rsid w:val="00F743D4"/>
    <w:rsid w:val="00F753EA"/>
    <w:rsid w:val="00F75786"/>
    <w:rsid w:val="00F75CE7"/>
    <w:rsid w:val="00F769F8"/>
    <w:rsid w:val="00F76A0C"/>
    <w:rsid w:val="00F76F30"/>
    <w:rsid w:val="00F81BAF"/>
    <w:rsid w:val="00F8388C"/>
    <w:rsid w:val="00F847D5"/>
    <w:rsid w:val="00F84C28"/>
    <w:rsid w:val="00F850DF"/>
    <w:rsid w:val="00F853F2"/>
    <w:rsid w:val="00F85FB5"/>
    <w:rsid w:val="00F867A9"/>
    <w:rsid w:val="00F86E19"/>
    <w:rsid w:val="00F86EAB"/>
    <w:rsid w:val="00F86EBE"/>
    <w:rsid w:val="00F8725B"/>
    <w:rsid w:val="00F87288"/>
    <w:rsid w:val="00F874FC"/>
    <w:rsid w:val="00F879FA"/>
    <w:rsid w:val="00F90285"/>
    <w:rsid w:val="00F91F97"/>
    <w:rsid w:val="00F92034"/>
    <w:rsid w:val="00F92CE4"/>
    <w:rsid w:val="00F92F1C"/>
    <w:rsid w:val="00F93517"/>
    <w:rsid w:val="00F93A43"/>
    <w:rsid w:val="00F93D66"/>
    <w:rsid w:val="00F93EAE"/>
    <w:rsid w:val="00F95CB9"/>
    <w:rsid w:val="00F96E1A"/>
    <w:rsid w:val="00FA0456"/>
    <w:rsid w:val="00FA05C8"/>
    <w:rsid w:val="00FA0D31"/>
    <w:rsid w:val="00FA0FCB"/>
    <w:rsid w:val="00FA1031"/>
    <w:rsid w:val="00FA1307"/>
    <w:rsid w:val="00FA27D7"/>
    <w:rsid w:val="00FA3519"/>
    <w:rsid w:val="00FA3DAE"/>
    <w:rsid w:val="00FA4070"/>
    <w:rsid w:val="00FA4734"/>
    <w:rsid w:val="00FA4DD9"/>
    <w:rsid w:val="00FA4ECC"/>
    <w:rsid w:val="00FA5383"/>
    <w:rsid w:val="00FA5501"/>
    <w:rsid w:val="00FA59A4"/>
    <w:rsid w:val="00FA5AB7"/>
    <w:rsid w:val="00FA6A1A"/>
    <w:rsid w:val="00FA7EC0"/>
    <w:rsid w:val="00FB034E"/>
    <w:rsid w:val="00FB07E2"/>
    <w:rsid w:val="00FB19A0"/>
    <w:rsid w:val="00FB1BEF"/>
    <w:rsid w:val="00FB2867"/>
    <w:rsid w:val="00FB4258"/>
    <w:rsid w:val="00FB444F"/>
    <w:rsid w:val="00FB4617"/>
    <w:rsid w:val="00FB6DA5"/>
    <w:rsid w:val="00FC08DA"/>
    <w:rsid w:val="00FC1A81"/>
    <w:rsid w:val="00FC1FE7"/>
    <w:rsid w:val="00FC27CA"/>
    <w:rsid w:val="00FC2DD2"/>
    <w:rsid w:val="00FC378E"/>
    <w:rsid w:val="00FC43CD"/>
    <w:rsid w:val="00FC4C94"/>
    <w:rsid w:val="00FC57F4"/>
    <w:rsid w:val="00FC7470"/>
    <w:rsid w:val="00FD14DB"/>
    <w:rsid w:val="00FD41C9"/>
    <w:rsid w:val="00FD44CB"/>
    <w:rsid w:val="00FD455D"/>
    <w:rsid w:val="00FD474F"/>
    <w:rsid w:val="00FD4E74"/>
    <w:rsid w:val="00FD566C"/>
    <w:rsid w:val="00FD59C2"/>
    <w:rsid w:val="00FD66C9"/>
    <w:rsid w:val="00FE0C58"/>
    <w:rsid w:val="00FE116D"/>
    <w:rsid w:val="00FE11AB"/>
    <w:rsid w:val="00FE1715"/>
    <w:rsid w:val="00FE1AD2"/>
    <w:rsid w:val="00FE29F4"/>
    <w:rsid w:val="00FE2C6D"/>
    <w:rsid w:val="00FE457B"/>
    <w:rsid w:val="00FE479C"/>
    <w:rsid w:val="00FE5404"/>
    <w:rsid w:val="00FE575F"/>
    <w:rsid w:val="00FE6C56"/>
    <w:rsid w:val="00FE6F98"/>
    <w:rsid w:val="00FE7C30"/>
    <w:rsid w:val="00FF07EF"/>
    <w:rsid w:val="00FF2123"/>
    <w:rsid w:val="00FF22C6"/>
    <w:rsid w:val="00FF2B14"/>
    <w:rsid w:val="00FF2E03"/>
    <w:rsid w:val="00FF37DB"/>
    <w:rsid w:val="00FF3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6AC8B1"/>
  <w15:docId w15:val="{E368353D-1ACA-49AB-B219-35A66FD14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/>
    <w:lsdException w:name="heading 2" w:semiHidden="1" w:uiPriority="9" w:unhideWhenUsed="1"/>
    <w:lsdException w:name="heading 3" w:semiHidden="1" w:uiPriority="9" w:unhideWhenUsed="1"/>
    <w:lsdException w:name="heading 4" w:semiHidden="1" w:uiPriority="9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83762"/>
    <w:pPr>
      <w:widowControl w:val="0"/>
      <w:wordWrap w:val="0"/>
      <w:autoSpaceDE w:val="0"/>
      <w:autoSpaceDN w:val="0"/>
      <w:spacing w:line="300" w:lineRule="auto"/>
    </w:pPr>
  </w:style>
  <w:style w:type="paragraph" w:styleId="12">
    <w:name w:val="heading 1"/>
    <w:basedOn w:val="a0"/>
    <w:next w:val="a0"/>
    <w:link w:val="1Char"/>
    <w:uiPriority w:val="1"/>
    <w:semiHidden/>
    <w:rsid w:val="00EC1A52"/>
    <w:pPr>
      <w:widowControl/>
      <w:wordWrap/>
      <w:autoSpaceDE/>
      <w:autoSpaceDN/>
      <w:spacing w:after="120" w:line="240" w:lineRule="auto"/>
      <w:ind w:left="403" w:hanging="403"/>
      <w:outlineLvl w:val="0"/>
    </w:pPr>
    <w:rPr>
      <w:rFonts w:asciiTheme="majorHAnsi" w:eastAsiaTheme="majorEastAsia" w:hAnsiTheme="majorHAnsi" w:cstheme="majorBidi"/>
      <w:b/>
      <w:color w:val="1D4576" w:themeColor="accent6" w:themeShade="80"/>
      <w:sz w:val="28"/>
      <w:szCs w:val="32"/>
    </w:rPr>
  </w:style>
  <w:style w:type="paragraph" w:styleId="20">
    <w:name w:val="heading 2"/>
    <w:basedOn w:val="a0"/>
    <w:next w:val="a0"/>
    <w:link w:val="2Char"/>
    <w:uiPriority w:val="9"/>
    <w:semiHidden/>
    <w:rsid w:val="00EC1A5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0"/>
    <w:next w:val="a0"/>
    <w:link w:val="3Char"/>
    <w:uiPriority w:val="9"/>
    <w:semiHidden/>
    <w:rsid w:val="00EC1A5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EC1A5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EC1A52"/>
  </w:style>
  <w:style w:type="paragraph" w:styleId="a5">
    <w:name w:val="footer"/>
    <w:basedOn w:val="a0"/>
    <w:link w:val="Char0"/>
    <w:uiPriority w:val="99"/>
    <w:unhideWhenUsed/>
    <w:rsid w:val="00EC1A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EC1A52"/>
  </w:style>
  <w:style w:type="character" w:customStyle="1" w:styleId="-">
    <w:name w:val="기본문서 - 머리글"/>
    <w:basedOn w:val="Char"/>
    <w:uiPriority w:val="1"/>
    <w:rsid w:val="00EC1A52"/>
    <w:rPr>
      <w:rFonts w:asciiTheme="majorHAnsi" w:eastAsiaTheme="minorEastAsia" w:hAnsiTheme="majorHAnsi"/>
      <w:sz w:val="16"/>
    </w:rPr>
  </w:style>
  <w:style w:type="character" w:styleId="a6">
    <w:name w:val="Placeholder Text"/>
    <w:basedOn w:val="a1"/>
    <w:uiPriority w:val="99"/>
    <w:semiHidden/>
    <w:rsid w:val="00EC1A52"/>
    <w:rPr>
      <w:color w:val="808080"/>
    </w:rPr>
  </w:style>
  <w:style w:type="paragraph" w:styleId="a7">
    <w:name w:val="Balloon Text"/>
    <w:basedOn w:val="a0"/>
    <w:link w:val="Char1"/>
    <w:uiPriority w:val="99"/>
    <w:semiHidden/>
    <w:unhideWhenUsed/>
    <w:rsid w:val="00EC1A52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7"/>
    <w:uiPriority w:val="99"/>
    <w:semiHidden/>
    <w:rsid w:val="00EC1A52"/>
    <w:rPr>
      <w:rFonts w:asciiTheme="majorHAnsi" w:eastAsiaTheme="majorEastAsia" w:hAnsiTheme="majorHAnsi" w:cstheme="majorBidi"/>
      <w:sz w:val="18"/>
      <w:szCs w:val="18"/>
    </w:rPr>
  </w:style>
  <w:style w:type="paragraph" w:customStyle="1" w:styleId="3">
    <w:name w:val="제목 3단계"/>
    <w:basedOn w:val="30"/>
    <w:next w:val="a0"/>
    <w:qFormat/>
    <w:rsid w:val="006A08B2"/>
    <w:pPr>
      <w:numPr>
        <w:ilvl w:val="2"/>
        <w:numId w:val="8"/>
      </w:numPr>
      <w:spacing w:before="288"/>
      <w:ind w:leftChars="0" w:left="0" w:rightChars="100" w:right="100" w:firstLineChars="0" w:firstLine="0"/>
    </w:pPr>
    <w:rPr>
      <w:b/>
      <w:color w:val="1D4576" w:themeColor="accent6" w:themeShade="80"/>
    </w:rPr>
  </w:style>
  <w:style w:type="table" w:customStyle="1" w:styleId="13">
    <w:name w:val="옅은 음영1"/>
    <w:basedOn w:val="a2"/>
    <w:uiPriority w:val="60"/>
    <w:rsid w:val="00EC1A52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-0">
    <w:name w:val="기본문서 - 가운데"/>
    <w:basedOn w:val="a0"/>
    <w:qFormat/>
    <w:rsid w:val="00EC1A52"/>
    <w:pPr>
      <w:jc w:val="center"/>
    </w:pPr>
    <w:rPr>
      <w:rFonts w:cs="Tahoma"/>
      <w:sz w:val="18"/>
      <w:szCs w:val="18"/>
    </w:rPr>
  </w:style>
  <w:style w:type="paragraph" w:customStyle="1" w:styleId="-1">
    <w:name w:val="기본문서 - 들여쓰기"/>
    <w:basedOn w:val="a8"/>
    <w:qFormat/>
    <w:rsid w:val="00EC1A52"/>
    <w:pPr>
      <w:spacing w:after="0"/>
      <w:ind w:leftChars="300" w:left="600"/>
    </w:pPr>
  </w:style>
  <w:style w:type="character" w:customStyle="1" w:styleId="-2">
    <w:name w:val="기본문서 - 강한강조"/>
    <w:basedOn w:val="a1"/>
    <w:uiPriority w:val="1"/>
    <w:qFormat/>
    <w:rsid w:val="00EC1A52"/>
    <w:rPr>
      <w:b/>
      <w:color w:val="FF6019" w:themeColor="accent2"/>
    </w:rPr>
  </w:style>
  <w:style w:type="numbering" w:customStyle="1" w:styleId="071cm36">
    <w:name w:val="스타일 번호 매기기 왼쪽:  0.71 cm 내어쓰기:  3.6 글자"/>
    <w:basedOn w:val="a3"/>
    <w:rsid w:val="00EC1A52"/>
    <w:pPr>
      <w:numPr>
        <w:numId w:val="1"/>
      </w:numPr>
    </w:pPr>
  </w:style>
  <w:style w:type="numbering" w:customStyle="1" w:styleId="071cm361">
    <w:name w:val="스타일 번호 매기기 왼쪽:  0.71 cm 내어쓰기:  3.6 글자1"/>
    <w:basedOn w:val="a3"/>
    <w:rsid w:val="00EC1A52"/>
    <w:pPr>
      <w:numPr>
        <w:numId w:val="2"/>
      </w:numPr>
    </w:pPr>
  </w:style>
  <w:style w:type="numbering" w:customStyle="1" w:styleId="071cm362">
    <w:name w:val="스타일 번호 매기기 왼쪽:  0.71 cm 내어쓰기:  3.6 글자2"/>
    <w:basedOn w:val="a3"/>
    <w:uiPriority w:val="99"/>
    <w:rsid w:val="00EC1A52"/>
    <w:pPr>
      <w:numPr>
        <w:numId w:val="3"/>
      </w:numPr>
    </w:pPr>
  </w:style>
  <w:style w:type="table" w:styleId="a9">
    <w:name w:val="Table Grid"/>
    <w:basedOn w:val="-3"/>
    <w:uiPriority w:val="39"/>
    <w:rsid w:val="00EC1A52"/>
    <w:tblPr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auto"/>
    </w:tcPr>
    <w:tblStylePr w:type="firstRow">
      <w:rPr>
        <w:b/>
        <w:i w:val="0"/>
      </w:rPr>
      <w:tblPr/>
      <w:tcPr>
        <w:tcBorders>
          <w:top w:val="single" w:sz="12" w:space="0" w:color="000000" w:themeColor="text1"/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-3">
    <w:name w:val="기본문서 - 표"/>
    <w:basedOn w:val="14"/>
    <w:uiPriority w:val="99"/>
    <w:rsid w:val="00EC1A52"/>
    <w:pPr>
      <w:spacing w:before="80" w:after="80"/>
      <w:jc w:val="center"/>
    </w:pPr>
    <w:tblPr>
      <w:tblBorders>
        <w:top w:val="single" w:sz="8" w:space="0" w:color="000000" w:themeColor="text1"/>
        <w:bottom w:val="single" w:sz="8" w:space="0" w:color="000000" w:themeColor="text1"/>
        <w:insideH w:val="single" w:sz="8" w:space="0" w:color="000000" w:themeColor="text1"/>
      </w:tblBorders>
    </w:tblPr>
    <w:tcPr>
      <w:shd w:val="clear" w:color="auto" w:fill="auto"/>
      <w:vAlign w:val="center"/>
    </w:tcPr>
    <w:tblStylePr w:type="firstRow">
      <w:rPr>
        <w:b/>
        <w:i w:val="0"/>
      </w:rPr>
      <w:tblPr/>
      <w:tcPr>
        <w:tcBorders>
          <w:top w:val="single" w:sz="12" w:space="0" w:color="000000" w:themeColor="text1"/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Simple 1"/>
    <w:basedOn w:val="a2"/>
    <w:uiPriority w:val="99"/>
    <w:semiHidden/>
    <w:unhideWhenUsed/>
    <w:rsid w:val="00EC1A52"/>
    <w:pPr>
      <w:widowControl w:val="0"/>
      <w:wordWrap w:val="0"/>
      <w:autoSpaceDE w:val="0"/>
      <w:autoSpaceDN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numbering" w:customStyle="1" w:styleId="071cm363">
    <w:name w:val="스타일 번호 매기기 왼쪽:  0.71 cm 내어쓰기:  3.6 글자3"/>
    <w:basedOn w:val="a3"/>
    <w:rsid w:val="00EC1A52"/>
    <w:pPr>
      <w:numPr>
        <w:numId w:val="4"/>
      </w:numPr>
    </w:pPr>
  </w:style>
  <w:style w:type="numbering" w:customStyle="1" w:styleId="071cm364">
    <w:name w:val="스타일 번호 매기기 왼쪽:  0.71 cm 내어쓰기:  3.6 글자4"/>
    <w:basedOn w:val="a3"/>
    <w:rsid w:val="00EC1A52"/>
    <w:pPr>
      <w:numPr>
        <w:numId w:val="5"/>
      </w:numPr>
    </w:pPr>
  </w:style>
  <w:style w:type="character" w:customStyle="1" w:styleId="-4">
    <w:name w:val="기본문서 - 약한강조"/>
    <w:basedOn w:val="a1"/>
    <w:uiPriority w:val="1"/>
    <w:qFormat/>
    <w:rsid w:val="00EC1A52"/>
    <w:rPr>
      <w:rFonts w:cs="Tahoma"/>
      <w:b/>
      <w:sz w:val="18"/>
      <w:szCs w:val="18"/>
    </w:rPr>
  </w:style>
  <w:style w:type="numbering" w:customStyle="1" w:styleId="071cm365">
    <w:name w:val="스타일 번호 매기기 왼쪽:  0.71 cm 내어쓰기:  3.6 글자5"/>
    <w:basedOn w:val="a3"/>
    <w:rsid w:val="00EC1A52"/>
    <w:pPr>
      <w:numPr>
        <w:numId w:val="6"/>
      </w:numPr>
    </w:pPr>
  </w:style>
  <w:style w:type="paragraph" w:styleId="a8">
    <w:name w:val="Body Text Indent"/>
    <w:basedOn w:val="a0"/>
    <w:link w:val="Char2"/>
    <w:uiPriority w:val="99"/>
    <w:semiHidden/>
    <w:unhideWhenUsed/>
    <w:rsid w:val="00EC1A52"/>
    <w:pPr>
      <w:spacing w:after="180"/>
      <w:ind w:leftChars="400" w:left="851"/>
    </w:pPr>
  </w:style>
  <w:style w:type="character" w:customStyle="1" w:styleId="Char2">
    <w:name w:val="본문 들여쓰기 Char"/>
    <w:basedOn w:val="a1"/>
    <w:link w:val="a8"/>
    <w:uiPriority w:val="99"/>
    <w:semiHidden/>
    <w:rsid w:val="00EC1A52"/>
  </w:style>
  <w:style w:type="character" w:customStyle="1" w:styleId="-5">
    <w:name w:val="기본문서 - 작게"/>
    <w:basedOn w:val="a1"/>
    <w:uiPriority w:val="1"/>
    <w:qFormat/>
    <w:rsid w:val="00EC1A52"/>
    <w:rPr>
      <w:rFonts w:cs="Tahoma"/>
      <w:sz w:val="16"/>
      <w:szCs w:val="16"/>
    </w:rPr>
  </w:style>
  <w:style w:type="character" w:customStyle="1" w:styleId="1Char">
    <w:name w:val="제목 1 Char"/>
    <w:basedOn w:val="a1"/>
    <w:link w:val="12"/>
    <w:uiPriority w:val="1"/>
    <w:semiHidden/>
    <w:rsid w:val="00BE2DEB"/>
    <w:rPr>
      <w:rFonts w:asciiTheme="majorHAnsi" w:eastAsiaTheme="majorEastAsia" w:hAnsiTheme="majorHAnsi" w:cstheme="majorBidi"/>
      <w:b/>
      <w:color w:val="1D4576" w:themeColor="accent6" w:themeShade="80"/>
      <w:sz w:val="28"/>
      <w:szCs w:val="32"/>
    </w:rPr>
  </w:style>
  <w:style w:type="paragraph" w:styleId="15">
    <w:name w:val="toc 1"/>
    <w:basedOn w:val="a0"/>
    <w:next w:val="a0"/>
    <w:uiPriority w:val="39"/>
    <w:unhideWhenUsed/>
    <w:qFormat/>
    <w:rsid w:val="00376397"/>
    <w:pPr>
      <w:tabs>
        <w:tab w:val="left" w:pos="440"/>
        <w:tab w:val="right" w:leader="dot" w:pos="9466"/>
      </w:tabs>
    </w:pPr>
    <w:rPr>
      <w:rFonts w:cs="Arial"/>
      <w:b/>
      <w:noProof/>
      <w:u w:color="1D4576" w:themeColor="accent6" w:themeShade="80"/>
    </w:rPr>
  </w:style>
  <w:style w:type="character" w:styleId="aa">
    <w:name w:val="Hyperlink"/>
    <w:basedOn w:val="a1"/>
    <w:uiPriority w:val="99"/>
    <w:unhideWhenUsed/>
    <w:rsid w:val="00EC1A52"/>
    <w:rPr>
      <w:color w:val="0000FF" w:themeColor="hyperlink"/>
      <w:u w:val="single"/>
    </w:rPr>
  </w:style>
  <w:style w:type="character" w:customStyle="1" w:styleId="2Char">
    <w:name w:val="제목 2 Char"/>
    <w:basedOn w:val="a1"/>
    <w:link w:val="20"/>
    <w:uiPriority w:val="9"/>
    <w:semiHidden/>
    <w:rsid w:val="00BE2DEB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1"/>
    <w:link w:val="30"/>
    <w:uiPriority w:val="9"/>
    <w:semiHidden/>
    <w:rsid w:val="00BE2DEB"/>
    <w:rPr>
      <w:rFonts w:asciiTheme="majorHAnsi" w:eastAsiaTheme="majorEastAsia" w:hAnsiTheme="majorHAnsi" w:cstheme="majorBidi"/>
    </w:rPr>
  </w:style>
  <w:style w:type="paragraph" w:styleId="ab">
    <w:name w:val="footnote text"/>
    <w:basedOn w:val="a0"/>
    <w:link w:val="Char3"/>
    <w:uiPriority w:val="99"/>
    <w:semiHidden/>
    <w:unhideWhenUsed/>
    <w:rsid w:val="00EC1A52"/>
    <w:pPr>
      <w:snapToGrid w:val="0"/>
    </w:pPr>
  </w:style>
  <w:style w:type="character" w:customStyle="1" w:styleId="Char3">
    <w:name w:val="각주 텍스트 Char"/>
    <w:basedOn w:val="a1"/>
    <w:link w:val="ab"/>
    <w:uiPriority w:val="99"/>
    <w:semiHidden/>
    <w:rsid w:val="00EC1A52"/>
  </w:style>
  <w:style w:type="character" w:styleId="ac">
    <w:name w:val="footnote reference"/>
    <w:basedOn w:val="a1"/>
    <w:uiPriority w:val="99"/>
    <w:semiHidden/>
    <w:unhideWhenUsed/>
    <w:rsid w:val="00EC1A52"/>
    <w:rPr>
      <w:vertAlign w:val="superscript"/>
    </w:rPr>
  </w:style>
  <w:style w:type="paragraph" w:styleId="21">
    <w:name w:val="toc 2"/>
    <w:basedOn w:val="a0"/>
    <w:next w:val="a0"/>
    <w:uiPriority w:val="39"/>
    <w:unhideWhenUsed/>
    <w:qFormat/>
    <w:rsid w:val="00EC1A52"/>
    <w:pPr>
      <w:widowControl/>
      <w:tabs>
        <w:tab w:val="left" w:pos="440"/>
        <w:tab w:val="left" w:pos="1000"/>
        <w:tab w:val="right" w:leader="dot" w:pos="9460"/>
      </w:tabs>
      <w:wordWrap/>
      <w:autoSpaceDE/>
      <w:autoSpaceDN/>
      <w:spacing w:after="100" w:line="276" w:lineRule="auto"/>
      <w:ind w:leftChars="230" w:left="460"/>
    </w:pPr>
    <w:rPr>
      <w:kern w:val="0"/>
      <w:szCs w:val="22"/>
    </w:rPr>
  </w:style>
  <w:style w:type="paragraph" w:styleId="ad">
    <w:name w:val="toa heading"/>
    <w:basedOn w:val="a0"/>
    <w:next w:val="a0"/>
    <w:uiPriority w:val="99"/>
    <w:semiHidden/>
    <w:unhideWhenUsed/>
    <w:rsid w:val="00EC1A52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31">
    <w:name w:val="toc 3"/>
    <w:basedOn w:val="a0"/>
    <w:next w:val="a0"/>
    <w:uiPriority w:val="39"/>
    <w:unhideWhenUsed/>
    <w:qFormat/>
    <w:rsid w:val="00376397"/>
    <w:pPr>
      <w:widowControl/>
      <w:tabs>
        <w:tab w:val="left" w:pos="800"/>
        <w:tab w:val="right" w:leader="dot" w:pos="9465"/>
      </w:tabs>
      <w:wordWrap/>
      <w:autoSpaceDE/>
      <w:autoSpaceDN/>
      <w:spacing w:after="100" w:line="276" w:lineRule="auto"/>
      <w:ind w:leftChars="400" w:left="800"/>
    </w:pPr>
    <w:rPr>
      <w:rFonts w:cs="Arial"/>
      <w:noProof/>
      <w:kern w:val="0"/>
      <w:szCs w:val="22"/>
    </w:rPr>
  </w:style>
  <w:style w:type="paragraph" w:customStyle="1" w:styleId="2">
    <w:name w:val="제목 2단계"/>
    <w:basedOn w:val="20"/>
    <w:next w:val="a0"/>
    <w:qFormat/>
    <w:rsid w:val="00EC1A52"/>
    <w:pPr>
      <w:numPr>
        <w:ilvl w:val="1"/>
        <w:numId w:val="8"/>
      </w:numPr>
      <w:spacing w:before="120"/>
    </w:pPr>
    <w:rPr>
      <w:b/>
      <w:color w:val="1D4576" w:themeColor="accent6" w:themeShade="80"/>
      <w:sz w:val="22"/>
    </w:rPr>
  </w:style>
  <w:style w:type="paragraph" w:styleId="ae">
    <w:name w:val="caption"/>
    <w:basedOn w:val="a0"/>
    <w:next w:val="a0"/>
    <w:uiPriority w:val="35"/>
    <w:unhideWhenUsed/>
    <w:qFormat/>
    <w:rsid w:val="00EC1A52"/>
    <w:rPr>
      <w:b/>
      <w:bCs/>
    </w:rPr>
  </w:style>
  <w:style w:type="paragraph" w:styleId="af">
    <w:name w:val="Normal Indent"/>
    <w:basedOn w:val="a0"/>
    <w:uiPriority w:val="99"/>
    <w:semiHidden/>
    <w:unhideWhenUsed/>
    <w:rsid w:val="00EC1A52"/>
    <w:pPr>
      <w:ind w:leftChars="400" w:left="800"/>
    </w:pPr>
  </w:style>
  <w:style w:type="paragraph" w:styleId="af0">
    <w:name w:val="Document Map"/>
    <w:basedOn w:val="a0"/>
    <w:link w:val="Char4"/>
    <w:uiPriority w:val="99"/>
    <w:semiHidden/>
    <w:unhideWhenUsed/>
    <w:rsid w:val="00EC1A52"/>
    <w:rPr>
      <w:rFonts w:ascii="굴림" w:eastAsia="굴림"/>
      <w:sz w:val="18"/>
      <w:szCs w:val="18"/>
    </w:rPr>
  </w:style>
  <w:style w:type="character" w:customStyle="1" w:styleId="Char4">
    <w:name w:val="문서 구조 Char"/>
    <w:basedOn w:val="a1"/>
    <w:link w:val="af0"/>
    <w:uiPriority w:val="99"/>
    <w:semiHidden/>
    <w:rsid w:val="00EC1A52"/>
    <w:rPr>
      <w:rFonts w:ascii="굴림" w:eastAsia="굴림"/>
      <w:sz w:val="18"/>
      <w:szCs w:val="18"/>
    </w:rPr>
  </w:style>
  <w:style w:type="paragraph" w:customStyle="1" w:styleId="10">
    <w:name w:val="제목 1단계"/>
    <w:basedOn w:val="12"/>
    <w:next w:val="a0"/>
    <w:link w:val="1Char0"/>
    <w:qFormat/>
    <w:rsid w:val="00EC1A52"/>
    <w:pPr>
      <w:numPr>
        <w:numId w:val="8"/>
      </w:numPr>
      <w:spacing w:before="288" w:after="0" w:line="300" w:lineRule="auto"/>
      <w:ind w:left="400"/>
    </w:pPr>
  </w:style>
  <w:style w:type="paragraph" w:customStyle="1" w:styleId="-6">
    <w:name w:val="기본문서 - 문서제목"/>
    <w:basedOn w:val="a0"/>
    <w:next w:val="a0"/>
    <w:link w:val="-Char"/>
    <w:qFormat/>
    <w:rsid w:val="00EC1A52"/>
    <w:pPr>
      <w:spacing w:before="240" w:after="120"/>
    </w:pPr>
    <w:rPr>
      <w:rFonts w:asciiTheme="majorHAnsi" w:eastAsiaTheme="majorEastAsia" w:hAnsiTheme="majorHAnsi" w:cstheme="majorBidi"/>
      <w:b/>
      <w:bCs/>
      <w:sz w:val="52"/>
      <w:szCs w:val="32"/>
    </w:rPr>
  </w:style>
  <w:style w:type="character" w:customStyle="1" w:styleId="1Char0">
    <w:name w:val="제목 1단계 Char"/>
    <w:basedOn w:val="1Char"/>
    <w:link w:val="10"/>
    <w:rsid w:val="00EC1A52"/>
    <w:rPr>
      <w:rFonts w:asciiTheme="majorHAnsi" w:eastAsiaTheme="majorEastAsia" w:hAnsiTheme="majorHAnsi" w:cstheme="majorBidi"/>
      <w:b/>
      <w:color w:val="1D4576" w:themeColor="accent6" w:themeShade="80"/>
      <w:sz w:val="28"/>
      <w:szCs w:val="32"/>
    </w:rPr>
  </w:style>
  <w:style w:type="character" w:customStyle="1" w:styleId="-Char">
    <w:name w:val="기본문서 - 문서제목 Char"/>
    <w:basedOn w:val="a1"/>
    <w:link w:val="-6"/>
    <w:rsid w:val="00EC1A52"/>
    <w:rPr>
      <w:rFonts w:asciiTheme="majorHAnsi" w:eastAsiaTheme="majorEastAsia" w:hAnsiTheme="majorHAnsi" w:cstheme="majorBidi"/>
      <w:b/>
      <w:bCs/>
      <w:sz w:val="52"/>
      <w:szCs w:val="32"/>
    </w:rPr>
  </w:style>
  <w:style w:type="paragraph" w:styleId="af1">
    <w:name w:val="List Paragraph"/>
    <w:basedOn w:val="a0"/>
    <w:link w:val="Char5"/>
    <w:uiPriority w:val="34"/>
    <w:qFormat/>
    <w:rsid w:val="00EC1A52"/>
    <w:pPr>
      <w:ind w:leftChars="400" w:left="800"/>
    </w:pPr>
  </w:style>
  <w:style w:type="table" w:styleId="2-1">
    <w:name w:val="Medium List 2 Accent 1"/>
    <w:basedOn w:val="a2"/>
    <w:uiPriority w:val="66"/>
    <w:rsid w:val="00EC1A52"/>
    <w:rPr>
      <w:rFonts w:asciiTheme="majorHAnsi" w:eastAsiaTheme="majorEastAsia" w:hAnsiTheme="majorHAnsi" w:cstheme="majorBidi"/>
      <w:color w:val="000000" w:themeColor="text1"/>
      <w:kern w:val="0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Char5">
    <w:name w:val="목록 단락 Char"/>
    <w:basedOn w:val="a1"/>
    <w:link w:val="af1"/>
    <w:uiPriority w:val="34"/>
    <w:rsid w:val="00EC1A52"/>
  </w:style>
  <w:style w:type="paragraph" w:styleId="af2">
    <w:name w:val="List"/>
    <w:basedOn w:val="a0"/>
    <w:uiPriority w:val="99"/>
    <w:semiHidden/>
    <w:unhideWhenUsed/>
    <w:rsid w:val="00EC1A52"/>
    <w:pPr>
      <w:ind w:leftChars="200" w:left="100" w:hangingChars="200" w:hanging="200"/>
      <w:contextualSpacing/>
    </w:pPr>
  </w:style>
  <w:style w:type="paragraph" w:styleId="af3">
    <w:name w:val="Title"/>
    <w:basedOn w:val="a0"/>
    <w:next w:val="a0"/>
    <w:link w:val="Char6"/>
    <w:uiPriority w:val="10"/>
    <w:rsid w:val="00EC1A52"/>
    <w:pPr>
      <w:spacing w:before="240" w:after="120"/>
      <w:outlineLvl w:val="0"/>
    </w:pPr>
    <w:rPr>
      <w:rFonts w:asciiTheme="majorHAnsi" w:eastAsiaTheme="majorEastAsia" w:hAnsiTheme="majorHAnsi" w:cstheme="majorBidi"/>
      <w:b/>
      <w:bCs/>
      <w:sz w:val="52"/>
      <w:szCs w:val="32"/>
    </w:rPr>
  </w:style>
  <w:style w:type="character" w:customStyle="1" w:styleId="Char6">
    <w:name w:val="제목 Char"/>
    <w:basedOn w:val="a1"/>
    <w:link w:val="af3"/>
    <w:uiPriority w:val="10"/>
    <w:rsid w:val="00EC1A52"/>
    <w:rPr>
      <w:rFonts w:asciiTheme="majorHAnsi" w:eastAsiaTheme="majorEastAsia" w:hAnsiTheme="majorHAnsi" w:cstheme="majorBidi"/>
      <w:b/>
      <w:bCs/>
      <w:sz w:val="52"/>
      <w:szCs w:val="32"/>
    </w:rPr>
  </w:style>
  <w:style w:type="table" w:customStyle="1" w:styleId="af4">
    <w:name w:val="표"/>
    <w:basedOn w:val="a2"/>
    <w:uiPriority w:val="99"/>
    <w:qFormat/>
    <w:rsid w:val="00EC1A52"/>
    <w:pPr>
      <w:jc w:val="center"/>
    </w:pPr>
    <w:rPr>
      <w:rFonts w:cs="Tahoma"/>
      <w:sz w:val="18"/>
      <w:szCs w:val="18"/>
    </w:rPr>
    <w:tblPr>
      <w:tblInd w:w="567" w:type="dxa"/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</w:tblBorders>
      <w:tblCellMar>
        <w:top w:w="108" w:type="dxa"/>
        <w:bottom w:w="108" w:type="dxa"/>
      </w:tblCellMar>
    </w:tblPr>
    <w:tcPr>
      <w:shd w:val="clear" w:color="auto" w:fill="FFFFFF" w:themeFill="background1"/>
      <w:vAlign w:val="center"/>
    </w:tcPr>
    <w:tblStylePr w:type="firstRow">
      <w:pPr>
        <w:wordWrap/>
      </w:pPr>
      <w:rPr>
        <w:rFonts w:asciiTheme="majorHAnsi" w:eastAsiaTheme="majorEastAsia" w:hAnsiTheme="majorHAnsi"/>
        <w:b/>
        <w:sz w:val="18"/>
      </w:rPr>
      <w:tblPr/>
      <w:tcPr>
        <w:shd w:val="clear" w:color="auto" w:fill="FFFFFF" w:themeFill="background1"/>
      </w:tcPr>
    </w:tblStylePr>
  </w:style>
  <w:style w:type="paragraph" w:customStyle="1" w:styleId="22">
    <w:name w:val="목록단락2"/>
    <w:basedOn w:val="af1"/>
    <w:semiHidden/>
    <w:rsid w:val="008738EF"/>
    <w:pPr>
      <w:spacing w:before="200" w:after="100" w:line="240" w:lineRule="auto"/>
      <w:ind w:leftChars="0" w:left="0"/>
      <w:jc w:val="both"/>
      <w:outlineLvl w:val="0"/>
    </w:pPr>
    <w:rPr>
      <w:rFonts w:ascii="Arial" w:eastAsia="굴림체" w:hAnsi="Arial" w:cs="Arial"/>
      <w:b/>
      <w:szCs w:val="18"/>
    </w:rPr>
  </w:style>
  <w:style w:type="paragraph" w:customStyle="1" w:styleId="-7">
    <w:name w:val="제목 - 요약"/>
    <w:basedOn w:val="10"/>
    <w:next w:val="a0"/>
    <w:qFormat/>
    <w:rsid w:val="00376397"/>
    <w:pPr>
      <w:numPr>
        <w:numId w:val="0"/>
      </w:numPr>
      <w:spacing w:before="0" w:line="240" w:lineRule="auto"/>
    </w:pPr>
  </w:style>
  <w:style w:type="table" w:customStyle="1" w:styleId="16">
    <w:name w:val="표1"/>
    <w:basedOn w:val="a2"/>
    <w:uiPriority w:val="99"/>
    <w:qFormat/>
    <w:rsid w:val="003C3D3C"/>
    <w:pPr>
      <w:jc w:val="center"/>
    </w:pPr>
    <w:rPr>
      <w:rFonts w:cs="Tahoma"/>
      <w:sz w:val="18"/>
      <w:szCs w:val="18"/>
    </w:rPr>
    <w:tblPr>
      <w:tblInd w:w="567" w:type="dxa"/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</w:tblBorders>
      <w:tblCellMar>
        <w:top w:w="108" w:type="dxa"/>
        <w:bottom w:w="108" w:type="dxa"/>
      </w:tblCellMar>
    </w:tblPr>
    <w:tcPr>
      <w:shd w:val="clear" w:color="auto" w:fill="FFFFFF" w:themeFill="background1"/>
      <w:vAlign w:val="center"/>
    </w:tcPr>
    <w:tblStylePr w:type="firstRow">
      <w:pPr>
        <w:wordWrap/>
      </w:pPr>
      <w:rPr>
        <w:rFonts w:asciiTheme="majorHAnsi" w:eastAsiaTheme="majorEastAsia" w:hAnsiTheme="majorHAnsi"/>
        <w:b/>
        <w:sz w:val="18"/>
      </w:rPr>
      <w:tblPr/>
      <w:tcPr>
        <w:shd w:val="clear" w:color="auto" w:fill="FFFFFF" w:themeFill="background1"/>
      </w:tcPr>
    </w:tblStylePr>
  </w:style>
  <w:style w:type="table" w:customStyle="1" w:styleId="23">
    <w:name w:val="표2"/>
    <w:basedOn w:val="a2"/>
    <w:uiPriority w:val="99"/>
    <w:qFormat/>
    <w:rsid w:val="009257CA"/>
    <w:pPr>
      <w:jc w:val="center"/>
    </w:pPr>
    <w:rPr>
      <w:rFonts w:cs="Tahoma"/>
      <w:sz w:val="18"/>
      <w:szCs w:val="18"/>
    </w:rPr>
    <w:tblPr>
      <w:tblInd w:w="567" w:type="dxa"/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</w:tblBorders>
      <w:tblCellMar>
        <w:top w:w="108" w:type="dxa"/>
        <w:bottom w:w="108" w:type="dxa"/>
      </w:tblCellMar>
    </w:tblPr>
    <w:tcPr>
      <w:shd w:val="clear" w:color="auto" w:fill="FFFFFF" w:themeFill="background1"/>
      <w:vAlign w:val="center"/>
    </w:tcPr>
    <w:tblStylePr w:type="firstRow">
      <w:pPr>
        <w:wordWrap/>
      </w:pPr>
      <w:rPr>
        <w:rFonts w:asciiTheme="majorHAnsi" w:eastAsiaTheme="majorEastAsia" w:hAnsiTheme="majorHAnsi"/>
        <w:b/>
        <w:sz w:val="18"/>
      </w:rPr>
      <w:tblPr/>
      <w:tcPr>
        <w:shd w:val="clear" w:color="auto" w:fill="FFFFFF" w:themeFill="background1"/>
      </w:tcPr>
    </w:tblStylePr>
  </w:style>
  <w:style w:type="table" w:customStyle="1" w:styleId="32">
    <w:name w:val="표3"/>
    <w:basedOn w:val="a2"/>
    <w:uiPriority w:val="99"/>
    <w:qFormat/>
    <w:rsid w:val="005E5EDE"/>
    <w:pPr>
      <w:jc w:val="center"/>
    </w:pPr>
    <w:rPr>
      <w:rFonts w:cs="Tahoma"/>
      <w:sz w:val="18"/>
      <w:szCs w:val="18"/>
    </w:rPr>
    <w:tblPr>
      <w:tblInd w:w="567" w:type="dxa"/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</w:tblBorders>
      <w:tblCellMar>
        <w:top w:w="108" w:type="dxa"/>
        <w:bottom w:w="108" w:type="dxa"/>
      </w:tblCellMar>
    </w:tblPr>
    <w:tcPr>
      <w:shd w:val="clear" w:color="auto" w:fill="FFFFFF" w:themeFill="background1"/>
      <w:vAlign w:val="center"/>
    </w:tcPr>
    <w:tblStylePr w:type="firstRow">
      <w:pPr>
        <w:wordWrap/>
      </w:pPr>
      <w:rPr>
        <w:rFonts w:asciiTheme="majorHAnsi" w:eastAsiaTheme="majorEastAsia" w:hAnsiTheme="majorHAnsi"/>
        <w:b/>
        <w:sz w:val="18"/>
      </w:rPr>
      <w:tblPr/>
      <w:tcPr>
        <w:shd w:val="clear" w:color="auto" w:fill="FFFFFF" w:themeFill="background1"/>
      </w:tcPr>
    </w:tblStylePr>
  </w:style>
  <w:style w:type="paragraph" w:styleId="af5">
    <w:name w:val="Normal (Web)"/>
    <w:basedOn w:val="a0"/>
    <w:uiPriority w:val="99"/>
    <w:unhideWhenUsed/>
    <w:rsid w:val="004A59BA"/>
    <w:pPr>
      <w:widowControl/>
      <w:wordWrap/>
      <w:autoSpaceDE/>
      <w:autoSpaceDN/>
      <w:spacing w:before="100" w:beforeAutospacing="1" w:after="100" w:afterAutospacing="1"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customStyle="1" w:styleId="Default">
    <w:name w:val="Default"/>
    <w:rsid w:val="009C6FD0"/>
    <w:pPr>
      <w:widowControl w:val="0"/>
      <w:autoSpaceDE w:val="0"/>
      <w:autoSpaceDN w:val="0"/>
      <w:adjustRightInd w:val="0"/>
    </w:pPr>
    <w:rPr>
      <w:rFonts w:ascii="바탕체" w:eastAsia="바탕체" w:cs="바탕체"/>
      <w:color w:val="000000"/>
      <w:kern w:val="0"/>
      <w:sz w:val="24"/>
      <w:szCs w:val="24"/>
    </w:rPr>
  </w:style>
  <w:style w:type="table" w:customStyle="1" w:styleId="310">
    <w:name w:val="일반 표 31"/>
    <w:basedOn w:val="a2"/>
    <w:uiPriority w:val="43"/>
    <w:rsid w:val="00583137"/>
    <w:pPr>
      <w:jc w:val="both"/>
    </w:pPr>
    <w:rPr>
      <w:szCs w:val="22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7">
    <w:name w:val="확인되지 않은 멘션1"/>
    <w:basedOn w:val="a1"/>
    <w:uiPriority w:val="99"/>
    <w:semiHidden/>
    <w:unhideWhenUsed/>
    <w:rsid w:val="00F711B7"/>
    <w:rPr>
      <w:color w:val="605E5C"/>
      <w:shd w:val="clear" w:color="auto" w:fill="E1DFDD"/>
    </w:rPr>
  </w:style>
  <w:style w:type="paragraph" w:customStyle="1" w:styleId="af6">
    <w:name w:val="바탕글"/>
    <w:basedOn w:val="a0"/>
    <w:rsid w:val="003C7417"/>
    <w:pPr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kern w:val="0"/>
    </w:rPr>
  </w:style>
  <w:style w:type="table" w:customStyle="1" w:styleId="18">
    <w:name w:val="표 눈금 밝게1"/>
    <w:basedOn w:val="a2"/>
    <w:uiPriority w:val="40"/>
    <w:rsid w:val="003C741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1">
    <w:name w:val="1."/>
    <w:basedOn w:val="10"/>
    <w:link w:val="1Char1"/>
    <w:qFormat/>
    <w:rsid w:val="00BB7465"/>
    <w:pPr>
      <w:keepNext/>
      <w:numPr>
        <w:numId w:val="7"/>
      </w:numPr>
    </w:pPr>
    <w:rPr>
      <w:rFonts w:ascii="맑은 고딕" w:eastAsia="맑은 고딕" w:hAnsi="맑은 고딕"/>
      <w:bCs/>
      <w:color w:val="002060"/>
      <w:kern w:val="32"/>
      <w:sz w:val="32"/>
    </w:rPr>
  </w:style>
  <w:style w:type="paragraph" w:customStyle="1" w:styleId="11">
    <w:name w:val="1.1."/>
    <w:basedOn w:val="2"/>
    <w:link w:val="11Char"/>
    <w:qFormat/>
    <w:rsid w:val="00BB7465"/>
    <w:pPr>
      <w:widowControl/>
      <w:numPr>
        <w:numId w:val="7"/>
      </w:numPr>
      <w:wordWrap/>
      <w:autoSpaceDE/>
      <w:autoSpaceDN/>
      <w:spacing w:after="60" w:line="240" w:lineRule="auto"/>
    </w:pPr>
    <w:rPr>
      <w:rFonts w:ascii="맑은 고딕" w:eastAsia="맑은 고딕" w:hAnsi="맑은 고딕"/>
      <w:bCs/>
      <w:iCs/>
      <w:kern w:val="0"/>
      <w:sz w:val="24"/>
      <w:szCs w:val="28"/>
    </w:rPr>
  </w:style>
  <w:style w:type="character" w:customStyle="1" w:styleId="1Char1">
    <w:name w:val="1. Char"/>
    <w:basedOn w:val="1Char0"/>
    <w:link w:val="1"/>
    <w:rsid w:val="00BB7465"/>
    <w:rPr>
      <w:rFonts w:ascii="맑은 고딕" w:eastAsia="맑은 고딕" w:hAnsi="맑은 고딕" w:cstheme="majorBidi"/>
      <w:b/>
      <w:bCs/>
      <w:color w:val="002060"/>
      <w:kern w:val="32"/>
      <w:sz w:val="32"/>
      <w:szCs w:val="32"/>
    </w:rPr>
  </w:style>
  <w:style w:type="character" w:customStyle="1" w:styleId="11Char">
    <w:name w:val="1.1. Char"/>
    <w:basedOn w:val="a1"/>
    <w:link w:val="11"/>
    <w:rsid w:val="00BB7465"/>
    <w:rPr>
      <w:rFonts w:ascii="맑은 고딕" w:eastAsia="맑은 고딕" w:hAnsi="맑은 고딕" w:cstheme="majorBidi"/>
      <w:b/>
      <w:bCs/>
      <w:iCs/>
      <w:color w:val="1D4576" w:themeColor="accent6" w:themeShade="80"/>
      <w:kern w:val="0"/>
      <w:sz w:val="24"/>
      <w:szCs w:val="28"/>
    </w:rPr>
  </w:style>
  <w:style w:type="paragraph" w:customStyle="1" w:styleId="af7">
    <w:name w:val="본문_맑은 고딕"/>
    <w:basedOn w:val="a0"/>
    <w:link w:val="Char7"/>
    <w:qFormat/>
    <w:rsid w:val="00BB7465"/>
    <w:pPr>
      <w:widowControl/>
      <w:wordWrap/>
      <w:autoSpaceDE/>
      <w:autoSpaceDN/>
      <w:spacing w:line="240" w:lineRule="auto"/>
      <w:ind w:firstLineChars="100" w:firstLine="200"/>
      <w:jc w:val="both"/>
    </w:pPr>
    <w:rPr>
      <w:rFonts w:ascii="맑은 고딕" w:eastAsia="맑은 고딕" w:hAnsi="맑은 고딕" w:cs="Times New Roman"/>
      <w:kern w:val="0"/>
      <w:szCs w:val="24"/>
    </w:rPr>
  </w:style>
  <w:style w:type="character" w:customStyle="1" w:styleId="Char7">
    <w:name w:val="본문_맑은 고딕 Char"/>
    <w:basedOn w:val="a1"/>
    <w:link w:val="af7"/>
    <w:rsid w:val="00BB7465"/>
    <w:rPr>
      <w:rFonts w:ascii="맑은 고딕" w:eastAsia="맑은 고딕" w:hAnsi="맑은 고딕" w:cs="Times New Roman"/>
      <w:kern w:val="0"/>
      <w:szCs w:val="24"/>
    </w:rPr>
  </w:style>
  <w:style w:type="paragraph" w:customStyle="1" w:styleId="nocircle">
    <w:name w:val="no_circle"/>
    <w:basedOn w:val="af7"/>
    <w:next w:val="af7"/>
    <w:link w:val="nocircleChar"/>
    <w:qFormat/>
    <w:rsid w:val="002E7B37"/>
    <w:pPr>
      <w:numPr>
        <w:numId w:val="9"/>
      </w:numPr>
      <w:adjustRightInd w:val="0"/>
      <w:ind w:firstLineChars="0" w:firstLine="0"/>
    </w:pPr>
  </w:style>
  <w:style w:type="character" w:customStyle="1" w:styleId="nocircleChar">
    <w:name w:val="no_circle Char"/>
    <w:basedOn w:val="Char7"/>
    <w:link w:val="nocircle"/>
    <w:rsid w:val="002E7B37"/>
    <w:rPr>
      <w:rFonts w:ascii="맑은 고딕" w:eastAsia="맑은 고딕" w:hAnsi="맑은 고딕" w:cs="Times New Roman"/>
      <w:kern w:val="0"/>
      <w:szCs w:val="24"/>
    </w:rPr>
  </w:style>
  <w:style w:type="paragraph" w:styleId="af8">
    <w:name w:val="No Spacing"/>
    <w:basedOn w:val="a0"/>
    <w:uiPriority w:val="1"/>
    <w:qFormat/>
    <w:rsid w:val="00A84668"/>
    <w:pPr>
      <w:widowControl/>
      <w:wordWrap/>
      <w:autoSpaceDE/>
      <w:autoSpaceDN/>
      <w:spacing w:line="240" w:lineRule="auto"/>
    </w:pPr>
    <w:rPr>
      <w:rFonts w:cs="Times New Roman"/>
      <w:kern w:val="0"/>
      <w:sz w:val="24"/>
      <w:szCs w:val="32"/>
    </w:rPr>
  </w:style>
  <w:style w:type="paragraph" w:styleId="a">
    <w:name w:val="List Bullet"/>
    <w:basedOn w:val="a0"/>
    <w:uiPriority w:val="99"/>
    <w:unhideWhenUsed/>
    <w:rsid w:val="00FB1BEF"/>
    <w:pPr>
      <w:widowControl/>
      <w:numPr>
        <w:numId w:val="10"/>
      </w:numPr>
      <w:wordWrap/>
      <w:autoSpaceDE/>
      <w:autoSpaceDN/>
      <w:spacing w:line="240" w:lineRule="auto"/>
      <w:contextualSpacing/>
    </w:pPr>
    <w:rPr>
      <w:rFonts w:cs="Times New Roman"/>
      <w:kern w:val="0"/>
      <w:sz w:val="24"/>
      <w:szCs w:val="24"/>
    </w:rPr>
  </w:style>
  <w:style w:type="paragraph" w:customStyle="1" w:styleId="19">
    <w:name w:val="표준1"/>
    <w:basedOn w:val="a0"/>
    <w:rsid w:val="00D22A4E"/>
    <w:pPr>
      <w:spacing w:after="160" w:line="256" w:lineRule="auto"/>
      <w:jc w:val="both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24">
    <w:name w:val="표준2"/>
    <w:basedOn w:val="a0"/>
    <w:rsid w:val="00596DAC"/>
    <w:pPr>
      <w:spacing w:after="160" w:line="256" w:lineRule="auto"/>
      <w:jc w:val="both"/>
      <w:textAlignment w:val="baseline"/>
    </w:pPr>
    <w:rPr>
      <w:rFonts w:ascii="맑은 고딕" w:eastAsia="굴림" w:hAnsi="굴림" w:cs="굴림"/>
      <w:color w:val="000000"/>
    </w:rPr>
  </w:style>
  <w:style w:type="paragraph" w:customStyle="1" w:styleId="33">
    <w:name w:val="표준3"/>
    <w:basedOn w:val="a0"/>
    <w:rsid w:val="00906E49"/>
    <w:pPr>
      <w:spacing w:after="160" w:line="256" w:lineRule="auto"/>
      <w:jc w:val="both"/>
      <w:textAlignment w:val="baseline"/>
    </w:pPr>
    <w:rPr>
      <w:rFonts w:ascii="맑은 고딕" w:eastAsia="굴림" w:hAnsi="굴림" w:cs="굴림"/>
      <w:color w:val="000000"/>
    </w:rPr>
  </w:style>
  <w:style w:type="character" w:styleId="af9">
    <w:name w:val="annotation reference"/>
    <w:basedOn w:val="a1"/>
    <w:uiPriority w:val="99"/>
    <w:semiHidden/>
    <w:unhideWhenUsed/>
    <w:rsid w:val="00FC57F4"/>
    <w:rPr>
      <w:sz w:val="18"/>
      <w:szCs w:val="18"/>
    </w:rPr>
  </w:style>
  <w:style w:type="paragraph" w:styleId="afa">
    <w:name w:val="annotation text"/>
    <w:basedOn w:val="a0"/>
    <w:link w:val="Char8"/>
    <w:uiPriority w:val="99"/>
    <w:unhideWhenUsed/>
    <w:rsid w:val="00FC57F4"/>
  </w:style>
  <w:style w:type="character" w:customStyle="1" w:styleId="Char8">
    <w:name w:val="메모 텍스트 Char"/>
    <w:basedOn w:val="a1"/>
    <w:link w:val="afa"/>
    <w:uiPriority w:val="99"/>
    <w:rsid w:val="00FC57F4"/>
  </w:style>
  <w:style w:type="paragraph" w:styleId="afb">
    <w:name w:val="annotation subject"/>
    <w:basedOn w:val="afa"/>
    <w:next w:val="afa"/>
    <w:link w:val="Char9"/>
    <w:uiPriority w:val="99"/>
    <w:semiHidden/>
    <w:unhideWhenUsed/>
    <w:rsid w:val="00FC57F4"/>
    <w:rPr>
      <w:b/>
      <w:bCs/>
    </w:rPr>
  </w:style>
  <w:style w:type="character" w:customStyle="1" w:styleId="Char9">
    <w:name w:val="메모 주제 Char"/>
    <w:basedOn w:val="Char8"/>
    <w:link w:val="afb"/>
    <w:uiPriority w:val="99"/>
    <w:semiHidden/>
    <w:rsid w:val="00FC57F4"/>
    <w:rPr>
      <w:b/>
      <w:bCs/>
    </w:rPr>
  </w:style>
  <w:style w:type="table" w:customStyle="1" w:styleId="110">
    <w:name w:val="일반 표 11"/>
    <w:basedOn w:val="a2"/>
    <w:uiPriority w:val="41"/>
    <w:rsid w:val="007A4DB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c">
    <w:name w:val="Revision"/>
    <w:hidden/>
    <w:uiPriority w:val="99"/>
    <w:semiHidden/>
    <w:rsid w:val="00EC3AA0"/>
  </w:style>
  <w:style w:type="table" w:customStyle="1" w:styleId="1a">
    <w:name w:val="표 구분선1"/>
    <w:basedOn w:val="a2"/>
    <w:next w:val="a9"/>
    <w:uiPriority w:val="39"/>
    <w:rsid w:val="00D238E0"/>
    <w:pPr>
      <w:widowControl w:val="0"/>
      <w:wordWrap w:val="0"/>
      <w:autoSpaceDE w:val="0"/>
      <w:autoSpaceDN w:val="0"/>
      <w:spacing w:before="80" w:after="80"/>
      <w:jc w:val="center"/>
    </w:pPr>
    <w:tblPr>
      <w:tblBorders>
        <w:top w:val="single" w:sz="4" w:space="0" w:color="000000" w:themeColor="text1"/>
        <w:bottom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auto"/>
      <w:vAlign w:val="center"/>
    </w:tcPr>
    <w:tblStylePr w:type="firstRow">
      <w:rPr>
        <w:b/>
        <w:i w:val="0"/>
      </w:rPr>
      <w:tblPr/>
      <w:tcPr>
        <w:tcBorders>
          <w:top w:val="single" w:sz="12" w:space="0" w:color="000000" w:themeColor="text1"/>
          <w:bottom w:val="single" w:sz="12" w:space="0" w:color="000000" w:themeColor="tex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3B4F30"/>
    <w:rPr>
      <w:color w:val="605E5C"/>
      <w:shd w:val="clear" w:color="auto" w:fill="E1DFDD"/>
    </w:rPr>
  </w:style>
  <w:style w:type="character" w:styleId="afd">
    <w:name w:val="FollowedHyperlink"/>
    <w:basedOn w:val="a1"/>
    <w:uiPriority w:val="99"/>
    <w:semiHidden/>
    <w:unhideWhenUsed/>
    <w:rsid w:val="003A35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9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4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1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tothefullest08.github.io/django/2019/02/11/django01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gif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anaconda.com/products/individual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s://www.hometax.go.kr/websquare/websquare.wq?w2xPath=/ui/pp/index_pp.xml" TargetMode="External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catchsky.tistory.com/37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www.gov.kr/nlogin/?regType=ctab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s://ko.wikipedia.org/wiki/SHA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WisePlanet\WPQD0701-03(1)%20Data%20Sheet(&#51228;&#54408;%20&#49324;&#50577;&#49436;-&#50808;&#48512;&#51228;&#52636;&#50857;).dotx" TargetMode="External"/></Relationships>
</file>

<file path=word/theme/theme1.xml><?xml version="1.0" encoding="utf-8"?>
<a:theme xmlns:a="http://schemas.openxmlformats.org/drawingml/2006/main" name="Office 테마">
  <a:themeElements>
    <a:clrScheme name="WP col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FF6019"/>
      </a:accent2>
      <a:accent3>
        <a:srgbClr val="F2F2F2"/>
      </a:accent3>
      <a:accent4>
        <a:srgbClr val="8064A2"/>
      </a:accent4>
      <a:accent5>
        <a:srgbClr val="BAD1ED"/>
      </a:accent5>
      <a:accent6>
        <a:srgbClr val="548DD4"/>
      </a:accent6>
      <a:hlink>
        <a:srgbClr val="0000FF"/>
      </a:hlink>
      <a:folHlink>
        <a:srgbClr val="800080"/>
      </a:folHlink>
    </a:clrScheme>
    <a:fontScheme name="WP">
      <a:majorFont>
        <a:latin typeface="Helvetica"/>
        <a:ea typeface="돋움"/>
        <a:cs typeface=""/>
      </a:majorFont>
      <a:minorFont>
        <a:latin typeface="Helvetica-Normal"/>
        <a:ea typeface="돋움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2009-01-06T00:00:00</PublishDate>
  <Abstract>[여기에 문서 요약을 입력하십시오. 일반적으로 요약은 문서의 내용을 간략하게 정리한 것입니다.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E456BA-0FED-4EC4-99E9-906C5BA45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WPQD0701-03(1) Data Sheet(제품 사양서-외부제출용)</Template>
  <TotalTime>2270</TotalTime>
  <Pages>19</Pages>
  <Words>1016</Words>
  <Characters>5792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제목</vt:lpstr>
      <vt:lpstr>제목</vt:lpstr>
    </vt:vector>
  </TitlesOfParts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제목</dc:title>
  <dc:subject>부제</dc:subject>
  <dc:creator>hykim</dc:creator>
  <cp:keywords/>
  <dc:description/>
  <cp:lastModifiedBy>JLK</cp:lastModifiedBy>
  <cp:revision>1366</cp:revision>
  <cp:lastPrinted>2020-05-18T06:29:00Z</cp:lastPrinted>
  <dcterms:created xsi:type="dcterms:W3CDTF">2020-06-04T08:36:00Z</dcterms:created>
  <dcterms:modified xsi:type="dcterms:W3CDTF">2020-06-24T04:28:00Z</dcterms:modified>
</cp:coreProperties>
</file>